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477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64" w:lineRule="auto"/>
        <w:ind w:right="5477"/>
        <w:jc w:val="left"/>
        <w:rPr>
          <w:b w:val="0"/>
          <w:bCs w:val="0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4984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084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Football Club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4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Zenit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33.169353pt;width:239.6pt;height:19.9pt;mso-position-horizontal-relative:page;mso-position-vertical-relative:paragraph;z-index:1192" coordorigin="6562,663" coordsize="4792,398">
            <v:group style="position:absolute;left:6576;top:678;width:4763;height:369" coordorigin="6576,678" coordsize="4763,369">
              <v:shape style="position:absolute;left:6576;top:678;width:4763;height:369" coordorigin="6576,678" coordsize="4763,369" path="m11210,678l6705,678,6655,688,6614,715,6586,756,6576,807,6576,917,6586,968,6614,1009,6655,1036,6705,1046,11210,1046,11260,1036,11301,1009,11329,968,11339,917,11339,807,11329,756,11301,715,11260,688,11210,678xe" filled="true" fillcolor="#000000" stroked="false">
                <v:path arrowok="t"/>
                <v:fill type="solid"/>
              </v:shape>
              <v:shape style="position:absolute;left:6576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623" w:right="1623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SL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5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Benfica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w w:val="105"/>
        </w:rPr>
        <w:t>Matchday</w:t>
      </w:r>
      <w:r>
        <w:rPr>
          <w:spacing w:val="-19"/>
          <w:w w:val="105"/>
        </w:rPr>
        <w:t> </w:t>
      </w:r>
      <w:r>
        <w:rPr>
          <w:w w:val="105"/>
        </w:rPr>
        <w:t>5</w:t>
      </w:r>
      <w:r>
        <w:rPr>
          <w:spacing w:val="-19"/>
          <w:w w:val="105"/>
        </w:rPr>
        <w:t> </w:t>
      </w:r>
      <w:r>
        <w:rPr>
          <w:w w:val="105"/>
        </w:rPr>
        <w:t>-</w:t>
      </w:r>
      <w:r>
        <w:rPr>
          <w:spacing w:val="-19"/>
          <w:w w:val="105"/>
        </w:rPr>
        <w:t> </w:t>
      </w:r>
      <w:r>
        <w:rPr>
          <w:w w:val="105"/>
        </w:rPr>
        <w:t>Wednesday</w:t>
      </w:r>
      <w:r>
        <w:rPr>
          <w:spacing w:val="-19"/>
          <w:w w:val="105"/>
        </w:rPr>
        <w:t> </w:t>
      </w:r>
      <w:r>
        <w:rPr>
          <w:w w:val="105"/>
        </w:rPr>
        <w:t>26</w:t>
      </w:r>
      <w:r>
        <w:rPr>
          <w:spacing w:val="-19"/>
          <w:w w:val="105"/>
        </w:rPr>
        <w:t> </w:t>
      </w:r>
      <w:r>
        <w:rPr>
          <w:w w:val="105"/>
        </w:rPr>
        <w:t>November</w:t>
      </w:r>
      <w:r>
        <w:rPr>
          <w:spacing w:val="-19"/>
          <w:w w:val="105"/>
        </w:rPr>
        <w:t> </w:t>
      </w:r>
      <w:r>
        <w:rPr>
          <w:w w:val="105"/>
        </w:rPr>
        <w:t>2014 Group</w:t>
      </w:r>
      <w:r>
        <w:rPr>
          <w:spacing w:val="-17"/>
          <w:w w:val="105"/>
        </w:rPr>
        <w:t> </w:t>
      </w:r>
      <w:r>
        <w:rPr>
          <w:w w:val="105"/>
        </w:rPr>
        <w:t>C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17"/>
          <w:w w:val="105"/>
        </w:rPr>
        <w:t> </w:t>
      </w:r>
      <w:r>
        <w:rPr>
          <w:w w:val="105"/>
        </w:rPr>
        <w:t>Stadion</w:t>
      </w:r>
      <w:r>
        <w:rPr>
          <w:spacing w:val="-17"/>
          <w:w w:val="105"/>
        </w:rPr>
        <w:t> </w:t>
      </w:r>
      <w:r>
        <w:rPr>
          <w:w w:val="105"/>
        </w:rPr>
        <w:t>Petrovskiy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17"/>
          <w:w w:val="105"/>
        </w:rPr>
        <w:t> </w:t>
      </w:r>
      <w:r>
        <w:rPr>
          <w:w w:val="105"/>
        </w:rPr>
        <w:t>St.</w:t>
      </w:r>
      <w:r>
        <w:rPr>
          <w:spacing w:val="-17"/>
          <w:w w:val="105"/>
        </w:rPr>
        <w:t> </w:t>
      </w:r>
      <w:r>
        <w:rPr>
          <w:w w:val="105"/>
        </w:rPr>
        <w:t>Petersburg</w:t>
      </w:r>
      <w:r>
        <w:rPr>
          <w:b w:val="0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>
          <w:rFonts w:ascii="Microsoft Sans Serif"/>
          <w:b/>
          <w:sz w:val="38"/>
        </w:rPr>
        <w:t>1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tabs>
          <w:tab w:pos="869" w:val="left" w:leader="none"/>
        </w:tabs>
        <w:spacing w:before="193"/>
        <w:ind w:left="424" w:right="5477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55.279999pt;margin-top:10.695918pt;width:8.4pt;height:8.4pt;mso-position-horizontal-relative:page;mso-position-vertical-relative:paragraph;z-index:-34912" type="#_x0000_t75" stroked="false">
            <v:imagedata r:id="rId6" o:title=""/>
            <w10:wrap type="none"/>
          </v:shape>
        </w:pict>
      </w:r>
      <w:r>
        <w:rPr>
          <w:rFonts w:ascii="Microsoft Sans Serif"/>
          <w:sz w:val="17"/>
        </w:rPr>
        <w:t>79'</w:t>
        <w:tab/>
        <w:t>35</w:t>
      </w:r>
      <w:r>
        <w:rPr>
          <w:rFonts w:ascii="Microsoft Sans Serif"/>
          <w:spacing w:val="7"/>
          <w:sz w:val="17"/>
        </w:rPr>
        <w:t> </w:t>
      </w:r>
      <w:r>
        <w:rPr>
          <w:rFonts w:ascii="Microsoft Sans Serif"/>
          <w:sz w:val="17"/>
        </w:rPr>
        <w:t>Danny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sz w:val="28"/>
          <w:szCs w:val="28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8"/>
          <w:szCs w:val="28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before="83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4888" coordorigin="567,271" coordsize="7285,9141">
            <v:group style="position:absolute;left:567;top:9065;width:2268;height:210" coordorigin="567,9065" coordsize="2268,210">
              <v:shape style="position:absolute;left:567;top:9065;width:2268;height:210" coordorigin="567,9065" coordsize="2268,210" path="m567,9275l2835,9275,2835,9065,567,9065,567,9275xe" filled="true" fillcolor="#e1e1e1" stroked="false">
                <v:path arrowok="t"/>
                <v:fill type="solid"/>
              </v:shape>
            </v:group>
            <v:group style="position:absolute;left:2835;top:9065;width:511;height:210" coordorigin="2835,9065" coordsize="511,210">
              <v:shape style="position:absolute;left:2835;top:9065;width:511;height:210" coordorigin="2835,9065" coordsize="511,210" path="m2835,9275l3345,9275,3345,9065,2835,9065,2835,9275xe" filled="true" fillcolor="#e1e1e1" stroked="false">
                <v:path arrowok="t"/>
                <v:fill type="solid"/>
              </v:shape>
            </v:group>
            <v:group style="position:absolute;left:3345;top:9065;width:511;height:210" coordorigin="3345,9065" coordsize="511,210">
              <v:shape style="position:absolute;left:3345;top:9065;width:511;height:210" coordorigin="3345,9065" coordsize="511,210" path="m3345,9275l3855,9275,3855,9065,3345,9065,3345,9275xe" filled="true" fillcolor="#e1e1e1" stroked="false">
                <v:path arrowok="t"/>
                <v:fill type="solid"/>
              </v:shape>
            </v:group>
            <v:group style="position:absolute;left:3855;top:9065;width:511;height:210" coordorigin="3855,9065" coordsize="511,210">
              <v:shape style="position:absolute;left:3855;top:9065;width:511;height:210" coordorigin="3855,9065" coordsize="511,210" path="m3855,9275l4365,9275,4365,9065,3855,9065,3855,9275xe" filled="true" fillcolor="#e1e1e1" stroked="false">
                <v:path arrowok="t"/>
                <v:fill type="solid"/>
              </v:shape>
            </v:group>
            <v:group style="position:absolute;left:4365;top:9065;width:511;height:210" coordorigin="4365,9065" coordsize="511,210">
              <v:shape style="position:absolute;left:4365;top:9065;width:511;height:210" coordorigin="4365,9065" coordsize="511,210" path="m4365,9275l4876,9275,4876,9065,4365,9065,4365,9275xe" filled="true" fillcolor="#e1e1e1" stroked="false">
                <v:path arrowok="t"/>
                <v:fill type="solid"/>
              </v:shape>
            </v:group>
            <v:group style="position:absolute;left:4876;top:9065;width:511;height:210" coordorigin="4876,9065" coordsize="511,210">
              <v:shape style="position:absolute;left:4876;top:9065;width:511;height:210" coordorigin="4876,9065" coordsize="511,210" path="m4876,9275l5386,9275,5386,9065,4876,9065,4876,9275xe" filled="true" fillcolor="#e1e1e1" stroked="false">
                <v:path arrowok="t"/>
                <v:fill type="solid"/>
              </v:shape>
            </v:group>
            <v:group style="position:absolute;left:5386;top:9065;width:511;height:210" coordorigin="5386,9065" coordsize="511,210">
              <v:shape style="position:absolute;left:5386;top:9065;width:511;height:210" coordorigin="5386,9065" coordsize="511,210" path="m5386,9275l5896,9275,5896,9065,5386,9065,5386,9275xe" filled="true" fillcolor="#e1e1e1" stroked="false">
                <v:path arrowok="t"/>
                <v:fill type="solid"/>
              </v:shape>
            </v:group>
            <v:group style="position:absolute;left:5896;top:9065;width:624;height:210" coordorigin="5896,9065" coordsize="624,210">
              <v:shape style="position:absolute;left:5896;top:9065;width:624;height:210" coordorigin="5896,9065" coordsize="624,210" path="m5896,9275l6520,9275,6520,9065,5896,9065,5896,9275xe" filled="true" fillcolor="#e1e1e1" stroked="false">
                <v:path arrowok="t"/>
                <v:fill type="solid"/>
              </v:shape>
            </v:group>
            <v:group style="position:absolute;left:6520;top:9065;width:624;height:210" coordorigin="6520,9065" coordsize="624,210">
              <v:shape style="position:absolute;left:6520;top:9065;width:624;height:210" coordorigin="6520,9065" coordsize="624,210" path="m6520,9275l7143,9275,7143,9065,6520,9065,6520,9275xe" filled="true" fillcolor="#e1e1e1" stroked="false">
                <v:path arrowok="t"/>
                <v:fill type="solid"/>
              </v:shape>
            </v:group>
            <v:group style="position:absolute;left:7143;top:9065;width:709;height:210" coordorigin="7143,9065" coordsize="709,210">
              <v:shape style="position:absolute;left:7143;top:9065;width:709;height:210" coordorigin="7143,9065" coordsize="709,210" path="m7143,9275l7852,9275,7852,9065,7143,9065,7143,927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60.921772pt;width:8.7pt;height:16.9pt;mso-position-horizontal-relative:page;mso-position-vertical-relative:paragraph;z-index:-3486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Zenit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3.481369pt;width:8.7pt;height:24.35pt;mso-position-horizontal-relative:page;mso-position-vertical-relative:paragraph;z-index:-3484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Benfica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60.921772pt;width:8.7pt;height:16.9pt;mso-position-horizontal-relative:page;mso-position-vertical-relative:paragraph;z-index:-3481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Zenit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3.481369pt;width:8.7pt;height:24.35pt;mso-position-horizontal-relative:page;mso-position-vertical-relative:paragraph;z-index:-3479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Benfica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60.921772pt;width:8.7pt;height:16.9pt;mso-position-horizontal-relative:page;mso-position-vertical-relative:paragraph;z-index:-3476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Zenit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53.481369pt;width:8.7pt;height:24.35pt;mso-position-horizontal-relative:page;mso-position-vertical-relative:paragraph;z-index:-3474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Benfica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60.921772pt;width:8.7pt;height:16.9pt;mso-position-horizontal-relative:page;mso-position-vertical-relative:paragraph;z-index:-3472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Zenit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3.481369pt;width:8.7pt;height:24.35pt;mso-position-horizontal-relative:page;mso-position-vertical-relative:paragraph;z-index:-3469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Benfica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67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10"/>
                    <w:gridCol w:w="468"/>
                    <w:gridCol w:w="611"/>
                    <w:gridCol w:w="666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4</w:t>
                          <w:tab/>
                          <w:t>10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3</w:t>
                          <w:tab/>
                          <w:t>2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3.2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6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3.26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3</w:t>
                          <w:tab/>
                          <w:t>5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2</w:t>
                          <w:tab/>
                          <w:t>6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47'59"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48'58"</w:t>
                          <w:tab/>
                          <w:t>96'57"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56%</w:t>
                          <w:tab/>
                          <w:t>44%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41%</w:t>
                          <w:tab/>
                          <w:t>59%</w:t>
                          <w:tab/>
                          <w:t>48%</w:t>
                          <w:tab/>
                          <w:t>52%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56504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56328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57275   55426  113779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111753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90920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90031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111286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369.2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93.8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113.65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245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234.4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201.2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278.65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49.37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309.8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258.6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388.53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68.4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96.73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206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211.6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178.8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254.65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29.8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37.15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55%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15/7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24/10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23/15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30.4/6.2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18.6/12.8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36.5/14.8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11/5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14/9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14/5.4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13/7.8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22.5/11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6.8/3.4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7.8/3.4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9.3/4.6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Zenit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Benfica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117900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115453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577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522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100%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Zenit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48/14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36/23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23/14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10:54:30CET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27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477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MD5_2014376_Zenit_Benfica_UCL_TeamStatistics_Tournament</dc:subject>
  <dc:title>MD5_2014376_Zenit_Benfica_UCL_TeamStatistics_Tournament</dc:title>
  <dcterms:created xsi:type="dcterms:W3CDTF">2015-10-26T03:39:20Z</dcterms:created>
  <dcterms:modified xsi:type="dcterms:W3CDTF">2015-10-26T03:39:20Z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2014-11-27T00:00:00Z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