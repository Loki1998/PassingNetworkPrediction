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spacing w:line="264" w:lineRule="auto" w:before="27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/>
        <w:pict>
          <v:group style="position:absolute;margin-left:27.625pt;margin-top:33.169353pt;width:239.6pt;height:19.9pt;mso-position-horizontal-relative:page;mso-position-vertical-relative:paragraph;z-index:-35224" coordorigin="553,663" coordsize="4792,398">
            <v:group style="position:absolute;left:567;top:678;width:4763;height:369" coordorigin="567,678" coordsize="4763,369">
              <v:shape style="position:absolute;left:567;top:678;width:4763;height:369" coordorigin="567,678" coordsize="4763,369" path="m5200,678l696,678,645,688,604,715,577,756,567,807,567,917,577,968,604,1009,645,1036,696,1046,5200,1046,5251,1036,5292,1009,5319,968,5329,917,5329,807,5319,756,5292,715,5251,688,5200,678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508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Athletic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9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Club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33.169353pt;width:239.6pt;height:19.9pt;mso-position-horizontal-relative:page;mso-position-vertical-relative:paragraph;z-index:1192" coordorigin="6562,663" coordsize="4792,398">
            <v:group style="position:absolute;left:6576;top:678;width:4763;height:369" coordorigin="6576,678" coordsize="4763,369">
              <v:shape style="position:absolute;left:6576;top:678;width:4763;height:369" coordorigin="6576,678" coordsize="4763,369" path="m11210,678l6705,678,6655,688,6614,715,6586,756,6576,807,6576,917,6586,968,6614,1009,6655,1036,6705,1046,11210,1046,11260,1036,11301,1009,11329,968,11339,917,11339,807,11329,756,11301,715,11260,688,11210,678xe" filled="true" fillcolor="#000000" stroked="false">
                <v:path arrowok="t"/>
                <v:fill type="solid"/>
              </v:shape>
              <v:shape style="position:absolute;left:6576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172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 BATE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41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Borisov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 w:hAnsi="Microsoft Sans Serif"/>
          <w:b/>
          <w:w w:val="105"/>
          <w:sz w:val="26"/>
        </w:rPr>
        <w:t>Matchday</w:t>
      </w:r>
      <w:r>
        <w:rPr>
          <w:rFonts w:ascii="Microsoft Sans Serif" w:hAnsi="Microsoft Sans Serif"/>
          <w:b/>
          <w:spacing w:val="-20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6</w:t>
      </w:r>
      <w:r>
        <w:rPr>
          <w:rFonts w:ascii="Microsoft Sans Serif" w:hAnsi="Microsoft Sans Serif"/>
          <w:b/>
          <w:spacing w:val="-20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-</w:t>
      </w:r>
      <w:r>
        <w:rPr>
          <w:rFonts w:ascii="Microsoft Sans Serif" w:hAnsi="Microsoft Sans Serif"/>
          <w:b/>
          <w:spacing w:val="-20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Wednesday</w:t>
      </w:r>
      <w:r>
        <w:rPr>
          <w:rFonts w:ascii="Microsoft Sans Serif" w:hAnsi="Microsoft Sans Serif"/>
          <w:b/>
          <w:spacing w:val="-20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10</w:t>
      </w:r>
      <w:r>
        <w:rPr>
          <w:rFonts w:ascii="Microsoft Sans Serif" w:hAnsi="Microsoft Sans Serif"/>
          <w:b/>
          <w:spacing w:val="-20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December</w:t>
      </w:r>
      <w:r>
        <w:rPr>
          <w:rFonts w:ascii="Microsoft Sans Serif" w:hAnsi="Microsoft Sans Serif"/>
          <w:b/>
          <w:spacing w:val="-20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2014 Group</w:t>
      </w:r>
      <w:r>
        <w:rPr>
          <w:rFonts w:ascii="Microsoft Sans Serif" w:hAnsi="Microsoft Sans Serif"/>
          <w:b/>
          <w:spacing w:val="-14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H</w:t>
      </w:r>
      <w:r>
        <w:rPr>
          <w:rFonts w:ascii="Microsoft Sans Serif" w:hAnsi="Microsoft Sans Serif"/>
          <w:b/>
          <w:spacing w:val="-14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-</w:t>
      </w:r>
      <w:r>
        <w:rPr>
          <w:rFonts w:ascii="Microsoft Sans Serif" w:hAnsi="Microsoft Sans Serif"/>
          <w:b/>
          <w:spacing w:val="-14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Estadio</w:t>
      </w:r>
      <w:r>
        <w:rPr>
          <w:rFonts w:ascii="Microsoft Sans Serif" w:hAnsi="Microsoft Sans Serif"/>
          <w:b/>
          <w:spacing w:val="-14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de</w:t>
      </w:r>
      <w:r>
        <w:rPr>
          <w:rFonts w:ascii="Microsoft Sans Serif" w:hAnsi="Microsoft Sans Serif"/>
          <w:b/>
          <w:spacing w:val="-14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San</w:t>
      </w:r>
      <w:r>
        <w:rPr>
          <w:rFonts w:ascii="Microsoft Sans Serif" w:hAnsi="Microsoft Sans Serif"/>
          <w:b/>
          <w:spacing w:val="-14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Mamés</w:t>
      </w:r>
      <w:r>
        <w:rPr>
          <w:rFonts w:ascii="Microsoft Sans Serif" w:hAnsi="Microsoft Sans Serif"/>
          <w:b/>
          <w:spacing w:val="-14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-</w:t>
      </w:r>
      <w:r>
        <w:rPr>
          <w:rFonts w:ascii="Microsoft Sans Serif" w:hAnsi="Microsoft Sans Serif"/>
          <w:b/>
          <w:spacing w:val="-14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Bilbao</w:t>
      </w:r>
      <w:r>
        <w:rPr>
          <w:rFonts w:ascii="Microsoft Sans Serif" w:hAnsi="Microsoft Sans Serif"/>
          <w:sz w:val="26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>
          <w:rFonts w:ascii="Microsoft Sans Serif"/>
          <w:b/>
          <w:sz w:val="38"/>
        </w:rPr>
        <w:t>2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0</w:t>
      </w:r>
      <w:r>
        <w:rPr>
          <w:rFonts w:ascii="Microsoft Sans Serif"/>
          <w:sz w:val="38"/>
        </w:rPr>
      </w:r>
    </w:p>
    <w:p>
      <w:pPr>
        <w:pStyle w:val="Heading2"/>
        <w:tabs>
          <w:tab w:pos="869" w:val="left" w:leader="none"/>
        </w:tabs>
        <w:spacing w:line="190" w:lineRule="exact" w:before="193"/>
        <w:ind w:right="5508"/>
        <w:jc w:val="left"/>
      </w:pPr>
      <w:r>
        <w:rPr/>
        <w:pict>
          <v:group style="position:absolute;margin-left:55.279999pt;margin-top:10.695918pt;width:8.4pt;height:17.8pt;mso-position-horizontal-relative:page;mso-position-vertical-relative:paragraph;z-index:-35152" coordorigin="1106,214" coordsize="168,356">
            <v:shape style="position:absolute;left:1106;top:214;width:168;height:168" type="#_x0000_t75" stroked="false">
              <v:imagedata r:id="rId6" o:title=""/>
            </v:shape>
            <v:shape style="position:absolute;left:1106;top:401;width:168;height:168" type="#_x0000_t75" stroked="false">
              <v:imagedata r:id="rId6" o:title=""/>
            </v:shape>
            <w10:wrap type="none"/>
          </v:group>
        </w:pict>
      </w:r>
      <w:r>
        <w:rPr/>
        <w:t>47'</w:t>
        <w:tab/>
        <w:t>6 Mikel San</w:t>
      </w:r>
      <w:r>
        <w:rPr>
          <w:spacing w:val="13"/>
        </w:rPr>
        <w:t> </w:t>
      </w:r>
      <w:r>
        <w:rPr/>
        <w:t>José</w:t>
      </w:r>
    </w:p>
    <w:p>
      <w:pPr>
        <w:tabs>
          <w:tab w:pos="869" w:val="left" w:leader="none"/>
        </w:tabs>
        <w:spacing w:line="190" w:lineRule="exact" w:before="0"/>
        <w:ind w:left="424" w:right="5508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/>
          <w:sz w:val="17"/>
        </w:rPr>
        <w:t>88'</w:t>
        <w:tab/>
        <w:t>14 Markel</w:t>
      </w:r>
      <w:r>
        <w:rPr>
          <w:rFonts w:ascii="Microsoft Sans Serif"/>
          <w:spacing w:val="15"/>
          <w:sz w:val="17"/>
        </w:rPr>
        <w:t> </w:t>
      </w:r>
      <w:r>
        <w:rPr>
          <w:rFonts w:ascii="Microsoft Sans Serif"/>
          <w:sz w:val="17"/>
        </w:rPr>
        <w:t>Susaeta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sz w:val="19"/>
          <w:szCs w:val="19"/>
        </w:r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28.35pt;margin-top:9.410954pt;width:364.25pt;height:457.05pt;mso-position-horizontal-relative:page;mso-position-vertical-relative:paragraph;z-index:-35128" coordorigin="567,188" coordsize="7285,9141">
            <v:group style="position:absolute;left:567;top:8982;width:2268;height:210" coordorigin="567,8982" coordsize="2268,210">
              <v:shape style="position:absolute;left:567;top:8982;width:2268;height:210" coordorigin="567,8982" coordsize="2268,210" path="m567,9192l2835,9192,2835,8982,567,8982,567,9192xe" filled="true" fillcolor="#e1e1e1" stroked="false">
                <v:path arrowok="t"/>
                <v:fill type="solid"/>
              </v:shape>
            </v:group>
            <v:group style="position:absolute;left:2835;top:8982;width:511;height:210" coordorigin="2835,8982" coordsize="511,210">
              <v:shape style="position:absolute;left:2835;top:8982;width:511;height:210" coordorigin="2835,8982" coordsize="511,210" path="m2835,9192l3345,9192,3345,8982,2835,8982,2835,9192xe" filled="true" fillcolor="#e1e1e1" stroked="false">
                <v:path arrowok="t"/>
                <v:fill type="solid"/>
              </v:shape>
            </v:group>
            <v:group style="position:absolute;left:3345;top:8982;width:511;height:210" coordorigin="3345,8982" coordsize="511,210">
              <v:shape style="position:absolute;left:3345;top:8982;width:511;height:210" coordorigin="3345,8982" coordsize="511,210" path="m3345,9192l3855,9192,3855,8982,3345,8982,3345,9192xe" filled="true" fillcolor="#e1e1e1" stroked="false">
                <v:path arrowok="t"/>
                <v:fill type="solid"/>
              </v:shape>
            </v:group>
            <v:group style="position:absolute;left:3855;top:8982;width:511;height:210" coordorigin="3855,8982" coordsize="511,210">
              <v:shape style="position:absolute;left:3855;top:8982;width:511;height:210" coordorigin="3855,8982" coordsize="511,210" path="m3855,9192l4365,9192,4365,8982,3855,8982,3855,9192xe" filled="true" fillcolor="#e1e1e1" stroked="false">
                <v:path arrowok="t"/>
                <v:fill type="solid"/>
              </v:shape>
            </v:group>
            <v:group style="position:absolute;left:4365;top:8982;width:511;height:210" coordorigin="4365,8982" coordsize="511,210">
              <v:shape style="position:absolute;left:4365;top:8982;width:511;height:210" coordorigin="4365,8982" coordsize="511,210" path="m4365,9192l4876,9192,4876,8982,4365,8982,4365,9192xe" filled="true" fillcolor="#e1e1e1" stroked="false">
                <v:path arrowok="t"/>
                <v:fill type="solid"/>
              </v:shape>
            </v:group>
            <v:group style="position:absolute;left:4876;top:8982;width:511;height:210" coordorigin="4876,8982" coordsize="511,210">
              <v:shape style="position:absolute;left:4876;top:8982;width:511;height:210" coordorigin="4876,8982" coordsize="511,210" path="m4876,9192l5386,9192,5386,8982,4876,8982,4876,9192xe" filled="true" fillcolor="#e1e1e1" stroked="false">
                <v:path arrowok="t"/>
                <v:fill type="solid"/>
              </v:shape>
            </v:group>
            <v:group style="position:absolute;left:5386;top:8982;width:511;height:210" coordorigin="5386,8982" coordsize="511,210">
              <v:shape style="position:absolute;left:5386;top:8982;width:511;height:210" coordorigin="5386,8982" coordsize="511,210" path="m5386,9192l5896,9192,5896,8982,5386,8982,5386,9192xe" filled="true" fillcolor="#e1e1e1" stroked="false">
                <v:path arrowok="t"/>
                <v:fill type="solid"/>
              </v:shape>
            </v:group>
            <v:group style="position:absolute;left:5896;top:8982;width:624;height:210" coordorigin="5896,8982" coordsize="624,210">
              <v:shape style="position:absolute;left:5896;top:8982;width:624;height:210" coordorigin="5896,8982" coordsize="624,210" path="m5896,9192l6520,9192,6520,8982,5896,8982,5896,9192xe" filled="true" fillcolor="#e1e1e1" stroked="false">
                <v:path arrowok="t"/>
                <v:fill type="solid"/>
              </v:shape>
            </v:group>
            <v:group style="position:absolute;left:6520;top:8982;width:624;height:210" coordorigin="6520,8982" coordsize="624,210">
              <v:shape style="position:absolute;left:6520;top:8982;width:624;height:210" coordorigin="6520,8982" coordsize="624,210" path="m6520,9192l7143,9192,7143,8982,6520,8982,6520,9192xe" filled="true" fillcolor="#e1e1e1" stroked="false">
                <v:path arrowok="t"/>
                <v:fill type="solid"/>
              </v:shape>
            </v:group>
            <v:group style="position:absolute;left:7143;top:8982;width:709;height:210" coordorigin="7143,8982" coordsize="709,210">
              <v:shape style="position:absolute;left:7143;top:8982;width:709;height:210" coordorigin="7143,8982" coordsize="709,210" path="m7143,9192l7852,9192,7852,8982,7143,8982,7143,9192xe" filled="true" fillcolor="#e1e1e1" stroked="false">
                <v:path arrowok="t"/>
                <v:fill type="solid"/>
              </v:shape>
            </v:group>
            <v:group style="position:absolute;left:3855;top:195;width:511;height:9128" coordorigin="3855,195" coordsize="511,9128">
              <v:shape style="position:absolute;left:3855;top:195;width:511;height:9128" coordorigin="3855,195" coordsize="511,9128" path="m4365,9322l3957,9322,3917,9314,3885,9293,3863,9260,3855,9220,3855,297,3863,257,3885,224,3917,203,3957,195,4365,195e" filled="false" stroked="true" strokeweight=".65pt" strokecolor="#000000">
                <v:path arrowok="t"/>
              </v:shape>
            </v:group>
            <v:group style="position:absolute;left:4365;top:195;width:511;height:9128" coordorigin="4365,195" coordsize="511,9128">
              <v:shape style="position:absolute;left:4365;top:195;width:511;height:9128" coordorigin="4365,195" coordsize="511,9128" path="m4365,9322l4774,9322,4814,9314,4846,9293,4868,9260,4876,9220,4876,297,4868,257,4846,224,4814,203,4774,195,4365,195e" filled="false" stroked="true" strokeweight=".65pt" strokecolor="#000000">
                <v:path arrowok="t"/>
              </v:shape>
            </v:group>
            <v:group style="position:absolute;left:4876;top:195;width:511;height:9128" coordorigin="4876,195" coordsize="511,9128">
              <v:shape style="position:absolute;left:4876;top:195;width:511;height:9128" coordorigin="4876,195" coordsize="511,9128" path="m5386,9322l4978,9322,4938,9314,4905,9293,4883,9260,4876,9220,4876,297,4883,257,4905,224,4938,203,4978,195,5386,195e" filled="false" stroked="true" strokeweight=".65pt" strokecolor="#000000">
                <v:path arrowok="t"/>
              </v:shape>
            </v:group>
            <v:group style="position:absolute;left:5386;top:195;width:511;height:9128" coordorigin="5386,195" coordsize="511,9128">
              <v:shape style="position:absolute;left:5386;top:195;width:511;height:9128" coordorigin="5386,195" coordsize="511,9128" path="m5386,9322l5794,9322,5834,9314,5866,9293,5888,9260,5896,9220,5896,297,5888,257,5866,224,5834,203,5794,195,5386,195e" filled="false" stroked="true" strokeweight=".65pt" strokecolor="#000000">
                <v:path arrowok="t"/>
              </v:shape>
            </v:group>
            <v:group style="position:absolute;left:2835;top:195;width:511;height:9128" coordorigin="2835,195" coordsize="511,9128">
              <v:shape style="position:absolute;left:2835;top:195;width:511;height:9128" coordorigin="2835,195" coordsize="511,9128" path="m3345,9322l2937,9322,2897,9314,2864,9293,2843,9260,2835,9220,2835,297,2843,257,2864,224,2897,203,2937,195,3345,195e" filled="false" stroked="true" strokeweight=".65pt" strokecolor="#000000">
                <v:path arrowok="t"/>
              </v:shape>
            </v:group>
            <v:group style="position:absolute;left:3345;top:195;width:511;height:9128" coordorigin="3345,195" coordsize="511,9128">
              <v:shape style="position:absolute;left:3345;top:195;width:511;height:9128" coordorigin="3345,195" coordsize="511,9128" path="m3345,9322l3753,9322,3793,9314,3826,9293,3847,9260,3855,9220,3855,297,3847,257,3826,224,3793,203,3753,195,3345,195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49.665619pt;width:8.7pt;height:24pt;mso-position-horizontal-relative:page;mso-position-vertical-relative:paragraph;z-index:-351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06"/>
                    <w:jc w:val="left"/>
                  </w:pPr>
                  <w:r>
                    <w:rPr>
                      <w:w w:val="102"/>
                    </w:rPr>
                    <w:t>Athletic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30.111992pt;width:8.7pt;height:43.6pt;mso-position-horizontal-relative:page;mso-position-vertical-relative:paragraph;z-index:-350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13"/>
                    <w:jc w:val="left"/>
                  </w:pPr>
                  <w:r>
                    <w:rPr>
                      <w:w w:val="102"/>
                    </w:rPr>
                    <w:t>BATE Borisov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pStyle w:val="Heading1"/>
        <w:spacing w:line="240" w:lineRule="auto"/>
        <w:ind w:left="169" w:right="-19"/>
        <w:jc w:val="left"/>
        <w:rPr>
          <w:b w:val="0"/>
          <w:bCs w:val="0"/>
        </w:rPr>
      </w:pPr>
      <w:r>
        <w:rPr/>
        <w:pict>
          <v:shape style="position:absolute;margin-left:208.125107pt;margin-top:49.665619pt;width:8.7pt;height:24pt;mso-position-horizontal-relative:page;mso-position-vertical-relative:paragraph;z-index:-350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06"/>
                    <w:jc w:val="left"/>
                  </w:pPr>
                  <w:r>
                    <w:rPr>
                      <w:w w:val="102"/>
                    </w:rPr>
                    <w:t>Athletic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30.111992pt;width:8.7pt;height:43.6pt;mso-position-horizontal-relative:page;mso-position-vertical-relative:paragraph;z-index:-350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13"/>
                    <w:jc w:val="left"/>
                  </w:pPr>
                  <w:r>
                    <w:rPr>
                      <w:w w:val="102"/>
                    </w:rPr>
                    <w:t>BATE Borisov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Second</w:t>
      </w:r>
      <w:r>
        <w:rPr>
          <w:spacing w:val="9"/>
        </w:rPr>
        <w:t> </w:t>
      </w:r>
      <w:r>
        <w:rPr/>
        <w:t>Half</w:t>
      </w:r>
      <w:r>
        <w:rPr>
          <w:b w:val="0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pStyle w:val="Heading1"/>
        <w:spacing w:line="240" w:lineRule="auto"/>
        <w:ind w:left="321" w:right="-16"/>
        <w:jc w:val="left"/>
        <w:rPr>
          <w:b w:val="0"/>
          <w:bCs w:val="0"/>
        </w:rPr>
      </w:pPr>
      <w:r>
        <w:rPr/>
        <w:pict>
          <v:shape style="position:absolute;margin-left:259.155090pt;margin-top:49.665619pt;width:8.7pt;height:24pt;mso-position-horizontal-relative:page;mso-position-vertical-relative:paragraph;z-index:-350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06"/>
                    <w:jc w:val="left"/>
                  </w:pPr>
                  <w:r>
                    <w:rPr>
                      <w:w w:val="102"/>
                    </w:rPr>
                    <w:t>Athletic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Total</w:t>
      </w:r>
      <w:r>
        <w:rPr>
          <w:b w:val="0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pStyle w:val="Heading1"/>
        <w:tabs>
          <w:tab w:pos="636" w:val="left" w:leader="none"/>
          <w:tab w:pos="2154" w:val="left" w:leader="none"/>
        </w:tabs>
        <w:spacing w:line="240" w:lineRule="auto"/>
        <w:ind w:left="369" w:right="0"/>
        <w:jc w:val="left"/>
        <w:rPr>
          <w:b w:val="0"/>
          <w:bCs w:val="0"/>
        </w:rPr>
      </w:pPr>
      <w:r>
        <w:rPr/>
        <w:pict>
          <v:shape style="position:absolute;margin-left:284.6651pt;margin-top:30.111992pt;width:8.7pt;height:43.6pt;mso-position-horizontal-relative:page;mso-position-vertical-relative:paragraph;z-index:-349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13"/>
                    <w:jc w:val="left"/>
                  </w:pPr>
                  <w:r>
                    <w:rPr>
                      <w:w w:val="102"/>
                    </w:rPr>
                    <w:t>BATE Borisov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49.665619pt;width:8.7pt;height:24pt;mso-position-horizontal-relative:page;mso-position-vertical-relative:paragraph;z-index:-349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06"/>
                    <w:jc w:val="left"/>
                  </w:pPr>
                  <w:r>
                    <w:rPr>
                      <w:w w:val="102"/>
                    </w:rPr>
                    <w:t>Athletic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30.111992pt;width:8.7pt;height:43.6pt;mso-position-horizontal-relative:page;mso-position-vertical-relative:paragraph;z-index:-349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13"/>
                    <w:jc w:val="left"/>
                  </w:pPr>
                  <w:r>
                    <w:rPr>
                      <w:w w:val="102"/>
                    </w:rPr>
                    <w:t>BATE Borisov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5.306999pt;width:8.7pt;height:28.4pt;mso-position-horizontal-relative:page;mso-position-vertical-relative:paragraph;z-index:-349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08"/>
                    <w:jc w:val="left"/>
                  </w:pPr>
                  <w:r>
                    <w:rPr>
                      <w:w w:val="102"/>
                    </w:rPr>
                    <w:t>All Team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1"/>
        </w:rPr>
      </w:r>
      <w:r>
        <w:rPr>
          <w:rFonts w:ascii="Times New Roman"/>
          <w:w w:val="101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u w:val="single" w:color="000000"/>
        </w:rPr>
        <w:t>Season</w:t>
      </w:r>
      <w:r>
        <w:rPr>
          <w:spacing w:val="12"/>
          <w:u w:val="single" w:color="000000"/>
        </w:rPr>
        <w:t> </w:t>
      </w:r>
      <w:r>
        <w:rPr>
          <w:u w:val="single" w:color="000000"/>
        </w:rPr>
        <w:t>Average</w:t>
        <w:tab/>
      </w:r>
      <w:r>
        <w:rPr/>
      </w:r>
      <w:r>
        <w:rPr>
          <w:b w:val="0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tabs>
          <w:tab w:pos="1319" w:val="left" w:leader="none"/>
          <w:tab w:pos="3435" w:val="left" w:leader="none"/>
        </w:tabs>
        <w:spacing w:before="0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9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High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44"/>
                    <w:gridCol w:w="435"/>
                    <w:gridCol w:w="648"/>
                    <w:gridCol w:w="629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0</w:t>
                          <w:tab/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2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29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15</w:t>
                          <w:tab/>
                          <w:t>1</w:t>
                          <w:tab/>
                          <w:t>28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0</w:t>
                          <w:tab/>
                          <w:t>8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3.83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1</w:t>
                          <w:tab/>
                          <w:t>10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0</w:t>
                          <w:tab/>
                          <w:t>10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3.43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3</w:t>
                          <w:tab/>
                          <w:t>0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2</w:t>
                          <w:tab/>
                          <w:t>5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2</w:t>
                          <w:tab/>
                          <w:t>1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45'07"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48'03"</w:t>
                          <w:tab/>
                          <w:t>93'10"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63%</w:t>
                          <w:tab/>
                          <w:t>37%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59%</w:t>
                          <w:tab/>
                          <w:t>41%</w:t>
                          <w:tab/>
                          <w:t>61%</w:t>
                          <w:tab/>
                          <w:t>39%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57073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61297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58084   58567  115157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119864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116883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120379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114035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1.94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12.08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300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157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553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289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401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273.17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451.78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109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91.33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81.83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117.1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377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145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156.67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284.51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64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56.67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50.17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242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82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200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189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325.83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210.5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395.4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68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71.17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58.5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98.85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179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324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105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217.5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130.17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259.14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37.17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21.83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37.41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60%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59%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53%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46%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66%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63%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23/13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23/13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9/2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46/26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21/5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36.8/11.8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20.3/7.7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36.9/15.2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10/12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3/1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23/19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9/2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19.2/9.3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13.2/4.8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22.5/11.4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2/1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4/2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17/2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6/3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8.5/2.2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6.5/3.2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9.6/4.7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Athletic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BATE Borisov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33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Galatasaray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2 Atlético</w:t>
                        </w:r>
                        <w:r>
                          <w:rPr>
                            <w:rFonts w:ascii="Microsoft Sans Serif" w:hAnsi="Microsoft Sans Serif"/>
                            <w:spacing w:val="-2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120141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125967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127444</w:t>
                        </w:r>
                        <w:r>
                          <w:rPr>
                            <w:rFonts w:ascii="Microsoft Sans Serif"/>
                            <w:b/>
                            <w:spacing w:val="-2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553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238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82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97%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97%</w:t>
                        </w:r>
                        <w:r>
                          <w:rPr>
                            <w:rFonts w:ascii="Microsoft Sans Serif"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49/26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30/14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26/19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73/43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28/17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7" o:title=""/>
            </v:shape>
            <v:shape style="position:absolute;left:1353;top:201;width:241;height:241" type="#_x0000_t75" stroked="false">
              <v:imagedata r:id="rId8" o:title=""/>
            </v:shape>
            <v:shape style="position:absolute;left:680;top:223;width:211;height:211" type="#_x0000_t75" stroked="false">
              <v:imagedata r:id="rId9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05:51:40CET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11 Dec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9"/>
      <w:ind w:left="20"/>
    </w:pPr>
    <w:rPr>
      <w:rFonts w:ascii="Microsoft Sans Serif" w:hAnsi="Microsoft Sans Serif" w:eastAsia="Microsoft Sans Serif"/>
      <w:sz w:val="13"/>
      <w:szCs w:val="13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Heading2" w:type="paragraph">
    <w:name w:val="Heading 2"/>
    <w:basedOn w:val="Normal"/>
    <w:uiPriority w:val="1"/>
    <w:qFormat/>
    <w:pPr>
      <w:ind w:left="424"/>
      <w:outlineLvl w:val="2"/>
    </w:pPr>
    <w:rPr>
      <w:rFonts w:ascii="Microsoft Sans Serif" w:hAnsi="Microsoft Sans Serif" w:eastAsia="Microsoft Sans Serif"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MD6_2014394_Athletic_BATE_UCL_TeamStatistics_Tournament</dc:subject>
  <dc:title>MD6_2014394_Athletic_BATE_UCL_TeamStatistics_Tournament</dc:title>
  <dcterms:created xsi:type="dcterms:W3CDTF">2015-10-26T03:46:13Z</dcterms:created>
  <dcterms:modified xsi:type="dcterms:W3CDTF">2015-10-26T03:46:13Z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2014-12-11T00:00:00Z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