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534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534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320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367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 Schalke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4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04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560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Chelsea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7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w w:val="105"/>
          <w:sz w:val="26"/>
        </w:rPr>
        <w:t>Matchday 5 - Tuesday 25 November 2014 Group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G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Arena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AufSchalke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Gelsenkirchen</w:t>
      </w:r>
      <w:r>
        <w:rPr>
          <w:rFonts w:asci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5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pStyle w:val="BodyText"/>
        <w:tabs>
          <w:tab w:pos="6765" w:val="left" w:leader="none"/>
        </w:tabs>
        <w:spacing w:line="190" w:lineRule="exact" w:before="83"/>
        <w:ind w:left="6416" w:right="0"/>
        <w:jc w:val="left"/>
      </w:pPr>
      <w:r>
        <w:rPr/>
        <w:pict>
          <v:group style="position:absolute;margin-left:350.079987pt;margin-top:5.195918pt;width:19.1pt;height:45.85pt;mso-position-horizontal-relative:page;mso-position-vertical-relative:paragraph;z-index:-35248" coordorigin="7002,104" coordsize="382,917">
            <v:shape style="position:absolute;left:7002;top:104;width:168;height:168" type="#_x0000_t75" stroked="false">
              <v:imagedata r:id="rId6" o:title=""/>
            </v:shape>
            <v:shape style="position:absolute;left:7002;top:291;width:168;height:168" type="#_x0000_t75" stroked="false">
              <v:imagedata r:id="rId6" o:title=""/>
            </v:shape>
            <v:shape style="position:absolute;left:7002;top:478;width:168;height:168" type="#_x0000_t75" stroked="false">
              <v:imagedata r:id="rId6" o:title=""/>
            </v:shape>
            <v:shape style="position:absolute;left:7181;top:452;width:202;height:201" type="#_x0000_t75" stroked="false">
              <v:imagedata r:id="rId7" o:title=""/>
            </v:shape>
            <v:shape style="position:absolute;left:7002;top:665;width:168;height:168" type="#_x0000_t75" stroked="false">
              <v:imagedata r:id="rId6" o:title=""/>
            </v:shape>
            <v:shape style="position:absolute;left:7002;top:852;width:168;height:168" type="#_x0000_t75" stroked="false">
              <v:imagedata r:id="rId6" o:title=""/>
            </v:shape>
            <w10:wrap type="none"/>
          </v:group>
        </w:pict>
      </w:r>
      <w:r>
        <w:rPr/>
        <w:t>2'</w:t>
        <w:tab/>
        <w:t>26 John</w:t>
      </w:r>
      <w:r>
        <w:rPr>
          <w:spacing w:val="11"/>
        </w:rPr>
        <w:t> </w:t>
      </w:r>
      <w:r>
        <w:rPr/>
        <w:t>Terry</w:t>
      </w:r>
    </w:p>
    <w:p>
      <w:pPr>
        <w:pStyle w:val="BodyText"/>
        <w:tabs>
          <w:tab w:pos="6765" w:val="left" w:leader="none"/>
        </w:tabs>
        <w:spacing w:line="187" w:lineRule="exact"/>
        <w:ind w:right="0"/>
        <w:jc w:val="left"/>
      </w:pPr>
      <w:r>
        <w:rPr/>
        <w:t>29'</w:t>
        <w:tab/>
        <w:t>22</w:t>
      </w:r>
      <w:r>
        <w:rPr>
          <w:spacing w:val="8"/>
        </w:rPr>
        <w:t> </w:t>
      </w:r>
      <w:r>
        <w:rPr/>
        <w:t>Willian</w:t>
      </w:r>
    </w:p>
    <w:p>
      <w:pPr>
        <w:pStyle w:val="BodyText"/>
        <w:tabs>
          <w:tab w:pos="6775" w:val="left" w:leader="none"/>
        </w:tabs>
        <w:spacing w:line="187" w:lineRule="exact"/>
        <w:ind w:right="0"/>
        <w:jc w:val="left"/>
      </w:pPr>
      <w:r>
        <w:rPr/>
        <w:t>44'</w:t>
        <w:tab/>
      </w:r>
      <w:r>
        <w:rPr>
          <w:rFonts w:ascii="Microsoft Sans Serif"/>
          <w:b/>
        </w:rPr>
        <w:t>O </w:t>
      </w:r>
      <w:r>
        <w:rPr/>
        <w:t>3 Jan</w:t>
      </w:r>
      <w:r>
        <w:rPr>
          <w:spacing w:val="11"/>
        </w:rPr>
        <w:t> </w:t>
      </w:r>
      <w:r>
        <w:rPr/>
        <w:t>Kirchhoff</w:t>
      </w:r>
    </w:p>
    <w:p>
      <w:pPr>
        <w:pStyle w:val="BodyText"/>
        <w:tabs>
          <w:tab w:pos="6765" w:val="left" w:leader="none"/>
        </w:tabs>
        <w:spacing w:line="187" w:lineRule="exact"/>
        <w:ind w:right="0"/>
        <w:jc w:val="left"/>
      </w:pPr>
      <w:r>
        <w:rPr/>
        <w:t>76'</w:t>
        <w:tab/>
        <w:t>11 Didier</w:t>
      </w:r>
      <w:r>
        <w:rPr>
          <w:spacing w:val="13"/>
        </w:rPr>
        <w:t> </w:t>
      </w:r>
      <w:r>
        <w:rPr/>
        <w:t>Drogba</w:t>
      </w:r>
    </w:p>
    <w:p>
      <w:pPr>
        <w:pStyle w:val="BodyText"/>
        <w:tabs>
          <w:tab w:pos="6765" w:val="left" w:leader="none"/>
        </w:tabs>
        <w:spacing w:line="190" w:lineRule="exact"/>
        <w:ind w:right="0"/>
        <w:jc w:val="left"/>
      </w:pPr>
      <w:r>
        <w:rPr/>
        <w:t>78'</w:t>
        <w:tab/>
        <w:t>7</w:t>
      </w:r>
      <w:r>
        <w:rPr>
          <w:spacing w:val="8"/>
        </w:rPr>
        <w:t> </w:t>
      </w:r>
      <w:r>
        <w:rPr/>
        <w:t>Ramires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9"/>
        <w:rPr>
          <w:rFonts w:ascii="Microsoft Sans Serif" w:hAnsi="Microsoft Sans Serif" w:cs="Microsoft Sans Serif" w:eastAsia="Microsoft Sans Serif" w:hint="default"/>
          <w:sz w:val="22"/>
          <w:szCs w:val="22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2"/>
          <w:szCs w:val="22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5224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1.997299pt;width:8.7pt;height:25.85pt;mso-position-horizontal-relative:page;mso-position-vertical-relative:paragraph;z-index:-3520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Schalke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1.255264pt;width:8.7pt;height:26.6pt;mso-position-horizontal-relative:page;mso-position-vertical-relative:paragraph;z-index:-3517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Chelsea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51.997299pt;width:8.7pt;height:25.85pt;mso-position-horizontal-relative:page;mso-position-vertical-relative:paragraph;z-index:-3515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Schalke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1.255264pt;width:8.7pt;height:26.6pt;mso-position-horizontal-relative:page;mso-position-vertical-relative:paragraph;z-index:-3512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Chelsea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51.997299pt;width:8.7pt;height:25.85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Schalke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1.255264pt;width:8.7pt;height:26.6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Chelsea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1.997299pt;width:8.7pt;height:25.85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Schalke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1.255264pt;width:8.7pt;height:26.6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Chelsea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0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  <w:tab/>
                          <w:t>6</w:t>
                          <w:tab/>
                          <w:t>8</w:t>
                          <w:tab/>
                          <w:t>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3</w:t>
                          <w:tab/>
                          <w:t>3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  <w:tab/>
                          <w:t>4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  <w:tab/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4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4</w:t>
                          <w:tab/>
                          <w:t>1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45'03"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47'03"</w:t>
                          <w:tab/>
                          <w:t>92'06"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44%</w:t>
                          <w:tab/>
                          <w:t>56%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44%</w:t>
                          <w:tab/>
                          <w:t>56%</w:t>
                          <w:tab/>
                          <w:t>44%</w:t>
                          <w:tab/>
                          <w:t>56%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60759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57277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61099   57719  121858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114996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118097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114952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112617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390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485.4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536.8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447.18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17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109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141.2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114.78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446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337.6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282.76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17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51.4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49.64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444.6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394.38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17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125.8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97.94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306.4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312.8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258.97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17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43.2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32/9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19/6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44/17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34/12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42.4/12.6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39.2/19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23/7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24.2/8.2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24.8/11.8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22.8/11.2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1/1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4/10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8/14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7.4/3.4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15/11.2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121858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119334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58/17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49/25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42/11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38/17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21/16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8" o:title=""/>
            </v:shape>
            <v:shape style="position:absolute;left:1353;top:201;width:241;height:241" type="#_x0000_t75" stroked="false">
              <v:imagedata r:id="rId9" o:title=""/>
            </v:shape>
            <v:shape style="position:absolute;left:680;top:223;width:211;height:211" type="#_x0000_t75" stroked="false">
              <v:imagedata r:id="rId10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02:49:48CET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26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534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6320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MD5_2014383_Schalke_Chelsea_UCL_TeamStatistics_Tournament</dc:subject>
  <dc:title>MD5_2014383_Schalke_Chelsea_UCL_TeamStatistics_Tournament</dc:title>
  <dcterms:created xsi:type="dcterms:W3CDTF">2015-10-26T03:42:29Z</dcterms:created>
  <dcterms:modified xsi:type="dcterms:W3CDTF">2015-10-26T03:42:29Z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2014-11-26T00:00:00Z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