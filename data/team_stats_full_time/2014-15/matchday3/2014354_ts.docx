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368" type="#_x0000_t75" stroked="false">
            <v:imagedata r:id="rId5" o:title=""/>
            <w10:wrap type="none"/>
          </v:shape>
        </w:pict>
      </w:r>
      <w:r>
        <w:rPr>
          <w:rFonts w:ascii="Microsoft Sans Serif" w:hAnsi="Microsoft Sans Serif"/>
          <w:b/>
          <w:w w:val="105"/>
          <w:sz w:val="30"/>
        </w:rPr>
        <w:t>Team statistics: Full Time </w:t>
      </w:r>
      <w:r>
        <w:rPr>
          <w:rFonts w:ascii="Microsoft Sans Serif" w:hAnsi="Microsoft Sans Serif"/>
          <w:b/>
          <w:w w:val="105"/>
          <w:sz w:val="26"/>
        </w:rPr>
        <w:t>Matchday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3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Tuesday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21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October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2014</w:t>
      </w:r>
      <w:r>
        <w:rPr>
          <w:rFonts w:ascii="Microsoft Sans Serif" w:hAnsi="Microsoft Sans Serif"/>
          <w:b/>
          <w:w w:val="102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Group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H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Estádio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Dragão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4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Porto</w:t>
      </w:r>
      <w:r>
        <w:rPr>
          <w:rFonts w:ascii="Microsoft Sans Serif" w:hAns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5320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52" w:right="1752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Porto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0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Athletic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Club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50.079987pt;margin-top:32.215595pt;width:8.4pt;height:8.4pt;mso-position-horizontal-relative:page;mso-position-vertical-relative:paragraph;z-index:-35248" type="#_x0000_t75" stroked="false">
            <v:imagedata r:id="rId6" o:title=""/>
            <w10:wrap type="none"/>
          </v:shape>
        </w:pict>
      </w: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/>
        <w:ind w:right="-19"/>
        <w:jc w:val="left"/>
      </w:pPr>
      <w:r>
        <w:rPr/>
        <w:pict>
          <v:group style="position:absolute;margin-left:55.279999pt;margin-top:5.195918pt;width:8.4pt;height:17.8pt;mso-position-horizontal-relative:page;mso-position-vertical-relative:paragraph;z-index:-35224" coordorigin="1106,104" coordsize="168,356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w10:wrap type="none"/>
          </v:group>
        </w:pict>
      </w:r>
      <w:r>
        <w:rPr/>
        <w:t>45'</w:t>
        <w:tab/>
        <w:t>16 Hector</w:t>
      </w:r>
      <w:r>
        <w:rPr>
          <w:spacing w:val="14"/>
        </w:rPr>
        <w:t> </w:t>
      </w:r>
      <w:r>
        <w:rPr/>
        <w:t>Herrera</w:t>
      </w:r>
    </w:p>
    <w:p>
      <w:pPr>
        <w:pStyle w:val="BodyText"/>
        <w:tabs>
          <w:tab w:pos="869" w:val="left" w:leader="none"/>
        </w:tabs>
        <w:spacing w:line="190" w:lineRule="exact" w:before="0"/>
        <w:ind w:right="-19"/>
        <w:jc w:val="left"/>
      </w:pPr>
      <w:r>
        <w:rPr/>
        <w:t>75'</w:t>
        <w:tab/>
        <w:t>7 Ricardo</w:t>
      </w:r>
      <w:r>
        <w:rPr>
          <w:spacing w:val="16"/>
        </w:rPr>
        <w:t> </w:t>
      </w:r>
      <w:r>
        <w:rPr/>
        <w:t>Quaresma</w:t>
      </w:r>
    </w:p>
    <w:p>
      <w:pPr>
        <w:pStyle w:val="BodyText"/>
        <w:tabs>
          <w:tab w:pos="869" w:val="left" w:leader="none"/>
        </w:tabs>
        <w:spacing w:line="240" w:lineRule="auto"/>
        <w:ind w:right="0"/>
        <w:jc w:val="left"/>
      </w:pPr>
      <w:r>
        <w:rPr/>
        <w:br w:type="column"/>
      </w:r>
      <w:r>
        <w:rPr/>
        <w:t>58'</w:t>
        <w:tab/>
        <w:t>22 Guillermo</w:t>
      </w:r>
      <w:r>
        <w:rPr>
          <w:spacing w:val="19"/>
        </w:rPr>
        <w:t> </w:t>
      </w:r>
      <w:r>
        <w:rPr/>
        <w:t>Fernández</w:t>
      </w:r>
    </w:p>
    <w:p>
      <w:pPr>
        <w:spacing w:after="0" w:line="240" w:lineRule="auto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452" w:space="3444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5200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5.688805pt;width:8.7pt;height:18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9.665619pt;width:8.7pt;height:24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55.688805pt;width:8.7pt;height:18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9.665619pt;width:8.7pt;height:24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55.688805pt;width:8.7pt;height:18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49.665619pt;width:8.7pt;height:24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5.688805pt;width:8.7pt;height:18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8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Porto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9.665619pt;width:8.7pt;height:24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Athletic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85"/>
                    <w:gridCol w:w="592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8</w:t>
                          <w:tab/>
                          <w:t>15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5</w:t>
                          <w:tab/>
                          <w:t>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  <w:tab/>
                          <w:t>8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47'07"</w:t>
                          <w:tab/>
                          <w:t>93'09"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60%</w:t>
                          <w:tab/>
                          <w:t>40%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50%</w:t>
                          <w:tab/>
                          <w:t>50%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57767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57588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56608   55750  114375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113338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116068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81958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110.67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363.33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77.67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97.33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202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333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59.33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56%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33/4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40.3/20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40/9.7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16/5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26.7/13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19.7/8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0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10.7/8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7.3/3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Athletic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120141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7" o:title=""/>
            </v:shape>
            <v:shape style="position:absolute;left:1353;top:255;width:241;height:241" type="#_x0000_t75" stroked="false">
              <v:imagedata r:id="rId8" o:title=""/>
            </v:shape>
            <v:shape style="position:absolute;left:680;top:278;width:211;height:211" type="#_x0000_t75" stroked="false">
              <v:imagedata r:id="rId9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03:05:37CET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3"/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MD3_2014354_Porto_Athletic_UCL_TeamStatistics_Tournament</dc:subject>
  <dc:title>MD3_2014354_Porto_Athletic_UCL_TeamStatistics_Tournament</dc:title>
  <dcterms:created xsi:type="dcterms:W3CDTF">2015-10-26T03:30:21Z</dcterms:created>
  <dcterms:modified xsi:type="dcterms:W3CDTF">2015-10-26T03:30:21Z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