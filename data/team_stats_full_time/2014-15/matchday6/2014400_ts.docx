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5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-15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12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23" w:right="162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Benfica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6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Tuesday</w:t>
      </w:r>
      <w:r>
        <w:rPr>
          <w:spacing w:val="-16"/>
          <w:w w:val="105"/>
        </w:rPr>
        <w:t> </w:t>
      </w:r>
      <w:r>
        <w:rPr>
          <w:w w:val="105"/>
        </w:rPr>
        <w:t>9</w:t>
      </w:r>
      <w:r>
        <w:rPr>
          <w:spacing w:val="-16"/>
          <w:w w:val="105"/>
        </w:rPr>
        <w:t> </w:t>
      </w:r>
      <w:r>
        <w:rPr>
          <w:w w:val="105"/>
        </w:rPr>
        <w:t>December</w:t>
      </w:r>
      <w:r>
        <w:rPr>
          <w:spacing w:val="-16"/>
          <w:w w:val="105"/>
        </w:rPr>
        <w:t> </w:t>
      </w:r>
      <w:r>
        <w:rPr>
          <w:w w:val="105"/>
        </w:rPr>
        <w:t>2014 Group</w:t>
      </w:r>
      <w:r>
        <w:rPr>
          <w:spacing w:val="-14"/>
          <w:w w:val="105"/>
        </w:rPr>
        <w:t> </w:t>
      </w:r>
      <w:r>
        <w:rPr>
          <w:w w:val="105"/>
        </w:rPr>
        <w:t>C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Estádio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SL</w:t>
      </w:r>
      <w:r>
        <w:rPr>
          <w:spacing w:val="-14"/>
          <w:w w:val="105"/>
        </w:rPr>
        <w:t> </w:t>
      </w:r>
      <w:r>
        <w:rPr>
          <w:w w:val="105"/>
        </w:rPr>
        <w:t>Benfica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Lisbon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-35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26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Bayer 04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Leverkusen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5028" w:space="40"/>
            <w:col w:w="5962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Sans Serif" w:hAnsi="Microsoft Sans Serif" w:cs="Microsoft Sans Serif" w:eastAsia="Microsoft Sans Serif" w:hint="default"/>
          <w:b/>
          <w:bCs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05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481369pt;width:8.7pt;height:24.3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1.261189pt;width:8.7pt;height:36.6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481369pt;width:8.7pt;height:24.3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1.261189pt;width:8.7pt;height:36.6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481369pt;width:8.7pt;height:24.35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1.261189pt;width:8.7pt;height:36.6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481369pt;width:8.7pt;height:24.35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1.261189pt;width:8.7pt;height:36.6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29"/>
                    <w:gridCol w:w="510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5</w:t>
                          <w:tab/>
                          <w:t>12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5.83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50'45"</w:t>
                          <w:tab/>
                          <w:t>95'49"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  <w:tab/>
                          <w:t>49%</w:t>
                          <w:tab/>
                          <w:t>51%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59362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61521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60040   61095  119402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122616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113108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118692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14.5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367.83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217.67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23.3/14.8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14.5/10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9.2/4.2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8.8/6.3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Benfica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122616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6" o:title=""/>
            </v:shape>
            <v:shape style="position:absolute;left:1353;top:201;width:241;height:241" type="#_x0000_t75" stroked="false">
              <v:imagedata r:id="rId7" o:title=""/>
            </v:shape>
            <v:shape style="position:absolute;left:680;top:223;width:211;height:211" type="#_x0000_t75" stroked="false">
              <v:imagedata r:id="rId8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03:23:44CET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MD6_2014400_Benfica_Leverkusen_UCL_TeamStatistics_Tournament</dc:subject>
  <dc:title>MD6_2014400_Benfica_Leverkusen_UCL_TeamStatistics_Tournament</dc:title>
  <dcterms:created xsi:type="dcterms:W3CDTF">2015-10-26T03:48:02Z</dcterms:created>
  <dcterms:modified xsi:type="dcterms:W3CDTF">2015-10-26T03:48:02Z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