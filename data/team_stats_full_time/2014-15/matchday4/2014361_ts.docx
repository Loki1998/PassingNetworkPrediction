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242"/>
        <w:ind w:left="143" w:right="5654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spacing w:line="264" w:lineRule="auto" w:before="27"/>
        <w:ind w:left="143" w:right="5654" w:firstLine="0"/>
        <w:jc w:val="left"/>
        <w:rPr>
          <w:rFonts w:ascii="Microsoft Sans Serif" w:hAnsi="Microsoft Sans Serif" w:cs="Microsoft Sans Serif" w:eastAsia="Microsoft Sans Serif" w:hint="default"/>
          <w:sz w:val="26"/>
          <w:szCs w:val="26"/>
        </w:rPr>
      </w:pPr>
      <w:r>
        <w:rPr>
          <w:rFonts w:ascii="Microsoft Sans Serif"/>
          <w:b/>
          <w:w w:val="105"/>
          <w:sz w:val="26"/>
        </w:rPr>
        <w:t>Matchday</w:t>
      </w:r>
      <w:r>
        <w:rPr>
          <w:rFonts w:ascii="Microsoft Sans Serif"/>
          <w:b/>
          <w:spacing w:val="-19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4</w:t>
      </w:r>
      <w:r>
        <w:rPr>
          <w:rFonts w:ascii="Microsoft Sans Serif"/>
          <w:b/>
          <w:spacing w:val="-19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9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Wednesday</w:t>
      </w:r>
      <w:r>
        <w:rPr>
          <w:rFonts w:ascii="Microsoft Sans Serif"/>
          <w:b/>
          <w:spacing w:val="-19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5</w:t>
      </w:r>
      <w:r>
        <w:rPr>
          <w:rFonts w:ascii="Microsoft Sans Serif"/>
          <w:b/>
          <w:spacing w:val="-19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November</w:t>
      </w:r>
      <w:r>
        <w:rPr>
          <w:rFonts w:ascii="Microsoft Sans Serif"/>
          <w:b/>
          <w:spacing w:val="-19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2014 Group</w:t>
      </w:r>
      <w:r>
        <w:rPr>
          <w:rFonts w:ascii="Microsoft Sans Serif"/>
          <w:b/>
          <w:spacing w:val="-12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H</w:t>
      </w:r>
      <w:r>
        <w:rPr>
          <w:rFonts w:ascii="Microsoft Sans Serif"/>
          <w:b/>
          <w:spacing w:val="-12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2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Arena</w:t>
      </w:r>
      <w:r>
        <w:rPr>
          <w:rFonts w:ascii="Microsoft Sans Serif"/>
          <w:b/>
          <w:spacing w:val="-12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Lviv</w:t>
      </w:r>
      <w:r>
        <w:rPr>
          <w:rFonts w:ascii="Microsoft Sans Serif"/>
          <w:b/>
          <w:spacing w:val="-12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2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Lviv</w:t>
      </w:r>
      <w:r>
        <w:rPr>
          <w:rFonts w:ascii="Microsoft Sans Serif"/>
          <w:sz w:val="26"/>
        </w:rPr>
      </w:r>
    </w:p>
    <w:p>
      <w:pPr>
        <w:spacing w:line="404" w:lineRule="exact" w:before="0"/>
        <w:ind w:left="0" w:right="0" w:firstLine="0"/>
        <w:jc w:val="center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/>
        <w:pict>
          <v:group style="position:absolute;margin-left:27.625pt;margin-top:-.525874pt;width:239.6pt;height:19.9pt;mso-position-horizontal-relative:page;mso-position-vertical-relative:paragraph;z-index:-35344" coordorigin="553,-11" coordsize="4792,398">
            <v:group style="position:absolute;left:567;top:4;width:4763;height:369" coordorigin="567,4" coordsize="4763,369">
              <v:shape style="position:absolute;left:567;top:4;width:4763;height:369" coordorigin="567,4" coordsize="4763,369" path="m5200,4l696,4,645,14,604,41,577,82,567,133,567,243,577,294,604,335,645,362,696,372,5200,372,5251,362,5292,335,5319,294,5329,243,5329,133,5319,82,5292,41,5251,14,5200,4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4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909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FC Shakhtar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50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Donetsk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-.525874pt;width:239.6pt;height:19.9pt;mso-position-horizontal-relative:page;mso-position-vertical-relative:paragraph;z-index:1192" coordorigin="6562,-11" coordsize="4792,398">
            <v:group style="position:absolute;left:6576;top:4;width:4763;height:369" coordorigin="6576,4" coordsize="4763,369">
              <v:shape style="position:absolute;left:6576;top:4;width:4763;height:369" coordorigin="6576,4" coordsize="4763,369" path="m11210,4l6705,4,6655,14,6614,41,6586,82,6576,133,6576,243,6586,294,6614,335,6655,362,6705,372,11210,372,11260,362,11301,335,11329,294,11339,243,11339,133,11329,82,11301,41,11260,14,11210,4xe" filled="true" fillcolor="#000000" stroked="false">
                <v:path arrowok="t"/>
                <v:fill type="solid"/>
              </v:shape>
              <v:shape style="position:absolute;left:6576;top:4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1172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FC BATE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41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Borisov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/>
          <w:b/>
          <w:sz w:val="38"/>
        </w:rPr>
        <w:t>5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0</w:t>
      </w:r>
      <w:r>
        <w:rPr>
          <w:rFonts w:ascii="Microsoft Sans Serif"/>
          <w:sz w:val="38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9"/>
          <w:szCs w:val="9"/>
        </w:rPr>
      </w:pPr>
    </w:p>
    <w:p>
      <w:pPr>
        <w:pStyle w:val="Heading2"/>
        <w:tabs>
          <w:tab w:pos="444" w:val="left" w:leader="none"/>
        </w:tabs>
        <w:spacing w:line="190" w:lineRule="exact" w:before="83"/>
        <w:ind w:right="8633"/>
        <w:jc w:val="center"/>
      </w:pPr>
      <w:r>
        <w:rPr/>
        <w:pict>
          <v:group style="position:absolute;margin-left:55.279999pt;margin-top:5.195918pt;width:19.1pt;height:45.85pt;mso-position-horizontal-relative:page;mso-position-vertical-relative:paragraph;z-index:-35272" coordorigin="1106,104" coordsize="382,917">
            <v:shape style="position:absolute;left:1106;top:104;width:168;height:168" type="#_x0000_t75" stroked="false">
              <v:imagedata r:id="rId6" o:title=""/>
            </v:shape>
            <v:shape style="position:absolute;left:1106;top:291;width:168;height:168" type="#_x0000_t75" stroked="false">
              <v:imagedata r:id="rId6" o:title=""/>
            </v:shape>
            <v:shape style="position:absolute;left:1106;top:478;width:168;height:168" type="#_x0000_t75" stroked="false">
              <v:imagedata r:id="rId6" o:title=""/>
            </v:shape>
            <v:shape style="position:absolute;left:1285;top:452;width:201;height:201" type="#_x0000_t75" stroked="false">
              <v:imagedata r:id="rId7" o:title=""/>
            </v:shape>
            <v:shape style="position:absolute;left:1106;top:665;width:168;height:168" type="#_x0000_t75" stroked="false">
              <v:imagedata r:id="rId6" o:title=""/>
            </v:shape>
            <v:shape style="position:absolute;left:1106;top:852;width:168;height:168" type="#_x0000_t75" stroked="false">
              <v:imagedata r:id="rId6" o:title=""/>
            </v:shape>
            <w10:wrap type="none"/>
          </v:group>
        </w:pict>
      </w:r>
      <w:r>
        <w:rPr/>
        <w:t>19'</w:t>
        <w:tab/>
        <w:t>33 Darijo</w:t>
      </w:r>
      <w:r>
        <w:rPr>
          <w:spacing w:val="11"/>
        </w:rPr>
        <w:t> </w:t>
      </w:r>
      <w:r>
        <w:rPr/>
        <w:t>Srna</w:t>
      </w:r>
    </w:p>
    <w:p>
      <w:pPr>
        <w:tabs>
          <w:tab w:pos="869" w:val="left" w:leader="none"/>
        </w:tabs>
        <w:spacing w:line="187" w:lineRule="exact" w:before="0"/>
        <w:ind w:left="424" w:right="5654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Microsoft Sans Serif"/>
          <w:sz w:val="17"/>
        </w:rPr>
        <w:t>48'</w:t>
        <w:tab/>
        <w:t>29 Alex</w:t>
      </w:r>
      <w:r>
        <w:rPr>
          <w:rFonts w:ascii="Microsoft Sans Serif"/>
          <w:spacing w:val="13"/>
          <w:sz w:val="17"/>
        </w:rPr>
        <w:t> </w:t>
      </w:r>
      <w:r>
        <w:rPr>
          <w:rFonts w:ascii="Microsoft Sans Serif"/>
          <w:sz w:val="17"/>
        </w:rPr>
        <w:t>Teixeira</w:t>
      </w:r>
    </w:p>
    <w:p>
      <w:pPr>
        <w:tabs>
          <w:tab w:pos="888" w:val="left" w:leader="none"/>
        </w:tabs>
        <w:spacing w:line="187" w:lineRule="exact" w:before="0"/>
        <w:ind w:left="424" w:right="5654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Microsoft Sans Serif"/>
          <w:sz w:val="17"/>
        </w:rPr>
        <w:t>58'</w:t>
        <w:tab/>
      </w:r>
      <w:r>
        <w:rPr>
          <w:rFonts w:ascii="Microsoft Sans Serif"/>
          <w:b/>
          <w:sz w:val="17"/>
        </w:rPr>
        <w:t>P </w:t>
      </w:r>
      <w:r>
        <w:rPr>
          <w:rFonts w:ascii="Microsoft Sans Serif"/>
          <w:sz w:val="17"/>
        </w:rPr>
        <w:t>9 Luiz</w:t>
      </w:r>
      <w:r>
        <w:rPr>
          <w:rFonts w:ascii="Microsoft Sans Serif"/>
          <w:spacing w:val="19"/>
          <w:sz w:val="17"/>
        </w:rPr>
        <w:t> </w:t>
      </w:r>
      <w:r>
        <w:rPr>
          <w:rFonts w:ascii="Microsoft Sans Serif"/>
          <w:sz w:val="17"/>
        </w:rPr>
        <w:t>Adriano</w:t>
      </w:r>
    </w:p>
    <w:p>
      <w:pPr>
        <w:tabs>
          <w:tab w:pos="444" w:val="left" w:leader="none"/>
        </w:tabs>
        <w:spacing w:line="187" w:lineRule="exact" w:before="0"/>
        <w:ind w:left="0" w:right="8633" w:firstLine="0"/>
        <w:jc w:val="center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Microsoft Sans Serif"/>
          <w:sz w:val="17"/>
        </w:rPr>
        <w:t>83'</w:t>
        <w:tab/>
        <w:t>9 Luiz</w:t>
      </w:r>
      <w:r>
        <w:rPr>
          <w:rFonts w:ascii="Microsoft Sans Serif"/>
          <w:spacing w:val="11"/>
          <w:sz w:val="17"/>
        </w:rPr>
        <w:t> </w:t>
      </w:r>
      <w:r>
        <w:rPr>
          <w:rFonts w:ascii="Microsoft Sans Serif"/>
          <w:sz w:val="17"/>
        </w:rPr>
        <w:t>Adriano</w:t>
      </w:r>
    </w:p>
    <w:p>
      <w:pPr>
        <w:tabs>
          <w:tab w:pos="640" w:val="left" w:leader="none"/>
        </w:tabs>
        <w:spacing w:line="190" w:lineRule="exact" w:before="0"/>
        <w:ind w:left="0" w:right="8829" w:firstLine="0"/>
        <w:jc w:val="center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Microsoft Sans Serif"/>
          <w:sz w:val="17"/>
        </w:rPr>
        <w:t>90+3'</w:t>
        <w:tab/>
        <w:t>9 Luiz</w:t>
      </w:r>
      <w:r>
        <w:rPr>
          <w:rFonts w:ascii="Microsoft Sans Serif"/>
          <w:spacing w:val="11"/>
          <w:sz w:val="17"/>
        </w:rPr>
        <w:t> </w:t>
      </w:r>
      <w:r>
        <w:rPr>
          <w:rFonts w:ascii="Microsoft Sans Serif"/>
          <w:sz w:val="17"/>
        </w:rPr>
        <w:t>Adriano</w:t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9"/>
        <w:rPr>
          <w:rFonts w:ascii="Microsoft Sans Serif" w:hAnsi="Microsoft Sans Serif" w:cs="Microsoft Sans Serif" w:eastAsia="Microsoft Sans Serif" w:hint="default"/>
          <w:sz w:val="22"/>
          <w:szCs w:val="22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22"/>
          <w:szCs w:val="22"/>
        </w:rPr>
        <w:sectPr>
          <w:type w:val="continuous"/>
          <w:pgSz w:w="11910" w:h="16840"/>
          <w:pgMar w:top="460" w:bottom="280" w:left="440" w:right="440"/>
        </w:sectPr>
      </w:pPr>
    </w:p>
    <w:p>
      <w:pPr>
        <w:pStyle w:val="Heading1"/>
        <w:spacing w:line="240" w:lineRule="auto"/>
        <w:ind w:right="0"/>
        <w:jc w:val="right"/>
        <w:rPr>
          <w:b w:val="0"/>
          <w:bCs w:val="0"/>
        </w:rPr>
      </w:pPr>
      <w:r>
        <w:rPr/>
        <w:pict>
          <v:group style="position:absolute;margin-left:28.35pt;margin-top:13.560955pt;width:364.25pt;height:457.05pt;mso-position-horizontal-relative:page;mso-position-vertical-relative:paragraph;z-index:-35248" coordorigin="567,271" coordsize="7285,9141">
            <v:group style="position:absolute;left:567;top:9065;width:2268;height:210" coordorigin="567,9065" coordsize="2268,210">
              <v:shape style="position:absolute;left:567;top:9065;width:2268;height:210" coordorigin="567,9065" coordsize="2268,210" path="m567,9275l2835,9275,2835,9065,567,9065,567,9275xe" filled="true" fillcolor="#e1e1e1" stroked="false">
                <v:path arrowok="t"/>
                <v:fill type="solid"/>
              </v:shape>
            </v:group>
            <v:group style="position:absolute;left:2835;top:9065;width:511;height:210" coordorigin="2835,9065" coordsize="511,210">
              <v:shape style="position:absolute;left:2835;top:9065;width:511;height:210" coordorigin="2835,9065" coordsize="511,210" path="m2835,9275l3345,9275,3345,9065,2835,9065,2835,9275xe" filled="true" fillcolor="#e1e1e1" stroked="false">
                <v:path arrowok="t"/>
                <v:fill type="solid"/>
              </v:shape>
            </v:group>
            <v:group style="position:absolute;left:3345;top:9065;width:511;height:210" coordorigin="3345,9065" coordsize="511,210">
              <v:shape style="position:absolute;left:3345;top:9065;width:511;height:210" coordorigin="3345,9065" coordsize="511,210" path="m3345,9275l3855,9275,3855,9065,3345,9065,3345,9275xe" filled="true" fillcolor="#e1e1e1" stroked="false">
                <v:path arrowok="t"/>
                <v:fill type="solid"/>
              </v:shape>
            </v:group>
            <v:group style="position:absolute;left:3855;top:9065;width:511;height:210" coordorigin="3855,9065" coordsize="511,210">
              <v:shape style="position:absolute;left:3855;top:9065;width:511;height:210" coordorigin="3855,9065" coordsize="511,210" path="m3855,9275l4365,9275,4365,9065,3855,9065,3855,9275xe" filled="true" fillcolor="#e1e1e1" stroked="false">
                <v:path arrowok="t"/>
                <v:fill type="solid"/>
              </v:shape>
            </v:group>
            <v:group style="position:absolute;left:4365;top:9065;width:511;height:210" coordorigin="4365,9065" coordsize="511,210">
              <v:shape style="position:absolute;left:4365;top:9065;width:511;height:210" coordorigin="4365,9065" coordsize="511,210" path="m4365,9275l4876,9275,4876,9065,4365,9065,4365,9275xe" filled="true" fillcolor="#e1e1e1" stroked="false">
                <v:path arrowok="t"/>
                <v:fill type="solid"/>
              </v:shape>
            </v:group>
            <v:group style="position:absolute;left:4876;top:9065;width:511;height:210" coordorigin="4876,9065" coordsize="511,210">
              <v:shape style="position:absolute;left:4876;top:9065;width:511;height:210" coordorigin="4876,9065" coordsize="511,210" path="m4876,9275l5386,9275,5386,9065,4876,9065,4876,9275xe" filled="true" fillcolor="#e1e1e1" stroked="false">
                <v:path arrowok="t"/>
                <v:fill type="solid"/>
              </v:shape>
            </v:group>
            <v:group style="position:absolute;left:5386;top:9065;width:511;height:210" coordorigin="5386,9065" coordsize="511,210">
              <v:shape style="position:absolute;left:5386;top:9065;width:511;height:210" coordorigin="5386,9065" coordsize="511,210" path="m5386,9275l5896,9275,5896,9065,5386,9065,5386,9275xe" filled="true" fillcolor="#e1e1e1" stroked="false">
                <v:path arrowok="t"/>
                <v:fill type="solid"/>
              </v:shape>
            </v:group>
            <v:group style="position:absolute;left:5896;top:9065;width:624;height:210" coordorigin="5896,9065" coordsize="624,210">
              <v:shape style="position:absolute;left:5896;top:9065;width:624;height:210" coordorigin="5896,9065" coordsize="624,210" path="m5896,9275l6520,9275,6520,9065,5896,9065,5896,9275xe" filled="true" fillcolor="#e1e1e1" stroked="false">
                <v:path arrowok="t"/>
                <v:fill type="solid"/>
              </v:shape>
            </v:group>
            <v:group style="position:absolute;left:6520;top:9065;width:624;height:210" coordorigin="6520,9065" coordsize="624,210">
              <v:shape style="position:absolute;left:6520;top:9065;width:624;height:210" coordorigin="6520,9065" coordsize="624,210" path="m6520,9275l7143,9275,7143,9065,6520,9065,6520,9275xe" filled="true" fillcolor="#e1e1e1" stroked="false">
                <v:path arrowok="t"/>
                <v:fill type="solid"/>
              </v:shape>
            </v:group>
            <v:group style="position:absolute;left:7143;top:9065;width:709;height:210" coordorigin="7143,9065" coordsize="709,210">
              <v:shape style="position:absolute;left:7143;top:9065;width:709;height:210" coordorigin="7143,9065" coordsize="709,210" path="m7143,9275l7852,9275,7852,9065,7143,9065,7143,9275xe" filled="true" fillcolor="#e1e1e1" stroked="false">
                <v:path arrowok="t"/>
                <v:fill type="solid"/>
              </v:shape>
            </v:group>
            <v:group style="position:absolute;left:3855;top:278;width:511;height:9128" coordorigin="3855,278" coordsize="511,9128">
              <v:shape style="position:absolute;left:3855;top:278;width:511;height:9128" coordorigin="3855,278" coordsize="511,9128" path="m4365,9405l3957,9405,3917,9397,3885,9376,3863,9343,3855,9303,3855,380,3863,340,3885,307,3917,286,3957,278,4365,278e" filled="false" stroked="true" strokeweight=".65pt" strokecolor="#000000">
                <v:path arrowok="t"/>
              </v:shape>
            </v:group>
            <v:group style="position:absolute;left:4365;top:278;width:511;height:9128" coordorigin="4365,278" coordsize="511,9128">
              <v:shape style="position:absolute;left:4365;top:278;width:511;height:9128" coordorigin="4365,278" coordsize="511,9128" path="m4365,9405l4774,9405,4814,9397,4846,9376,4868,9343,4876,9303,4876,380,4868,340,4846,307,4814,286,4774,278,4365,278e" filled="false" stroked="true" strokeweight=".65pt" strokecolor="#000000">
                <v:path arrowok="t"/>
              </v:shape>
            </v:group>
            <v:group style="position:absolute;left:4876;top:278;width:511;height:9128" coordorigin="4876,278" coordsize="511,9128">
              <v:shape style="position:absolute;left:4876;top:278;width:511;height:9128" coordorigin="4876,278" coordsize="511,9128" path="m5386,9405l4978,9405,4938,9397,4905,9376,4883,9343,4876,9303,4876,380,4883,340,4905,307,4938,286,4978,278,5386,278e" filled="false" stroked="true" strokeweight=".65pt" strokecolor="#000000">
                <v:path arrowok="t"/>
              </v:shape>
            </v:group>
            <v:group style="position:absolute;left:5386;top:278;width:511;height:9128" coordorigin="5386,278" coordsize="511,9128">
              <v:shape style="position:absolute;left:5386;top:278;width:511;height:9128" coordorigin="5386,278" coordsize="511,9128" path="m5386,9405l5794,9405,5834,9397,5866,9376,5888,9343,5896,9303,5896,380,5888,340,5866,307,5834,286,5794,278,5386,278e" filled="false" stroked="true" strokeweight=".65pt" strokecolor="#000000">
                <v:path arrowok="t"/>
              </v:shape>
            </v:group>
            <v:group style="position:absolute;left:2835;top:278;width:511;height:9128" coordorigin="2835,278" coordsize="511,9128">
              <v:shape style="position:absolute;left:2835;top:278;width:511;height:9128" coordorigin="2835,278" coordsize="511,9128" path="m3345,9405l2937,9405,2897,9397,2864,9376,2843,9343,2835,9303,2835,380,2843,340,2864,307,2897,286,2937,278,3345,278e" filled="false" stroked="true" strokeweight=".65pt" strokecolor="#000000">
                <v:path arrowok="t"/>
              </v:shape>
            </v:group>
            <v:group style="position:absolute;left:3345;top:278;width:511;height:9128" coordorigin="3345,278" coordsize="511,9128">
              <v:shape style="position:absolute;left:3345;top:278;width:511;height:9128" coordorigin="3345,278" coordsize="511,9128" path="m3345,9405l3753,9405,3793,9397,3826,9376,3847,9343,3855,9303,3855,380,3847,340,3826,307,3793,286,3753,278,3345,278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22.770477pt;width:8.7pt;height:55.05pt;mso-position-horizontal-relative:page;mso-position-vertical-relative:paragraph;z-index:-352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402"/>
                    <w:jc w:val="left"/>
                  </w:pPr>
                  <w:r>
                    <w:rPr>
                      <w:w w:val="102"/>
                    </w:rPr>
                    <w:t>Shakhtar Donetsk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34.261993pt;width:8.7pt;height:43.6pt;mso-position-horizontal-relative:page;mso-position-vertical-relative:paragraph;z-index:-352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313"/>
                    <w:jc w:val="left"/>
                  </w:pPr>
                  <w:r>
                    <w:rPr>
                      <w:w w:val="102"/>
                    </w:rPr>
                    <w:t>BATE Borisov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125107pt;margin-top:22.770477pt;width:8.7pt;height:55.05pt;mso-position-horizontal-relative:page;mso-position-vertical-relative:paragraph;z-index:-351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402"/>
                    <w:jc w:val="left"/>
                  </w:pPr>
                  <w:r>
                    <w:rPr>
                      <w:w w:val="102"/>
                    </w:rPr>
                    <w:t>Shakhtar Donetsk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34.261993pt;width:8.7pt;height:43.6pt;mso-position-horizontal-relative:page;mso-position-vertical-relative:paragraph;z-index:-351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313"/>
                    <w:jc w:val="left"/>
                  </w:pPr>
                  <w:r>
                    <w:rPr>
                      <w:w w:val="102"/>
                    </w:rPr>
                    <w:t>BATE Borisov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155090pt;margin-top:22.770477pt;width:8.7pt;height:55.05pt;mso-position-horizontal-relative:page;mso-position-vertical-relative:paragraph;z-index:-351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402"/>
                    <w:jc w:val="left"/>
                  </w:pPr>
                  <w:r>
                    <w:rPr>
                      <w:w w:val="102"/>
                    </w:rPr>
                    <w:t>Shakhtar Donetsk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6651pt;margin-top:34.261993pt;width:8.7pt;height:43.6pt;mso-position-horizontal-relative:page;mso-position-vertical-relative:paragraph;z-index:-351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313"/>
                    <w:jc w:val="left"/>
                  </w:pPr>
                  <w:r>
                    <w:rPr>
                      <w:w w:val="102"/>
                    </w:rPr>
                    <w:t>BATE Borisov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22.770477pt;width:8.7pt;height:55.05pt;mso-position-horizontal-relative:page;mso-position-vertical-relative:paragraph;z-index:-350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402"/>
                    <w:jc w:val="left"/>
                  </w:pPr>
                  <w:r>
                    <w:rPr>
                      <w:w w:val="102"/>
                    </w:rPr>
                    <w:t>Shakhtar Donetsk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34.261993pt;width:8.7pt;height:43.6pt;mso-position-horizontal-relative:page;mso-position-vertical-relative:paragraph;z-index:-350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313"/>
                    <w:jc w:val="left"/>
                  </w:pPr>
                  <w:r>
                    <w:rPr>
                      <w:w w:val="102"/>
                    </w:rPr>
                    <w:t>BATE Borisov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9.456997pt;width:8.7pt;height:28.4pt;mso-position-horizontal-relative:page;mso-position-vertical-relative:paragraph;z-index:-350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208"/>
                    <w:jc w:val="left"/>
                  </w:pPr>
                  <w:r>
                    <w:rPr>
                      <w:w w:val="102"/>
                    </w:rPr>
                    <w:t>All Team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t>First</w:t>
      </w:r>
      <w:r>
        <w:rPr>
          <w:spacing w:val="6"/>
        </w:rPr>
        <w:t> </w:t>
      </w:r>
      <w:r>
        <w:rPr/>
        <w:t>Half</w:t>
      </w:r>
      <w:r>
        <w:rPr>
          <w:b w:val="0"/>
        </w:rPr>
      </w:r>
    </w:p>
    <w:p>
      <w:pPr>
        <w:spacing w:before="83"/>
        <w:ind w:left="169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Second</w:t>
      </w:r>
      <w:r>
        <w:rPr>
          <w:rFonts w:ascii="Microsoft Sans Serif"/>
          <w:b/>
          <w:spacing w:val="9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before="83"/>
        <w:ind w:left="321" w:right="-16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Total</w:t>
      </w:r>
      <w:r>
        <w:rPr>
          <w:rFonts w:ascii="Microsoft Sans Serif"/>
          <w:sz w:val="17"/>
        </w:rPr>
      </w:r>
    </w:p>
    <w:p>
      <w:pPr>
        <w:tabs>
          <w:tab w:pos="636" w:val="left" w:leader="none"/>
          <w:tab w:pos="2154" w:val="left" w:leader="none"/>
        </w:tabs>
        <w:spacing w:before="83"/>
        <w:ind w:left="369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Averag</w:t>
      </w:r>
      <w:r>
        <w:rPr>
          <w:rFonts w:ascii="Microsoft Sans Serif"/>
          <w:b/>
          <w:w w:val="101"/>
          <w:sz w:val="17"/>
          <w:u w:val="single" w:color="000000"/>
        </w:rPr>
        <w:t>e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tabs>
          <w:tab w:pos="1319" w:val="left" w:leader="none"/>
          <w:tab w:pos="3435" w:val="left" w:leader="none"/>
        </w:tabs>
        <w:spacing w:before="83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High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sz w:val="20"/>
        </w:rPr>
        <w:pict>
          <v:shape style="width:364.25pt;height:453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93"/>
                    <w:gridCol w:w="458"/>
                    <w:gridCol w:w="562"/>
                    <w:gridCol w:w="477"/>
                    <w:gridCol w:w="544"/>
                    <w:gridCol w:w="435"/>
                    <w:gridCol w:w="648"/>
                    <w:gridCol w:w="629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</w:t>
                          <w:tab/>
                          <w:t>0</w:t>
                          <w:tab/>
                          <w:t>5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1.49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97" w:val="left" w:leader="none"/>
                          </w:tabs>
                          <w:spacing w:line="240" w:lineRule="auto" w:before="32"/>
                          <w:ind w:left="29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  <w:tab/>
                          <w:t>0</w:t>
                          <w:tab/>
                          <w:t>19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</w:t>
                          <w:tab/>
                          <w:t>0</w:t>
                          <w:tab/>
                          <w:t>9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7.5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3.75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</w:t>
                          <w:tab/>
                          <w:t>0</w:t>
                          <w:tab/>
                          <w:t>8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3.75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0</w:t>
                          <w:tab/>
                          <w:t>2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1.5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0.25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0.25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1</w:t>
                          <w:tab/>
                          <w:t>1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3.39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</w:t>
                          <w:tab/>
                          <w:t>3</w:t>
                          <w:tab/>
                          <w:t>7</w:t>
                          <w:tab/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4.91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0</w:t>
                          <w:tab/>
                          <w:t>3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2.47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47'21"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48'01"</w:t>
                          <w:tab/>
                          <w:t>95'22"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63%</w:t>
                          <w:tab/>
                          <w:t>37%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69%</w:t>
                          <w:tab/>
                          <w:t>31%</w:t>
                          <w:tab/>
                          <w:t>66%</w:t>
                          <w:tab/>
                          <w:t>34%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58763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62614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57098   53436  115861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116050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116226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91675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112264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2.02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0.08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12.63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11.98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286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355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641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453.25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281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439.58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55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158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99.75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112.16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190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216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406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119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291.25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163.75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278.57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41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77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62.25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37.75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48.85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252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98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327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579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172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407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224.25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387.2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40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131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52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86.5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58.75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95.3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177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380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103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270.5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140.5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255.13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68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50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25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36.77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73%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70%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66%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68%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80%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66%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30/10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8/4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38/15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6/2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68/25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14/6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38.5/13.8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21.3/8.8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37/15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18/8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7/3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32/15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2/2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50/23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9/5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28.3/13.3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15.5/5.8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22.8/11.1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10/1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7/2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15/6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4/1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25/7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11/3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14.8/4.5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8/4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9.6/4.7</w:t>
                        </w:r>
                      </w:p>
                    </w:tc>
                  </w:tr>
                  <w:tr>
                    <w:trPr>
                      <w:trHeight w:val="102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z w:val="20"/>
        </w:rPr>
      </w:r>
      <w:r>
        <w:rPr>
          <w:rFonts w:ascii="Times New Roman"/>
          <w:spacing w:val="-23"/>
          <w:sz w:val="20"/>
        </w:rPr>
        <w:t> </w:t>
      </w:r>
      <w:r>
        <w:rPr>
          <w:rFonts w:ascii="Microsoft Sans Serif"/>
          <w:spacing w:val="-23"/>
          <w:position w:val="11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Shakhtar 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BATE Borisov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27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9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14 Atlético</w:t>
                        </w:r>
                        <w:r>
                          <w:rPr>
                            <w:rFonts w:ascii="Microsoft Sans Serif" w:hAnsi="Microsoft Sans Serif"/>
                            <w:spacing w:val="-2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12 Real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119086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118854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123654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Dortmund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 Man.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City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641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326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95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406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77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83</w:t>
                        </w:r>
                        <w:r>
                          <w:rPr>
                            <w:rFonts w:ascii="Microsoft Sans Serif"/>
                            <w:spacing w:val="-1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579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272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77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198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33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2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74 Paris</w:t>
                        </w:r>
                        <w:r>
                          <w:rPr>
                            <w:rFonts w:ascii="Microsoft Sans Serif"/>
                            <w:spacing w:val="-2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St-Germain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2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Paris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St-Germain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Liverpool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71%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68/25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30/14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50/23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4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23/8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25/8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4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25/16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position w:val="11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1"/>
        <w:rPr>
          <w:rFonts w:ascii="Microsoft Sans Serif" w:hAnsi="Microsoft Sans Serif" w:cs="Microsoft Sans Serif" w:eastAsia="Microsoft Sans Serif" w:hint="default"/>
          <w:b/>
          <w:bCs/>
          <w:sz w:val="10"/>
          <w:szCs w:val="10"/>
        </w:rPr>
      </w:pPr>
      <w:r>
        <w:rPr/>
        <w:pict>
          <v:group style="position:absolute;margin-left:28.025pt;margin-top:6.674484pt;width:539.25pt;height:17.1pt;mso-position-horizontal-relative:page;mso-position-vertical-relative:paragraph;z-index:1072;mso-wrap-distance-left:0;mso-wrap-distance-right:0" coordorigin="560,133" coordsize="10785,342">
            <v:shape style="position:absolute;left:2147;top:201;width:241;height:241" type="#_x0000_t75" stroked="false">
              <v:imagedata r:id="rId8" o:title=""/>
            </v:shape>
            <v:shape style="position:absolute;left:1353;top:201;width:241;height:241" type="#_x0000_t75" stroked="false">
              <v:imagedata r:id="rId9" o:title=""/>
            </v:shape>
            <v:shape style="position:absolute;left:680;top:223;width:211;height:211" type="#_x0000_t75" stroked="false">
              <v:imagedata r:id="rId10" o:title=""/>
            </v:shape>
            <v:group style="position:absolute;left:567;top:469;width:10772;height:2" coordorigin="567,469" coordsize="10772,2">
              <v:shape style="position:absolute;left:567;top:469;width:10772;height:2" coordorigin="567,469" coordsize="10772,0" path="m567,469l11339,469e" filled="false" stroked="true" strokeweight=".65pt" strokecolor="#000000">
                <v:path arrowok="t"/>
              </v:shape>
              <v:shape style="position:absolute;left:924;top:229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133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05:02:46CET</w:t>
                      </w:r>
                    </w:p>
                    <w:p>
                      <w:pPr>
                        <w:spacing w:line="167" w:lineRule="exact" w:before="3"/>
                        <w:ind w:left="37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06 Nov</w:t>
                      </w:r>
                      <w:r>
                        <w:rPr>
                          <w:rFonts w:ascii="Microsoft Sans Serif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5654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9"/>
      <w:ind w:left="20"/>
    </w:pPr>
    <w:rPr>
      <w:rFonts w:ascii="Microsoft Sans Serif" w:hAnsi="Microsoft Sans Serif" w:eastAsia="Microsoft Sans Serif"/>
      <w:sz w:val="13"/>
      <w:szCs w:val="13"/>
    </w:rPr>
  </w:style>
  <w:style w:styleId="Heading1" w:type="paragraph">
    <w:name w:val="Heading 1"/>
    <w:basedOn w:val="Normal"/>
    <w:uiPriority w:val="1"/>
    <w:qFormat/>
    <w:pPr>
      <w:spacing w:before="83"/>
      <w:outlineLvl w:val="1"/>
    </w:pPr>
    <w:rPr>
      <w:rFonts w:ascii="Microsoft Sans Serif" w:hAnsi="Microsoft Sans Serif" w:eastAsia="Microsoft Sans Serif"/>
      <w:b/>
      <w:bCs/>
      <w:sz w:val="17"/>
      <w:szCs w:val="17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Microsoft Sans Serif" w:hAnsi="Microsoft Sans Serif" w:eastAsia="Microsoft Sans Serif"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MD4_2014361_Shakhtar_BATE_UCL_TeamStatistics_Tournament</dc:subject>
  <dc:title>MD4_2014361_Shakhtar_BATE_UCL_TeamStatistics_Tournament</dc:title>
  <dcterms:created xsi:type="dcterms:W3CDTF">2015-10-26T03:34:28Z</dcterms:created>
  <dcterms:modified xsi:type="dcterms:W3CDTF">2015-10-26T03:34:28Z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2014-11-06T00:00:00Z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