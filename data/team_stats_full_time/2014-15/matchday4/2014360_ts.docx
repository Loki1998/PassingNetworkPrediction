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654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19"/>
          <w:w w:val="105"/>
        </w:rPr>
        <w:t> </w:t>
      </w:r>
      <w:r>
        <w:rPr>
          <w:w w:val="105"/>
        </w:rPr>
        <w:t>4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Wednesday</w:t>
      </w:r>
      <w:r>
        <w:rPr>
          <w:spacing w:val="-19"/>
          <w:w w:val="105"/>
        </w:rPr>
        <w:t> </w:t>
      </w:r>
      <w:r>
        <w:rPr>
          <w:w w:val="105"/>
        </w:rPr>
        <w:t>5</w:t>
      </w:r>
      <w:r>
        <w:rPr>
          <w:spacing w:val="-19"/>
          <w:w w:val="105"/>
        </w:rPr>
        <w:t> </w:t>
      </w:r>
      <w:r>
        <w:rPr>
          <w:w w:val="105"/>
        </w:rPr>
        <w:t>November</w:t>
      </w:r>
      <w:r>
        <w:rPr>
          <w:spacing w:val="-19"/>
          <w:w w:val="105"/>
        </w:rPr>
        <w:t> </w:t>
      </w:r>
      <w:r>
        <w:rPr>
          <w:w w:val="105"/>
        </w:rPr>
        <w:t>2014 Group</w:t>
      </w:r>
      <w:r>
        <w:rPr>
          <w:spacing w:val="-15"/>
          <w:w w:val="105"/>
        </w:rPr>
        <w:t> </w:t>
      </w:r>
      <w:r>
        <w:rPr>
          <w:w w:val="105"/>
        </w:rPr>
        <w:t>G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Stadion</w:t>
      </w:r>
      <w:r>
        <w:rPr>
          <w:spacing w:val="-15"/>
          <w:w w:val="105"/>
        </w:rPr>
        <w:t> </w:t>
      </w:r>
      <w:r>
        <w:rPr>
          <w:w w:val="105"/>
        </w:rPr>
        <w:t>Ljudski</w:t>
      </w:r>
      <w:r>
        <w:rPr>
          <w:spacing w:val="-15"/>
          <w:w w:val="105"/>
        </w:rPr>
        <w:t> </w:t>
      </w:r>
      <w:r>
        <w:rPr>
          <w:w w:val="105"/>
        </w:rPr>
        <w:t>vrt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Maribor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5056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589" w:right="1590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NK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Maribor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560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Chelsea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869" w:val="left" w:leader="none"/>
          <w:tab w:pos="6320" w:val="left" w:leader="none"/>
          <w:tab w:pos="6765" w:val="left" w:leader="none"/>
        </w:tabs>
        <w:spacing w:before="83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350.079987pt;margin-top:5.195918pt;width:8.4pt;height:8.4pt;mso-position-horizontal-relative:page;mso-position-vertical-relative:paragraph;z-index:-34984" type="#_x0000_t75" stroked="false">
            <v:imagedata r:id="rId6" o:title=""/>
            <w10:wrap type="none"/>
          </v:shape>
        </w:pict>
      </w:r>
      <w:r>
        <w:rPr/>
        <w:pict>
          <v:shape style="position:absolute;margin-left:55.279999pt;margin-top:5.195918pt;width:8.4pt;height:8.4pt;mso-position-horizontal-relative:page;mso-position-vertical-relative:paragraph;z-index:-34960" type="#_x0000_t75" stroked="false">
            <v:imagedata r:id="rId6" o:title=""/>
            <w10:wrap type="none"/>
          </v:shape>
        </w:pict>
      </w:r>
      <w:r>
        <w:rPr>
          <w:rFonts w:ascii="Microsoft Sans Serif" w:hAnsi="Microsoft Sans Serif"/>
          <w:sz w:val="17"/>
        </w:rPr>
        <w:t>50'</w:t>
        <w:tab/>
        <w:t>10 </w:t>
      </w:r>
      <w:r>
        <w:rPr>
          <w:rFonts w:ascii="Microsoft Sans Serif" w:hAnsi="Microsoft Sans Serif"/>
          <w:spacing w:val="9"/>
          <w:sz w:val="17"/>
        </w:rPr>
        <w:t> </w:t>
      </w:r>
      <w:r>
        <w:rPr>
          <w:rFonts w:ascii="Microsoft Sans Serif" w:hAnsi="Microsoft Sans Serif"/>
          <w:sz w:val="17"/>
        </w:rPr>
        <w:t>Agim </w:t>
      </w:r>
      <w:r>
        <w:rPr>
          <w:rFonts w:ascii="Microsoft Sans Serif" w:hAnsi="Microsoft Sans Serif"/>
          <w:spacing w:val="9"/>
          <w:sz w:val="17"/>
        </w:rPr>
        <w:t> </w:t>
      </w:r>
      <w:r>
        <w:rPr>
          <w:rFonts w:ascii="Microsoft Sans Serif" w:hAnsi="Microsoft Sans Serif"/>
          <w:sz w:val="17"/>
        </w:rPr>
        <w:t>Ibraimi</w:t>
        <w:tab/>
        <w:t>73'</w:t>
        <w:tab/>
        <w:t>21 Nemanja</w:t>
      </w:r>
      <w:r>
        <w:rPr>
          <w:rFonts w:ascii="Microsoft Sans Serif" w:hAnsi="Microsoft Sans Serif"/>
          <w:spacing w:val="14"/>
          <w:sz w:val="17"/>
        </w:rPr>
        <w:t> </w:t>
      </w:r>
      <w:r>
        <w:rPr>
          <w:rFonts w:ascii="Microsoft Sans Serif" w:hAnsi="Microsoft Sans Serif"/>
          <w:sz w:val="17"/>
        </w:rPr>
        <w:t>Matić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83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4936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3.12038pt;width:8.7pt;height:24.7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1.255264pt;width:8.7pt;height:26.6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3.12038pt;width:8.7pt;height:24.7pt;mso-position-horizontal-relative:page;mso-position-vertical-relative:paragraph;z-index:-3486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1.255264pt;width:8.7pt;height:26.6pt;mso-position-horizontal-relative:page;mso-position-vertical-relative:paragraph;z-index:-3484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3.12038pt;width:8.7pt;height:24.7pt;mso-position-horizontal-relative:page;mso-position-vertical-relative:paragraph;z-index:-3481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1.255264pt;width:8.7pt;height:26.6pt;mso-position-horizontal-relative:page;mso-position-vertical-relative:paragraph;z-index:-3479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3.12038pt;width:8.7pt;height:24.7pt;mso-position-horizontal-relative:page;mso-position-vertical-relative:paragraph;z-index:-3476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Maribor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1.255264pt;width:8.7pt;height:26.6pt;mso-position-horizontal-relative:page;mso-position-vertical-relative:paragraph;z-index:-3474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72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62"/>
                    <w:gridCol w:w="477"/>
                    <w:gridCol w:w="510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02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15</w:t>
                          <w:tab/>
                          <w:t>11</w:t>
                          <w:tab/>
                          <w:t>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6</w:t>
                          <w:tab/>
                          <w:t>3</w:t>
                          <w:tab/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3</w:t>
                          <w:tab/>
                          <w:t>3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6</w:t>
                          <w:tab/>
                          <w:t>5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0</w:t>
                          <w:tab/>
                          <w:t>9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2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3</w:t>
                          <w:tab/>
                          <w:t>4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46'00"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47'35"</w:t>
                          <w:tab/>
                          <w:t>93'35"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44%</w:t>
                          <w:tab/>
                          <w:t>56%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38%</w:t>
                          <w:tab/>
                          <w:t>62%</w:t>
                          <w:tab/>
                          <w:t>41%</w:t>
                          <w:tab/>
                          <w:t>59%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57878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57808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56020   55693  113898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113501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114432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114941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112264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497.75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439.27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112.08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205.25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278.42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48.77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446.75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386.96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130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119.25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95.23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186.25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284.75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255.01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17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25/12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24/9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49/21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21.8/10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40.5/20.8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6/11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38/15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11.8/8.8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25.3/13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22.7/11.1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3/0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15/6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3.5/2.3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16.8/10.5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115884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119334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74 Paris</w:t>
                        </w:r>
                        <w:r>
                          <w:rPr>
                            <w:rFonts w:ascii="Microsoft Sans Serif"/>
                            <w:spacing w:val="-2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33/15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49/25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38/17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21/16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03:34:54CET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MD4_2014360_Maribor_Chelsea_UCL_TeamStatistics_Tournament</dc:subject>
  <dc:title>MD4_2014360_Maribor_Chelsea_UCL_TeamStatistics_Tournament</dc:title>
  <dcterms:created xsi:type="dcterms:W3CDTF">2015-10-26T03:33:45Z</dcterms:created>
  <dcterms:modified xsi:type="dcterms:W3CDTF">2015-10-26T03:33:45Z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