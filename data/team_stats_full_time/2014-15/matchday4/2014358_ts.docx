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242"/>
        <w:ind w:left="143" w:right="5654" w:firstLine="0"/>
        <w:jc w:val="left"/>
        <w:rPr>
          <w:rFonts w:ascii="Microsoft Sans Serif" w:hAnsi="Microsoft Sans Serif" w:cs="Microsoft Sans Serif" w:eastAsia="Microsoft Sans Serif" w:hint="default"/>
          <w:sz w:val="30"/>
          <w:szCs w:val="30"/>
        </w:rPr>
      </w:pPr>
      <w:r>
        <w:rPr/>
        <w:pict>
          <v:shape style="position:absolute;margin-left:250.869995pt;margin-top:-69.321877pt;width:92.64pt;height:92.64pt;mso-position-horizontal-relative:page;mso-position-vertical-relative:paragraph;z-index:1096" type="#_x0000_t75" stroked="false">
            <v:imagedata r:id="rId5" o:title=""/>
            <w10:wrap type="none"/>
          </v:shape>
        </w:pict>
      </w:r>
      <w:r>
        <w:rPr>
          <w:rFonts w:ascii="Microsoft Sans Serif"/>
          <w:b/>
          <w:sz w:val="30"/>
        </w:rPr>
        <w:t>Team statistics: Full</w:t>
      </w:r>
      <w:r>
        <w:rPr>
          <w:rFonts w:ascii="Microsoft Sans Serif"/>
          <w:b/>
          <w:spacing w:val="60"/>
          <w:sz w:val="30"/>
        </w:rPr>
        <w:t> </w:t>
      </w:r>
      <w:r>
        <w:rPr>
          <w:rFonts w:ascii="Microsoft Sans Serif"/>
          <w:b/>
          <w:sz w:val="30"/>
        </w:rPr>
        <w:t>Time</w:t>
      </w:r>
      <w:r>
        <w:rPr>
          <w:rFonts w:ascii="Microsoft Sans Serif"/>
          <w:sz w:val="30"/>
        </w:rPr>
      </w:r>
    </w:p>
    <w:p>
      <w:pPr>
        <w:pStyle w:val="BodyText"/>
        <w:spacing w:line="264" w:lineRule="auto"/>
        <w:ind w:right="5654"/>
        <w:jc w:val="left"/>
        <w:rPr>
          <w:b w:val="0"/>
          <w:bCs w:val="0"/>
        </w:rPr>
      </w:pPr>
      <w:r>
        <w:rPr/>
        <w:pict>
          <v:group style="position:absolute;margin-left:27.625pt;margin-top:33.169353pt;width:239.6pt;height:19.9pt;mso-position-horizontal-relative:page;mso-position-vertical-relative:paragraph;z-index:-35200" coordorigin="553,663" coordsize="4792,398">
            <v:group style="position:absolute;left:567;top:678;width:4763;height:369" coordorigin="567,678" coordsize="4763,369">
              <v:shape style="position:absolute;left:567;top:678;width:4763;height:369" coordorigin="567,678" coordsize="4763,369" path="m5200,678l696,678,645,688,604,715,577,756,567,807,567,917,577,968,604,1009,645,1036,696,1046,5200,1046,5251,1036,5292,1009,5319,968,5329,917,5329,807,5319,756,5292,715,5251,688,5200,678xe" filled="true" fillcolor="#0000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567;top:678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6" w:lineRule="exact" w:before="0"/>
                        <w:ind w:left="1716" w:right="1717" w:firstLine="0"/>
                        <w:jc w:val="center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AFC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22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Ajax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28.095001pt;margin-top:33.169353pt;width:239.6pt;height:19.9pt;mso-position-horizontal-relative:page;mso-position-vertical-relative:paragraph;z-index:1192" coordorigin="6562,663" coordsize="4792,398">
            <v:group style="position:absolute;left:6576;top:678;width:4763;height:369" coordorigin="6576,678" coordsize="4763,369">
              <v:shape style="position:absolute;left:6576;top:678;width:4763;height:369" coordorigin="6576,678" coordsize="4763,369" path="m11210,678l6705,678,6655,688,6614,715,6586,756,6576,807,6576,917,6586,968,6614,1009,6655,1036,6705,1046,11210,1046,11260,1036,11301,1009,11329,968,11339,917,11339,807,11329,756,11301,715,11260,688,11210,678xe" filled="true" fillcolor="#000000" stroked="false">
                <v:path arrowok="t"/>
                <v:fill type="solid"/>
              </v:shape>
              <v:shape style="position:absolute;left:6576;top:678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8" w:lineRule="exact" w:before="2"/>
                        <w:ind w:left="1433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FC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32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Barcelona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w w:val="105"/>
        </w:rPr>
        <w:t>Matchday</w:t>
      </w:r>
      <w:r>
        <w:rPr>
          <w:spacing w:val="-19"/>
          <w:w w:val="105"/>
        </w:rPr>
        <w:t> </w:t>
      </w:r>
      <w:r>
        <w:rPr>
          <w:w w:val="105"/>
        </w:rPr>
        <w:t>4</w:t>
      </w:r>
      <w:r>
        <w:rPr>
          <w:spacing w:val="-19"/>
          <w:w w:val="105"/>
        </w:rPr>
        <w:t> </w:t>
      </w:r>
      <w:r>
        <w:rPr>
          <w:w w:val="105"/>
        </w:rPr>
        <w:t>-</w:t>
      </w:r>
      <w:r>
        <w:rPr>
          <w:spacing w:val="-19"/>
          <w:w w:val="105"/>
        </w:rPr>
        <w:t> </w:t>
      </w:r>
      <w:r>
        <w:rPr>
          <w:w w:val="105"/>
        </w:rPr>
        <w:t>Wednesday</w:t>
      </w:r>
      <w:r>
        <w:rPr>
          <w:spacing w:val="-19"/>
          <w:w w:val="105"/>
        </w:rPr>
        <w:t> </w:t>
      </w:r>
      <w:r>
        <w:rPr>
          <w:w w:val="105"/>
        </w:rPr>
        <w:t>5</w:t>
      </w:r>
      <w:r>
        <w:rPr>
          <w:spacing w:val="-19"/>
          <w:w w:val="105"/>
        </w:rPr>
        <w:t> </w:t>
      </w:r>
      <w:r>
        <w:rPr>
          <w:w w:val="105"/>
        </w:rPr>
        <w:t>November</w:t>
      </w:r>
      <w:r>
        <w:rPr>
          <w:spacing w:val="-19"/>
          <w:w w:val="105"/>
        </w:rPr>
        <w:t> </w:t>
      </w:r>
      <w:r>
        <w:rPr>
          <w:w w:val="105"/>
        </w:rPr>
        <w:t>2014 Group</w:t>
      </w:r>
      <w:r>
        <w:rPr>
          <w:spacing w:val="-19"/>
          <w:w w:val="105"/>
        </w:rPr>
        <w:t> </w:t>
      </w:r>
      <w:r>
        <w:rPr>
          <w:w w:val="105"/>
        </w:rPr>
        <w:t>F</w:t>
      </w:r>
      <w:r>
        <w:rPr>
          <w:spacing w:val="-19"/>
          <w:w w:val="105"/>
        </w:rPr>
        <w:t> </w:t>
      </w:r>
      <w:r>
        <w:rPr>
          <w:w w:val="105"/>
        </w:rPr>
        <w:t>-</w:t>
      </w:r>
      <w:r>
        <w:rPr>
          <w:spacing w:val="-19"/>
          <w:w w:val="105"/>
        </w:rPr>
        <w:t> </w:t>
      </w:r>
      <w:r>
        <w:rPr>
          <w:w w:val="105"/>
        </w:rPr>
        <w:t>Amsterdam</w:t>
      </w:r>
      <w:r>
        <w:rPr>
          <w:spacing w:val="-19"/>
          <w:w w:val="105"/>
        </w:rPr>
        <w:t> </w:t>
      </w:r>
      <w:r>
        <w:rPr>
          <w:w w:val="105"/>
        </w:rPr>
        <w:t>ArenA</w:t>
      </w:r>
      <w:r>
        <w:rPr>
          <w:spacing w:val="-19"/>
          <w:w w:val="105"/>
        </w:rPr>
        <w:t> </w:t>
      </w:r>
      <w:r>
        <w:rPr>
          <w:w w:val="105"/>
        </w:rPr>
        <w:t>-</w:t>
      </w:r>
      <w:r>
        <w:rPr>
          <w:spacing w:val="-19"/>
          <w:w w:val="105"/>
        </w:rPr>
        <w:t> </w:t>
      </w:r>
      <w:r>
        <w:rPr>
          <w:w w:val="105"/>
        </w:rPr>
        <w:t>Amsterdam</w:t>
      </w:r>
      <w:r>
        <w:rPr>
          <w:b w:val="0"/>
        </w:rPr>
      </w:r>
    </w:p>
    <w:p>
      <w:pPr>
        <w:spacing w:line="404" w:lineRule="exact" w:before="0"/>
        <w:ind w:left="5015" w:right="5015" w:firstLine="0"/>
        <w:jc w:val="center"/>
        <w:rPr>
          <w:rFonts w:ascii="Microsoft Sans Serif" w:hAnsi="Microsoft Sans Serif" w:cs="Microsoft Sans Serif" w:eastAsia="Microsoft Sans Serif" w:hint="default"/>
          <w:sz w:val="38"/>
          <w:szCs w:val="38"/>
        </w:rPr>
      </w:pPr>
      <w:r>
        <w:rPr>
          <w:rFonts w:ascii="Microsoft Sans Serif"/>
          <w:b/>
          <w:sz w:val="38"/>
        </w:rPr>
        <w:t>0  - </w:t>
      </w:r>
      <w:r>
        <w:rPr>
          <w:rFonts w:ascii="Microsoft Sans Serif"/>
          <w:b/>
          <w:spacing w:val="4"/>
          <w:sz w:val="38"/>
        </w:rPr>
        <w:t> </w:t>
      </w:r>
      <w:r>
        <w:rPr>
          <w:rFonts w:ascii="Microsoft Sans Serif"/>
          <w:b/>
          <w:sz w:val="38"/>
        </w:rPr>
        <w:t>2</w:t>
      </w:r>
      <w:r>
        <w:rPr>
          <w:rFonts w:ascii="Microsoft Sans Serif"/>
          <w:sz w:val="38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9"/>
          <w:szCs w:val="9"/>
        </w:rPr>
      </w:pPr>
    </w:p>
    <w:p>
      <w:pPr>
        <w:tabs>
          <w:tab w:pos="6765" w:val="left" w:leader="none"/>
        </w:tabs>
        <w:spacing w:line="190" w:lineRule="exact" w:before="83"/>
        <w:ind w:left="6320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group style="position:absolute;margin-left:350.079987pt;margin-top:5.195918pt;width:8.4pt;height:17.8pt;mso-position-horizontal-relative:page;mso-position-vertical-relative:paragraph;z-index:-35128" coordorigin="7002,104" coordsize="168,356">
            <v:shape style="position:absolute;left:7002;top:104;width:168;height:168" type="#_x0000_t75" stroked="false">
              <v:imagedata r:id="rId6" o:title=""/>
            </v:shape>
            <v:shape style="position:absolute;left:7002;top:291;width:168;height:168" type="#_x0000_t75" stroked="false">
              <v:imagedata r:id="rId6" o:title=""/>
            </v:shape>
            <w10:wrap type="none"/>
          </v:group>
        </w:pict>
      </w:r>
      <w:r>
        <w:rPr>
          <w:rFonts w:ascii="Microsoft Sans Serif"/>
          <w:sz w:val="17"/>
        </w:rPr>
        <w:t>36'</w:t>
        <w:tab/>
        <w:t>10 Lionel</w:t>
      </w:r>
      <w:r>
        <w:rPr>
          <w:rFonts w:ascii="Microsoft Sans Serif"/>
          <w:spacing w:val="12"/>
          <w:sz w:val="17"/>
        </w:rPr>
        <w:t> </w:t>
      </w:r>
      <w:r>
        <w:rPr>
          <w:rFonts w:ascii="Microsoft Sans Serif"/>
          <w:sz w:val="17"/>
        </w:rPr>
        <w:t>Messi</w:t>
      </w:r>
    </w:p>
    <w:p>
      <w:pPr>
        <w:tabs>
          <w:tab w:pos="6765" w:val="left" w:leader="none"/>
        </w:tabs>
        <w:spacing w:line="190" w:lineRule="exact" w:before="0"/>
        <w:ind w:left="6320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Microsoft Sans Serif"/>
          <w:sz w:val="17"/>
        </w:rPr>
        <w:t>76'</w:t>
        <w:tab/>
        <w:t>10 Lionel</w:t>
      </w:r>
      <w:r>
        <w:rPr>
          <w:rFonts w:ascii="Microsoft Sans Serif"/>
          <w:spacing w:val="12"/>
          <w:sz w:val="17"/>
        </w:rPr>
        <w:t> </w:t>
      </w:r>
      <w:r>
        <w:rPr>
          <w:rFonts w:ascii="Microsoft Sans Serif"/>
          <w:sz w:val="17"/>
        </w:rPr>
        <w:t>Messi</w:t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20"/>
          <w:szCs w:val="20"/>
        </w:rPr>
        <w:sectPr>
          <w:type w:val="continuous"/>
          <w:pgSz w:w="11910" w:h="16840"/>
          <w:pgMar w:top="460" w:bottom="280" w:left="440" w:right="440"/>
        </w:sectPr>
      </w:pP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sz w:val="19"/>
          <w:szCs w:val="19"/>
        </w:rPr>
      </w:pPr>
    </w:p>
    <w:p>
      <w:pPr>
        <w:spacing w:before="0"/>
        <w:ind w:left="0" w:right="0" w:firstLine="0"/>
        <w:jc w:val="righ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group style="position:absolute;margin-left:28.35pt;margin-top:9.410954pt;width:364.25pt;height:457.05pt;mso-position-horizontal-relative:page;mso-position-vertical-relative:paragraph;z-index:-35104" coordorigin="567,188" coordsize="7285,9141">
            <v:group style="position:absolute;left:567;top:8982;width:2268;height:210" coordorigin="567,8982" coordsize="2268,210">
              <v:shape style="position:absolute;left:567;top:8982;width:2268;height:210" coordorigin="567,8982" coordsize="2268,210" path="m567,9192l2835,9192,2835,8982,567,8982,567,9192xe" filled="true" fillcolor="#e1e1e1" stroked="false">
                <v:path arrowok="t"/>
                <v:fill type="solid"/>
              </v:shape>
            </v:group>
            <v:group style="position:absolute;left:2835;top:8982;width:511;height:210" coordorigin="2835,8982" coordsize="511,210">
              <v:shape style="position:absolute;left:2835;top:8982;width:511;height:210" coordorigin="2835,8982" coordsize="511,210" path="m2835,9192l3345,9192,3345,8982,2835,8982,2835,9192xe" filled="true" fillcolor="#e1e1e1" stroked="false">
                <v:path arrowok="t"/>
                <v:fill type="solid"/>
              </v:shape>
            </v:group>
            <v:group style="position:absolute;left:3345;top:8982;width:511;height:210" coordorigin="3345,8982" coordsize="511,210">
              <v:shape style="position:absolute;left:3345;top:8982;width:511;height:210" coordorigin="3345,8982" coordsize="511,210" path="m3345,9192l3855,9192,3855,8982,3345,8982,3345,9192xe" filled="true" fillcolor="#e1e1e1" stroked="false">
                <v:path arrowok="t"/>
                <v:fill type="solid"/>
              </v:shape>
            </v:group>
            <v:group style="position:absolute;left:3855;top:8982;width:511;height:210" coordorigin="3855,8982" coordsize="511,210">
              <v:shape style="position:absolute;left:3855;top:8982;width:511;height:210" coordorigin="3855,8982" coordsize="511,210" path="m3855,9192l4365,9192,4365,8982,3855,8982,3855,9192xe" filled="true" fillcolor="#e1e1e1" stroked="false">
                <v:path arrowok="t"/>
                <v:fill type="solid"/>
              </v:shape>
            </v:group>
            <v:group style="position:absolute;left:4365;top:8982;width:511;height:210" coordorigin="4365,8982" coordsize="511,210">
              <v:shape style="position:absolute;left:4365;top:8982;width:511;height:210" coordorigin="4365,8982" coordsize="511,210" path="m4365,9192l4876,9192,4876,8982,4365,8982,4365,9192xe" filled="true" fillcolor="#e1e1e1" stroked="false">
                <v:path arrowok="t"/>
                <v:fill type="solid"/>
              </v:shape>
            </v:group>
            <v:group style="position:absolute;left:4876;top:8982;width:511;height:210" coordorigin="4876,8982" coordsize="511,210">
              <v:shape style="position:absolute;left:4876;top:8982;width:511;height:210" coordorigin="4876,8982" coordsize="511,210" path="m4876,9192l5386,9192,5386,8982,4876,8982,4876,9192xe" filled="true" fillcolor="#e1e1e1" stroked="false">
                <v:path arrowok="t"/>
                <v:fill type="solid"/>
              </v:shape>
            </v:group>
            <v:group style="position:absolute;left:5386;top:8982;width:511;height:210" coordorigin="5386,8982" coordsize="511,210">
              <v:shape style="position:absolute;left:5386;top:8982;width:511;height:210" coordorigin="5386,8982" coordsize="511,210" path="m5386,9192l5896,9192,5896,8982,5386,8982,5386,9192xe" filled="true" fillcolor="#e1e1e1" stroked="false">
                <v:path arrowok="t"/>
                <v:fill type="solid"/>
              </v:shape>
            </v:group>
            <v:group style="position:absolute;left:5896;top:8982;width:624;height:210" coordorigin="5896,8982" coordsize="624,210">
              <v:shape style="position:absolute;left:5896;top:8982;width:624;height:210" coordorigin="5896,8982" coordsize="624,210" path="m5896,9192l6520,9192,6520,8982,5896,8982,5896,9192xe" filled="true" fillcolor="#e1e1e1" stroked="false">
                <v:path arrowok="t"/>
                <v:fill type="solid"/>
              </v:shape>
            </v:group>
            <v:group style="position:absolute;left:6520;top:8982;width:624;height:210" coordorigin="6520,8982" coordsize="624,210">
              <v:shape style="position:absolute;left:6520;top:8982;width:624;height:210" coordorigin="6520,8982" coordsize="624,210" path="m6520,9192l7143,9192,7143,8982,6520,8982,6520,9192xe" filled="true" fillcolor="#e1e1e1" stroked="false">
                <v:path arrowok="t"/>
                <v:fill type="solid"/>
              </v:shape>
            </v:group>
            <v:group style="position:absolute;left:7143;top:8982;width:709;height:210" coordorigin="7143,8982" coordsize="709,210">
              <v:shape style="position:absolute;left:7143;top:8982;width:709;height:210" coordorigin="7143,8982" coordsize="709,210" path="m7143,9192l7852,9192,7852,8982,7143,8982,7143,9192xe" filled="true" fillcolor="#e1e1e1" stroked="false">
                <v:path arrowok="t"/>
                <v:fill type="solid"/>
              </v:shape>
            </v:group>
            <v:group style="position:absolute;left:3855;top:195;width:511;height:9128" coordorigin="3855,195" coordsize="511,9128">
              <v:shape style="position:absolute;left:3855;top:195;width:511;height:9128" coordorigin="3855,195" coordsize="511,9128" path="m4365,9322l3957,9322,3917,9314,3885,9293,3863,9260,3855,9220,3855,297,3863,257,3885,224,3917,203,3957,195,4365,195e" filled="false" stroked="true" strokeweight=".65pt" strokecolor="#000000">
                <v:path arrowok="t"/>
              </v:shape>
            </v:group>
            <v:group style="position:absolute;left:4365;top:195;width:511;height:9128" coordorigin="4365,195" coordsize="511,9128">
              <v:shape style="position:absolute;left:4365;top:195;width:511;height:9128" coordorigin="4365,195" coordsize="511,9128" path="m4365,9322l4774,9322,4814,9314,4846,9293,4868,9260,4876,9220,4876,297,4868,257,4846,224,4814,203,4774,195,4365,195e" filled="false" stroked="true" strokeweight=".65pt" strokecolor="#000000">
                <v:path arrowok="t"/>
              </v:shape>
            </v:group>
            <v:group style="position:absolute;left:4876;top:195;width:511;height:9128" coordorigin="4876,195" coordsize="511,9128">
              <v:shape style="position:absolute;left:4876;top:195;width:511;height:9128" coordorigin="4876,195" coordsize="511,9128" path="m5386,9322l4978,9322,4938,9314,4905,9293,4883,9260,4876,9220,4876,297,4883,257,4905,224,4938,203,4978,195,5386,195e" filled="false" stroked="true" strokeweight=".65pt" strokecolor="#000000">
                <v:path arrowok="t"/>
              </v:shape>
            </v:group>
            <v:group style="position:absolute;left:5386;top:195;width:511;height:9128" coordorigin="5386,195" coordsize="511,9128">
              <v:shape style="position:absolute;left:5386;top:195;width:511;height:9128" coordorigin="5386,195" coordsize="511,9128" path="m5386,9322l5794,9322,5834,9314,5866,9293,5888,9260,5896,9220,5896,297,5888,257,5866,224,5834,203,5794,195,5386,195e" filled="false" stroked="true" strokeweight=".65pt" strokecolor="#000000">
                <v:path arrowok="t"/>
              </v:shape>
            </v:group>
            <v:group style="position:absolute;left:2835;top:195;width:511;height:9128" coordorigin="2835,195" coordsize="511,9128">
              <v:shape style="position:absolute;left:2835;top:195;width:511;height:9128" coordorigin="2835,195" coordsize="511,9128" path="m3345,9322l2937,9322,2897,9314,2864,9293,2843,9260,2835,9220,2835,297,2843,257,2864,224,2897,203,2937,195,3345,195e" filled="false" stroked="true" strokeweight=".65pt" strokecolor="#000000">
                <v:path arrowok="t"/>
              </v:shape>
            </v:group>
            <v:group style="position:absolute;left:3345;top:195;width:511;height:9128" coordorigin="3345,195" coordsize="511,9128">
              <v:shape style="position:absolute;left:3345;top:195;width:511;height:9128" coordorigin="3345,195" coordsize="511,9128" path="m3345,9322l3753,9322,3793,9314,3826,9293,3847,9260,3855,9220,3855,297,3847,257,3826,224,3793,203,3753,195,3345,195e" filled="false" stroked="true" strokeweight=".6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7.105103pt;margin-top:58.62352pt;width:8.7pt;height:15.05pt;mso-position-horizontal-relative:page;mso-position-vertical-relative:paragraph;z-index:-3508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127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Ajax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15097pt;margin-top:41.529972pt;width:8.7pt;height:32.15pt;mso-position-horizontal-relative:page;mso-position-vertical-relative:paragraph;z-index:-3505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469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Barcelona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b/>
          <w:sz w:val="17"/>
        </w:rPr>
        <w:t>First</w:t>
      </w:r>
      <w:r>
        <w:rPr>
          <w:rFonts w:ascii="Microsoft Sans Serif"/>
          <w:b/>
          <w:spacing w:val="6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spacing w:before="0"/>
        <w:ind w:left="169" w:right="-19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shape style="position:absolute;margin-left:208.125107pt;margin-top:58.62352pt;width:8.7pt;height:15.05pt;mso-position-horizontal-relative:page;mso-position-vertical-relative:paragraph;z-index:-3503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127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Ajax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5101pt;margin-top:41.529972pt;width:8.7pt;height:32.15pt;mso-position-horizontal-relative:page;mso-position-vertical-relative:paragraph;z-index:-3500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469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Barcelona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b/>
          <w:sz w:val="17"/>
        </w:rPr>
        <w:t>Second</w:t>
      </w:r>
      <w:r>
        <w:rPr>
          <w:rFonts w:ascii="Microsoft Sans Serif"/>
          <w:b/>
          <w:spacing w:val="9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spacing w:before="0"/>
        <w:ind w:left="321" w:right="-16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shape style="position:absolute;margin-left:259.155090pt;margin-top:58.62352pt;width:8.7pt;height:15.05pt;mso-position-horizontal-relative:page;mso-position-vertical-relative:paragraph;z-index:-3498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127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Ajax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b/>
          <w:sz w:val="17"/>
        </w:rPr>
        <w:t>Total</w:t>
      </w:r>
      <w:r>
        <w:rPr>
          <w:rFonts w:ascii="Microsoft Sans Serif"/>
          <w:sz w:val="17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tabs>
          <w:tab w:pos="636" w:val="left" w:leader="none"/>
          <w:tab w:pos="2154" w:val="left" w:leader="none"/>
        </w:tabs>
        <w:spacing w:before="0"/>
        <w:ind w:left="369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shape style="position:absolute;margin-left:284.6651pt;margin-top:41.529972pt;width:8.7pt;height:32.15pt;mso-position-horizontal-relative:page;mso-position-vertical-relative:paragraph;z-index:-3496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469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Barcelona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45093pt;margin-top:58.62352pt;width:8.7pt;height:15.05pt;mso-position-horizontal-relative:page;mso-position-vertical-relative:paragraph;z-index:-3493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127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Ajax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65088pt;margin-top:41.529972pt;width:8.7pt;height:32.15pt;mso-position-horizontal-relative:page;mso-position-vertical-relative:paragraph;z-index:-3491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469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Barcelona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55109pt;margin-top:45.306999pt;width:8.7pt;height:28.4pt;mso-position-horizontal-relative:page;mso-position-vertical-relative:paragraph;z-index:-3488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0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All Team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  <w:u w:val="single" w:color="000000"/>
        </w:rPr>
        <w:t>Season</w:t>
      </w:r>
      <w:r>
        <w:rPr>
          <w:rFonts w:ascii="Microsoft Sans Serif"/>
          <w:b/>
          <w:spacing w:val="12"/>
          <w:sz w:val="17"/>
          <w:u w:val="single" w:color="000000"/>
        </w:rPr>
        <w:t> </w:t>
      </w:r>
      <w:r>
        <w:rPr>
          <w:rFonts w:ascii="Microsoft Sans Serif"/>
          <w:b/>
          <w:sz w:val="17"/>
          <w:u w:val="single" w:color="000000"/>
        </w:rPr>
        <w:t>Average</w:t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tabs>
          <w:tab w:pos="1319" w:val="left" w:leader="none"/>
          <w:tab w:pos="3435" w:val="left" w:leader="none"/>
        </w:tabs>
        <w:spacing w:before="0"/>
        <w:ind w:left="187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  <w:u w:val="single" w:color="000000"/>
        </w:rPr>
        <w:t>Season</w:t>
      </w:r>
      <w:r>
        <w:rPr>
          <w:rFonts w:ascii="Microsoft Sans Serif"/>
          <w:b/>
          <w:spacing w:val="9"/>
          <w:sz w:val="17"/>
          <w:u w:val="single" w:color="000000"/>
        </w:rPr>
        <w:t> </w:t>
      </w:r>
      <w:r>
        <w:rPr>
          <w:rFonts w:ascii="Microsoft Sans Serif"/>
          <w:b/>
          <w:sz w:val="17"/>
          <w:u w:val="single" w:color="000000"/>
        </w:rPr>
        <w:t>High</w:t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5" w:equalWidth="0">
            <w:col w:w="3249" w:space="40"/>
            <w:col w:w="1105" w:space="40"/>
            <w:col w:w="705" w:space="40"/>
            <w:col w:w="2155" w:space="40"/>
            <w:col w:w="3656"/>
          </w:cols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3"/>
          <w:szCs w:val="3"/>
        </w:rPr>
      </w:pPr>
    </w:p>
    <w:p>
      <w:pPr>
        <w:spacing w:line="240" w:lineRule="auto"/>
        <w:ind w:left="127" w:right="0" w:firstLin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  <w:r>
        <w:rPr>
          <w:rFonts w:ascii="Microsoft Sans Serif"/>
          <w:sz w:val="20"/>
        </w:rPr>
        <w:pict>
          <v:shape style="width:364.25pt;height:453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1"/>
                    <w:gridCol w:w="693"/>
                    <w:gridCol w:w="458"/>
                    <w:gridCol w:w="562"/>
                    <w:gridCol w:w="477"/>
                    <w:gridCol w:w="510"/>
                    <w:gridCol w:w="468"/>
                    <w:gridCol w:w="611"/>
                    <w:gridCol w:w="666"/>
                    <w:gridCol w:w="679"/>
                  </w:tblGrid>
                  <w:tr>
                    <w:trPr>
                      <w:trHeight w:val="1304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Attacking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51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Goal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Scored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1</w:t>
                          <w:tab/>
                          <w:t>0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1.49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rFonts w:ascii="Microsoft Sans Serif"/>
                            <w:b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22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9</w:t>
                          <w:tab/>
                          <w:t>7</w:t>
                          <w:tab/>
                          <w:t>13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15.5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On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4</w:t>
                          <w:tab/>
                          <w:t>1</w:t>
                          <w:tab/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2.75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5.25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Off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3</w:t>
                          <w:tab/>
                          <w:t>3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4.25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6.25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Blocked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2</w:t>
                          <w:tab/>
                          <w:t>3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Woodwork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0</w:t>
                          <w:tab/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Saves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0</w:t>
                          <w:tab/>
                          <w:t>5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3.39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Corners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3</w:t>
                          <w:tab/>
                          <w:t>1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4.91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Offsides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1</w:t>
                          <w:tab/>
                          <w:t>0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2.47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Time and</w:t>
                        </w:r>
                        <w:r>
                          <w:rPr>
                            <w:rFonts w:ascii="Microsoft Sans Serif"/>
                            <w:b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distance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 time played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(min)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3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46'03"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321" w:val="left" w:leader="none"/>
                          </w:tabs>
                          <w:spacing w:line="240" w:lineRule="auto" w:before="32"/>
                          <w:ind w:left="30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47'04"</w:t>
                          <w:tab/>
                          <w:t>93'07"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Ball</w:t>
                        </w:r>
                        <w:r>
                          <w:rPr>
                            <w:rFonts w:ascii="Microsoft Sans Serif"/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Possession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3" w:val="left" w:leader="none"/>
                          </w:tabs>
                          <w:spacing w:line="240" w:lineRule="auto" w:before="32"/>
                          <w:ind w:left="30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50%</w:t>
                          <w:tab/>
                          <w:t>50%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  <w:tab w:pos="1193" w:val="left" w:leader="none"/>
                            <w:tab w:pos="1704" w:val="left" w:leader="none"/>
                          </w:tabs>
                          <w:spacing w:line="240" w:lineRule="auto" w:before="32"/>
                          <w:ind w:left="17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31%</w:t>
                          <w:tab/>
                          <w:t>69%</w:t>
                          <w:tab/>
                          <w:t>40%</w:t>
                          <w:tab/>
                          <w:t>60%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Distance Covered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(mt)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9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55433  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55210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6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55927   55975  111359</w:t>
                        </w:r>
                        <w:r>
                          <w:rPr>
                            <w:rFonts w:ascii="Microsoft Sans Serif"/>
                            <w:b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111185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113454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112841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112264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Discipline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Yellow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2.02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Red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0.08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committed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15.75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12.63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suffered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Passing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11.98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239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256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147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418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386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674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454.5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673.5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439.58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61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67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38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99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168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100.5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161.75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112.16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159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157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284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254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441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312.25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451.25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278.57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32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65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41.75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60.5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48.85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completed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200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215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387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319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602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405.5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618.25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387.2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45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71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147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81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141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95.3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140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142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263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226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405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291.25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426.75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255.13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50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33.25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50.5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36.77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 completion</w:t>
                        </w:r>
                        <w:r>
                          <w:rPr>
                            <w:rFonts w:ascii="Microsoft Sans Serif"/>
                            <w:b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rate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75%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68%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72%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81%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Delivery / solo</w:t>
                        </w:r>
                        <w:r>
                          <w:rPr>
                            <w:rFonts w:ascii="Microsoft Sans Serif"/>
                            <w:b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runs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79%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72%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50%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67%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77%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80%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attacking</w:t>
                        </w:r>
                        <w:r>
                          <w:rPr>
                            <w:rFonts w:ascii="Microsoft Sans Serif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third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11/6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18/7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3/5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58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31/7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14/11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49/14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36/14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62.5/25.5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37/15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key</w:t>
                        </w:r>
                        <w:r>
                          <w:rPr>
                            <w:rFonts w:ascii="Microsoft Sans Serif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13/6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14/8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3/3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58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19/9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16/9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33/17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21.5/8.5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44.8/23.3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22.8/11.1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penalty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3/2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4/3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2/0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4/8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5/2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8/11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5.3/3.3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13.3/8.3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9.6/4.7</w:t>
                        </w:r>
                      </w:p>
                    </w:tc>
                  </w:tr>
                  <w:tr>
                    <w:trPr>
                      <w:trHeight w:val="102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z w:val="20"/>
        </w:rPr>
      </w:r>
      <w:r>
        <w:rPr>
          <w:rFonts w:ascii="Times New Roman"/>
          <w:spacing w:val="-23"/>
          <w:sz w:val="20"/>
        </w:rPr>
        <w:t> </w:t>
      </w:r>
      <w:r>
        <w:rPr>
          <w:rFonts w:ascii="Microsoft Sans Serif"/>
          <w:spacing w:val="-23"/>
          <w:position w:val="11"/>
          <w:sz w:val="20"/>
        </w:rPr>
        <w:pict>
          <v:shape style="width:173.65pt;height:445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695"/>
                    <w:gridCol w:w="1813"/>
                  </w:tblGrid>
                  <w:tr>
                    <w:trPr>
                      <w:trHeight w:val="1247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1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Ajax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Overall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b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27 Real</w:t>
                        </w:r>
                        <w:r>
                          <w:rPr>
                            <w:rFonts w:ascii="Microsoft Sans Serif"/>
                            <w:b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9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Shakhtar</w:t>
                        </w:r>
                        <w:r>
                          <w:rPr>
                            <w:rFonts w:ascii="Microsoft Sans Serif"/>
                            <w:spacing w:val="-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14 Atlético</w:t>
                        </w:r>
                        <w:r>
                          <w:rPr>
                            <w:rFonts w:ascii="Microsoft Sans Serif" w:hAnsi="Microsoft Sans Serif"/>
                            <w:spacing w:val="-2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12 Real</w:t>
                        </w:r>
                        <w:r>
                          <w:rPr>
                            <w:rFonts w:ascii="Microsoft Sans Serif"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pacing w:val="-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b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b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115949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115373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74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123654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Dortmund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 Man.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City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18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26 Atlético</w:t>
                        </w:r>
                        <w:r>
                          <w:rPr>
                            <w:rFonts w:ascii="Microsoft Sans Serif" w:hAnsi="Microsoft Sans Serif"/>
                            <w:b/>
                            <w:spacing w:val="-2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583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760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120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184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223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400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520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63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65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83</w:t>
                        </w:r>
                        <w:r>
                          <w:rPr>
                            <w:rFonts w:ascii="Microsoft Sans Serif"/>
                            <w:spacing w:val="-1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530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700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152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198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373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499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620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55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52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2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74 Paris</w:t>
                        </w:r>
                        <w:r>
                          <w:rPr>
                            <w:rFonts w:ascii="Microsoft Sans Serif"/>
                            <w:spacing w:val="-2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St-Germain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2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Paris</w:t>
                        </w:r>
                        <w:r>
                          <w:rPr>
                            <w:rFonts w:ascii="Microsoft Sans Serif"/>
                            <w:b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St-Germain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Liverpool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96%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96%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Chelsea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54/17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90/35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101/43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33/15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72/32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72/32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7/5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16/11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25/16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pacing w:val="-23"/>
          <w:position w:val="11"/>
          <w:sz w:val="20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1"/>
        <w:rPr>
          <w:rFonts w:ascii="Microsoft Sans Serif" w:hAnsi="Microsoft Sans Serif" w:cs="Microsoft Sans Serif" w:eastAsia="Microsoft Sans Serif" w:hint="default"/>
          <w:b/>
          <w:bCs/>
          <w:sz w:val="10"/>
          <w:szCs w:val="10"/>
        </w:rPr>
      </w:pPr>
      <w:r>
        <w:rPr/>
        <w:pict>
          <v:group style="position:absolute;margin-left:28.025pt;margin-top:6.674484pt;width:539.25pt;height:17.1pt;mso-position-horizontal-relative:page;mso-position-vertical-relative:paragraph;z-index:1072;mso-wrap-distance-left:0;mso-wrap-distance-right:0" coordorigin="560,133" coordsize="10785,342">
            <v:shape style="position:absolute;left:2147;top:201;width:241;height:241" type="#_x0000_t75" stroked="false">
              <v:imagedata r:id="rId7" o:title=""/>
            </v:shape>
            <v:shape style="position:absolute;left:1353;top:201;width:241;height:241" type="#_x0000_t75" stroked="false">
              <v:imagedata r:id="rId8" o:title=""/>
            </v:shape>
            <v:shape style="position:absolute;left:680;top:223;width:211;height:211" type="#_x0000_t75" stroked="false">
              <v:imagedata r:id="rId9" o:title=""/>
            </v:shape>
            <v:group style="position:absolute;left:567;top:469;width:10772;height:2" coordorigin="567,469" coordsize="10772,2">
              <v:shape style="position:absolute;left:567;top:469;width:10772;height:2" coordorigin="567,469" coordsize="10772,0" path="m567,469l11339,469e" filled="false" stroked="true" strokeweight=".65pt" strokecolor="#000000">
                <v:path arrowok="t"/>
              </v:shape>
              <v:shape style="position:absolute;left:924;top:229;width:2095;height:191" type="#_x0000_t20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</w:tabs>
                        <w:spacing w:line="190" w:lineRule="exact" w:before="0"/>
                        <w:ind w:left="0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z w:val="13"/>
                        </w:rPr>
                        <w:t>Goal</w:t>
                        <w:tab/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P </w:t>
                      </w:r>
                      <w:r>
                        <w:rPr>
                          <w:rFonts w:ascii="Microsoft Sans Serif"/>
                          <w:sz w:val="13"/>
                        </w:rPr>
                        <w:t>Penalty    </w:t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O  </w:t>
                      </w:r>
                      <w:r>
                        <w:rPr>
                          <w:rFonts w:ascii="Microsoft Sans Serif"/>
                          <w:sz w:val="13"/>
                        </w:rPr>
                        <w:t>Own </w:t>
                      </w:r>
                      <w:r>
                        <w:rPr>
                          <w:rFonts w:ascii="Microsoft Sans Serif"/>
                          <w:spacing w:val="18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z w:val="13"/>
                        </w:rPr>
                        <w:t>goal</w:t>
                      </w:r>
                    </w:p>
                  </w:txbxContent>
                </v:textbox>
                <w10:wrap type="none"/>
              </v:shape>
              <v:shape style="position:absolute;left:10421;top:133;width:901;height:326" type="#_x0000_t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-3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04:22:36CET</w:t>
                      </w:r>
                    </w:p>
                    <w:p>
                      <w:pPr>
                        <w:spacing w:line="167" w:lineRule="exact" w:before="3"/>
                        <w:ind w:left="37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06 Nov</w:t>
                      </w:r>
                      <w:r>
                        <w:rPr>
                          <w:rFonts w:ascii="Microsoft Sans Serif"/>
                          <w:spacing w:val="15"/>
                          <w:sz w:val="15"/>
                        </w:rPr>
                        <w:t> </w:t>
                      </w:r>
                      <w:r>
                        <w:rPr>
                          <w:rFonts w:ascii="Microsoft Sans Serif"/>
                          <w:sz w:val="15"/>
                        </w:rPr>
                        <w:t>2014</w:t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24" w:lineRule="exact" w:before="0"/>
        <w:ind w:left="143" w:right="5654" w:firstLine="0"/>
        <w:jc w:val="left"/>
        <w:rPr>
          <w:rFonts w:ascii="Microsoft Sans Serif" w:hAnsi="Microsoft Sans Serif" w:cs="Microsoft Sans Serif" w:eastAsia="Microsoft Sans Serif" w:hint="default"/>
          <w:sz w:val="23"/>
          <w:szCs w:val="23"/>
        </w:rPr>
      </w:pPr>
      <w:r>
        <w:rPr>
          <w:rFonts w:ascii="Microsoft Sans Serif"/>
          <w:b/>
          <w:sz w:val="23"/>
        </w:rPr>
        <w:t>UEFA Media</w:t>
      </w:r>
      <w:r>
        <w:rPr>
          <w:rFonts w:ascii="Microsoft Sans Serif"/>
          <w:b/>
          <w:spacing w:val="-12"/>
          <w:sz w:val="23"/>
        </w:rPr>
        <w:t> </w:t>
      </w:r>
      <w:r>
        <w:rPr>
          <w:rFonts w:ascii="Microsoft Sans Serif"/>
          <w:b/>
          <w:sz w:val="23"/>
        </w:rPr>
        <w:t>Information</w:t>
      </w:r>
      <w:r>
        <w:rPr>
          <w:rFonts w:ascii="Microsoft Sans Serif"/>
          <w:sz w:val="23"/>
        </w:rPr>
      </w:r>
    </w:p>
    <w:sectPr>
      <w:type w:val="continuous"/>
      <w:pgSz w:w="11910" w:h="16840"/>
      <w:pgMar w:top="4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27"/>
      <w:ind w:left="143"/>
    </w:pPr>
    <w:rPr>
      <w:rFonts w:ascii="Microsoft Sans Serif" w:hAnsi="Microsoft Sans Serif" w:eastAsia="Microsoft Sans Serif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MD4_2014358_Ajax_Barcelona_UCL_TeamStatistics_Tournament</dc:subject>
  <dc:title>MD4_2014358_Ajax_Barcelona_UCL_TeamStatistics_Tournament</dc:title>
  <dcterms:created xsi:type="dcterms:W3CDTF">2015-10-26T03:32:52Z</dcterms:created>
  <dcterms:modified xsi:type="dcterms:W3CDTF">2015-10-26T03:32:52Z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2014-11-06T00:00:00Z</vt:filetime>
  </property>
  <property fmtid="{D5CDD505-2E9C-101B-9397-08002B2CF9AE}" pid="3" name="Creator">
    <vt:lpwstr>Stimulsoft Reports 2014.1.1809 from 31 January 2014</vt:lpwstr>
  </property>
  <property fmtid="{D5CDD505-2E9C-101B-9397-08002B2CF9AE}" pid="4" name="LastSaved">
    <vt:filetime>2015-10-26T00:00:00Z</vt:filetime>
  </property>
</Properties>
</file>