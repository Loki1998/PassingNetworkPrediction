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654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5654"/>
        <w:jc w:val="left"/>
        <w:rPr>
          <w:b w:val="0"/>
          <w:bCs w:val="0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4504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969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FC Bayern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pacing w:val="48"/>
                          <w:sz w:val="30"/>
                        </w:rPr>
                        <w:t> 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München</w:t>
                      </w:r>
                      <w:r>
                        <w:rPr>
                          <w:rFonts w:ascii="Microsoft Sans Serif" w:hAns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709" w:right="1709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AS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2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Roma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w w:val="105"/>
        </w:rPr>
        <w:t>Matchday</w:t>
      </w:r>
      <w:r>
        <w:rPr>
          <w:spacing w:val="-19"/>
          <w:w w:val="105"/>
        </w:rPr>
        <w:t> </w:t>
      </w:r>
      <w:r>
        <w:rPr>
          <w:w w:val="105"/>
        </w:rPr>
        <w:t>4</w:t>
      </w:r>
      <w:r>
        <w:rPr>
          <w:spacing w:val="-19"/>
          <w:w w:val="105"/>
        </w:rPr>
        <w:t> </w:t>
      </w:r>
      <w:r>
        <w:rPr>
          <w:w w:val="105"/>
        </w:rPr>
        <w:t>-</w:t>
      </w:r>
      <w:r>
        <w:rPr>
          <w:spacing w:val="-19"/>
          <w:w w:val="105"/>
        </w:rPr>
        <w:t> </w:t>
      </w:r>
      <w:r>
        <w:rPr>
          <w:w w:val="105"/>
        </w:rPr>
        <w:t>Wednesday</w:t>
      </w:r>
      <w:r>
        <w:rPr>
          <w:spacing w:val="-19"/>
          <w:w w:val="105"/>
        </w:rPr>
        <w:t> </w:t>
      </w:r>
      <w:r>
        <w:rPr>
          <w:w w:val="105"/>
        </w:rPr>
        <w:t>5</w:t>
      </w:r>
      <w:r>
        <w:rPr>
          <w:spacing w:val="-19"/>
          <w:w w:val="105"/>
        </w:rPr>
        <w:t> </w:t>
      </w:r>
      <w:r>
        <w:rPr>
          <w:w w:val="105"/>
        </w:rPr>
        <w:t>November</w:t>
      </w:r>
      <w:r>
        <w:rPr>
          <w:spacing w:val="-19"/>
          <w:w w:val="105"/>
        </w:rPr>
        <w:t> </w:t>
      </w:r>
      <w:r>
        <w:rPr>
          <w:w w:val="105"/>
        </w:rPr>
        <w:t>2014 Group</w:t>
      </w:r>
      <w:r>
        <w:rPr>
          <w:spacing w:val="-17"/>
          <w:w w:val="105"/>
        </w:rPr>
        <w:t> </w:t>
      </w:r>
      <w:r>
        <w:rPr>
          <w:w w:val="105"/>
        </w:rPr>
        <w:t>E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Fußball</w:t>
      </w:r>
      <w:r>
        <w:rPr>
          <w:spacing w:val="-17"/>
          <w:w w:val="105"/>
        </w:rPr>
        <w:t> </w:t>
      </w:r>
      <w:r>
        <w:rPr>
          <w:w w:val="105"/>
        </w:rPr>
        <w:t>Arena</w:t>
      </w:r>
      <w:r>
        <w:rPr>
          <w:spacing w:val="-17"/>
          <w:w w:val="105"/>
        </w:rPr>
        <w:t> </w:t>
      </w:r>
      <w:r>
        <w:rPr>
          <w:w w:val="105"/>
        </w:rPr>
        <w:t>München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Munich</w:t>
      </w:r>
      <w:r>
        <w:rPr>
          <w:b w:val="0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>
          <w:rFonts w:ascii="Microsoft Sans Serif"/>
          <w:b/>
          <w:sz w:val="38"/>
        </w:rPr>
        <w:t>2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tabs>
          <w:tab w:pos="869" w:val="left" w:leader="none"/>
        </w:tabs>
        <w:spacing w:line="190" w:lineRule="exact" w:before="193"/>
        <w:ind w:left="424" w:right="5654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55.279999pt;margin-top:10.695918pt;width:8.4pt;height:17.8pt;mso-position-horizontal-relative:page;mso-position-vertical-relative:paragraph;z-index:-34432" coordorigin="1106,214" coordsize="168,356">
            <v:shape style="position:absolute;left:1106;top:214;width:168;height:168" type="#_x0000_t75" stroked="false">
              <v:imagedata r:id="rId6" o:title=""/>
            </v:shape>
            <v:shape style="position:absolute;left:1106;top:401;width:168;height:168" type="#_x0000_t75" stroked="false">
              <v:imagedata r:id="rId6" o:title=""/>
            </v:shape>
            <w10:wrap type="none"/>
          </v:group>
        </w:pict>
      </w:r>
      <w:r>
        <w:rPr>
          <w:rFonts w:ascii="Microsoft Sans Serif" w:hAnsi="Microsoft Sans Serif"/>
          <w:sz w:val="17"/>
        </w:rPr>
        <w:t>38'</w:t>
        <w:tab/>
        <w:t>7 Franck</w:t>
      </w:r>
      <w:r>
        <w:rPr>
          <w:rFonts w:ascii="Microsoft Sans Serif" w:hAnsi="Microsoft Sans Serif"/>
          <w:spacing w:val="12"/>
          <w:sz w:val="17"/>
        </w:rPr>
        <w:t> </w:t>
      </w:r>
      <w:r>
        <w:rPr>
          <w:rFonts w:ascii="Microsoft Sans Serif" w:hAnsi="Microsoft Sans Serif"/>
          <w:sz w:val="17"/>
        </w:rPr>
        <w:t>Ribéry</w:t>
      </w:r>
    </w:p>
    <w:p>
      <w:pPr>
        <w:tabs>
          <w:tab w:pos="869" w:val="left" w:leader="none"/>
        </w:tabs>
        <w:spacing w:line="190" w:lineRule="exact" w:before="0"/>
        <w:ind w:left="424" w:right="5654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 w:hAnsi="Microsoft Sans Serif"/>
          <w:sz w:val="17"/>
        </w:rPr>
        <w:t>64'</w:t>
        <w:tab/>
        <w:t>19 Mario</w:t>
      </w:r>
      <w:r>
        <w:rPr>
          <w:rFonts w:ascii="Microsoft Sans Serif" w:hAnsi="Microsoft Sans Serif"/>
          <w:spacing w:val="12"/>
          <w:sz w:val="17"/>
        </w:rPr>
        <w:t> </w:t>
      </w:r>
      <w:r>
        <w:rPr>
          <w:rFonts w:ascii="Microsoft Sans Serif" w:hAnsi="Microsoft Sans Serif"/>
          <w:sz w:val="17"/>
        </w:rPr>
        <w:t>Götze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before="0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9.410954pt;width:364.25pt;height:457.05pt;mso-position-horizontal-relative:page;mso-position-vertical-relative:paragraph;z-index:-34408" coordorigin="567,188" coordsize="7285,9141">
            <v:group style="position:absolute;left:567;top:8563;width:2268;height:210" coordorigin="567,8563" coordsize="2268,210">
              <v:shape style="position:absolute;left:567;top:8563;width:2268;height:210" coordorigin="567,8563" coordsize="2268,210" path="m567,8772l2835,8772,2835,8563,567,8563,567,8772xe" filled="true" fillcolor="#e1e1e1" stroked="false">
                <v:path arrowok="t"/>
                <v:fill type="solid"/>
              </v:shape>
            </v:group>
            <v:group style="position:absolute;left:2835;top:8563;width:511;height:210" coordorigin="2835,8563" coordsize="511,210">
              <v:shape style="position:absolute;left:2835;top:8563;width:511;height:210" coordorigin="2835,8563" coordsize="511,210" path="m2835,8772l3345,8772,3345,8563,2835,8563,2835,8772xe" filled="true" fillcolor="#e1e1e1" stroked="false">
                <v:path arrowok="t"/>
                <v:fill type="solid"/>
              </v:shape>
            </v:group>
            <v:group style="position:absolute;left:3345;top:8563;width:511;height:210" coordorigin="3345,8563" coordsize="511,210">
              <v:shape style="position:absolute;left:3345;top:8563;width:511;height:210" coordorigin="3345,8563" coordsize="511,210" path="m3345,8772l3855,8772,3855,8563,3345,8563,3345,8772xe" filled="true" fillcolor="#e1e1e1" stroked="false">
                <v:path arrowok="t"/>
                <v:fill type="solid"/>
              </v:shape>
            </v:group>
            <v:group style="position:absolute;left:3855;top:8563;width:511;height:210" coordorigin="3855,8563" coordsize="511,210">
              <v:shape style="position:absolute;left:3855;top:8563;width:511;height:210" coordorigin="3855,8563" coordsize="511,210" path="m3855,8772l4365,8772,4365,8563,3855,8563,3855,8772xe" filled="true" fillcolor="#e1e1e1" stroked="false">
                <v:path arrowok="t"/>
                <v:fill type="solid"/>
              </v:shape>
            </v:group>
            <v:group style="position:absolute;left:4365;top:8563;width:511;height:210" coordorigin="4365,8563" coordsize="511,210">
              <v:shape style="position:absolute;left:4365;top:8563;width:511;height:210" coordorigin="4365,8563" coordsize="511,210" path="m4365,8772l4876,8772,4876,8563,4365,8563,4365,8772xe" filled="true" fillcolor="#e1e1e1" stroked="false">
                <v:path arrowok="t"/>
                <v:fill type="solid"/>
              </v:shape>
            </v:group>
            <v:group style="position:absolute;left:4876;top:8563;width:511;height:210" coordorigin="4876,8563" coordsize="511,210">
              <v:shape style="position:absolute;left:4876;top:8563;width:511;height:210" coordorigin="4876,8563" coordsize="511,210" path="m4876,8772l5386,8772,5386,8563,4876,8563,4876,8772xe" filled="true" fillcolor="#e1e1e1" stroked="false">
                <v:path arrowok="t"/>
                <v:fill type="solid"/>
              </v:shape>
            </v:group>
            <v:group style="position:absolute;left:5386;top:8563;width:511;height:210" coordorigin="5386,8563" coordsize="511,210">
              <v:shape style="position:absolute;left:5386;top:8563;width:511;height:210" coordorigin="5386,8563" coordsize="511,210" path="m5386,8772l5896,8772,5896,8563,5386,8563,5386,8772xe" filled="true" fillcolor="#e1e1e1" stroked="false">
                <v:path arrowok="t"/>
                <v:fill type="solid"/>
              </v:shape>
            </v:group>
            <v:group style="position:absolute;left:5896;top:8563;width:624;height:210" coordorigin="5896,8563" coordsize="624,210">
              <v:shape style="position:absolute;left:5896;top:8563;width:624;height:210" coordorigin="5896,8563" coordsize="624,210" path="m5896,8772l6520,8772,6520,8563,5896,8563,5896,8772xe" filled="true" fillcolor="#e1e1e1" stroked="false">
                <v:path arrowok="t"/>
                <v:fill type="solid"/>
              </v:shape>
            </v:group>
            <v:group style="position:absolute;left:6520;top:8563;width:624;height:210" coordorigin="6520,8563" coordsize="624,210">
              <v:shape style="position:absolute;left:6520;top:8563;width:624;height:210" coordorigin="6520,8563" coordsize="624,210" path="m6520,8772l7143,8772,7143,8563,6520,8563,6520,8772xe" filled="true" fillcolor="#e1e1e1" stroked="false">
                <v:path arrowok="t"/>
                <v:fill type="solid"/>
              </v:shape>
            </v:group>
            <v:group style="position:absolute;left:7143;top:8563;width:709;height:210" coordorigin="7143,8563" coordsize="709,210">
              <v:shape style="position:absolute;left:7143;top:8563;width:709;height:210" coordorigin="7143,8563" coordsize="709,210" path="m7143,8772l7852,8772,7852,8563,7143,8563,7143,8772xe" filled="true" fillcolor="#e1e1e1" stroked="false">
                <v:path arrowok="t"/>
                <v:fill type="solid"/>
              </v:shape>
            </v:group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0.487873pt;width:8.7pt;height:23.2pt;mso-position-horizontal-relative:page;mso-position-vertical-relative:paragraph;z-index:-343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9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Bayern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3.837059pt;width:8.7pt;height:19.850pt;mso-position-horizontal-relative:page;mso-position-vertical-relative:paragraph;z-index:-3436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2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Roma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08.125107pt;margin-top:50.487873pt;width:8.7pt;height:23.2pt;mso-position-horizontal-relative:page;mso-position-vertical-relative:paragraph;z-index:-3433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9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Bayern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3.837059pt;width:8.7pt;height:19.850pt;mso-position-horizontal-relative:page;mso-position-vertical-relative:paragraph;z-index:-3431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2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Roma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59.155090pt;margin-top:50.487873pt;width:8.7pt;height:23.2pt;mso-position-horizontal-relative:page;mso-position-vertical-relative:paragraph;z-index:-3428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9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Bayern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636" w:val="left" w:leader="none"/>
          <w:tab w:pos="2154" w:val="left" w:leader="none"/>
        </w:tabs>
        <w:spacing w:before="0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84.6651pt;margin-top:53.837059pt;width:8.7pt;height:19.850pt;mso-position-horizontal-relative:page;mso-position-vertical-relative:paragraph;z-index:-3426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2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Roma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0.487873pt;width:8.7pt;height:23.2pt;mso-position-horizontal-relative:page;mso-position-vertical-relative:paragraph;z-index:-3424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9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Bayern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3.837059pt;width:8.7pt;height:19.850pt;mso-position-horizontal-relative:page;mso-position-vertical-relative:paragraph;z-index:-3421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2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Roma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419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12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Average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position w:val="1"/>
          <w:sz w:val="20"/>
        </w:rPr>
        <w:pict>
          <v:shape style="width:364.25pt;height:448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2.75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15</w:t>
                          <w:tab/>
                          <w:t>3</w:t>
                          <w:tab/>
                          <w:t>24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  <w:tab/>
                          <w:t>6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11</w:t>
                          <w:tab/>
                          <w:t>1</w:t>
                          <w:tab/>
                          <w:t>12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8.25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6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2</w:t>
                          <w:tab/>
                          <w:t>2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2.75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7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7.75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  <w:tab/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46'03"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47'58"</w:t>
                          <w:tab/>
                          <w:t>94'01"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63%</w:t>
                          <w:tab/>
                          <w:t>37%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68%</w:t>
                          <w:tab/>
                          <w:t>32%</w:t>
                          <w:tab/>
                          <w:t>66%</w:t>
                          <w:tab/>
                          <w:t>34%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58676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54630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59020   54919  117696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109549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114406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106399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112264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11.98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131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724.25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439.58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117.25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112.16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254.75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278.57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59.25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48.85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666.75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387.2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164.25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106.75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455.75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46.75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36.77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78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65" w:hRule="exact"/>
                    </w:trPr>
                    <w:tc>
                      <w:tcPr>
                        <w:tcW w:w="5329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2471" w:val="left" w:leader="none"/>
                            <w:tab w:pos="3056" w:val="left" w:leader="none"/>
                            <w:tab w:pos="4002" w:val="left" w:leader="none"/>
                            <w:tab w:pos="5022" w:val="left" w:leader="none"/>
                          </w:tabs>
                          <w:spacing w:line="240" w:lineRule="auto" w:before="4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  the </w:t>
                        </w:r>
                        <w:r>
                          <w:rPr>
                            <w:rFonts w:ascii="Microsoft Sans Serif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attacking 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  <w:tab/>
                        </w:r>
                        <w:r>
                          <w:rPr>
                            <w:rFonts w:ascii="Microsoft Sans Serif"/>
                            <w:position w:val="1"/>
                            <w:sz w:val="13"/>
                          </w:rPr>
                          <w:t>28/9</w:t>
                          <w:tab/>
                          <w:t>9/4         </w:t>
                        </w:r>
                        <w:r>
                          <w:rPr>
                            <w:rFonts w:ascii="Microsoft Sans Serif"/>
                            <w:spacing w:val="14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position w:val="1"/>
                            <w:sz w:val="13"/>
                          </w:rPr>
                          <w:t>27/13</w:t>
                          <w:tab/>
                          <w:t>10/0         </w:t>
                        </w:r>
                        <w:r>
                          <w:rPr>
                            <w:rFonts w:ascii="Microsoft Sans Serif"/>
                            <w:spacing w:val="1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position w:val="1"/>
                            <w:sz w:val="13"/>
                          </w:rPr>
                          <w:t>55/22</w:t>
                          <w:tab/>
                          <w:t>19/4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95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575" w:val="left" w:leader="none"/>
                          </w:tabs>
                          <w:spacing w:line="240" w:lineRule="auto" w:before="53"/>
                          <w:ind w:left="20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66.3/26.8    </w:t>
                        </w:r>
                        <w:r>
                          <w:rPr>
                            <w:rFonts w:ascii="Microsoft Sans Serif"/>
                            <w:spacing w:val="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25.8/11.8</w:t>
                          <w:tab/>
                          <w:t>37/15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75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29/10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45/14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44.8/22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18/10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22.8/11.1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3/0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17.5/8.8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6.8/4.3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9.6/4.7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position w:val="1"/>
          <w:sz w:val="20"/>
        </w:rPr>
      </w:r>
      <w:r>
        <w:rPr>
          <w:rFonts w:ascii="Times New Roman"/>
          <w:spacing w:val="-23"/>
          <w:position w:val="1"/>
          <w:sz w:val="20"/>
        </w:rPr>
        <w:t> </w:t>
      </w:r>
      <w:r>
        <w:rPr>
          <w:rFonts w:ascii="Microsoft Sans Serif"/>
          <w:spacing w:val="-23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Roma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117696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109549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681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74 Paris</w:t>
                        </w:r>
                        <w:r>
                          <w:rPr>
                            <w:rFonts w:ascii="Microsoft Sans Serif"/>
                            <w:spacing w:val="-2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101/33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53/20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56/28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30/14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pict>
          <v:group style="position:absolute;margin-left:28.025pt;margin-top:12.124484pt;width:539.25pt;height:17.1pt;mso-position-horizontal-relative:page;mso-position-vertical-relative:paragraph;z-index:1072;mso-wrap-distance-left:0;mso-wrap-distance-right:0" coordorigin="560,242" coordsize="10785,342">
            <v:shape style="position:absolute;left:2147;top:310;width:241;height:241" type="#_x0000_t75" stroked="false">
              <v:imagedata r:id="rId7" o:title=""/>
            </v:shape>
            <v:shape style="position:absolute;left:1353;top:310;width:241;height:241" type="#_x0000_t75" stroked="false">
              <v:imagedata r:id="rId8" o:title=""/>
            </v:shape>
            <v:shape style="position:absolute;left:680;top:332;width:211;height:211" type="#_x0000_t75" stroked="false">
              <v:imagedata r:id="rId9" o:title=""/>
            </v:shape>
            <v:group style="position:absolute;left:567;top:578;width:10772;height:2" coordorigin="567,578" coordsize="10772,2">
              <v:shape style="position:absolute;left:567;top:578;width:10772;height:2" coordorigin="567,578" coordsize="10772,0" path="m567,578l11339,578e" filled="false" stroked="true" strokeweight=".65pt" strokecolor="#000000">
                <v:path arrowok="t"/>
              </v:shape>
              <v:shape style="position:absolute;left:924;top:338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242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05:08:19CET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06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654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MD4_2014356_Bayern_Roma_UCL_TeamStatistics_Tournament</dc:subject>
  <dc:title>MD4_2014356_Bayern_Roma_UCL_TeamStatistics_Tournament</dc:title>
  <dcterms:created xsi:type="dcterms:W3CDTF">2015-10-26T03:32:23Z</dcterms:created>
  <dcterms:modified xsi:type="dcterms:W3CDTF">2015-10-26T03:32:23Z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2014-11-06T00:00:00Z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