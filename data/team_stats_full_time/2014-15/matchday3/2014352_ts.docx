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261" w:lineRule="auto" w:before="0"/>
        <w:ind w:left="143" w:right="-14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shape style="position:absolute;margin-left:250.869995pt;margin-top:-81.421875pt;width:92.64pt;height:92.64pt;mso-position-horizontal-relative:page;mso-position-vertical-relative:paragraph;z-index:-35440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w w:val="105"/>
          <w:sz w:val="30"/>
        </w:rPr>
        <w:t>Team statistics: Full Time </w:t>
      </w: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3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Tuesday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21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October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</w:t>
      </w:r>
      <w:r>
        <w:rPr>
          <w:rFonts w:ascii="Microsoft Sans Serif"/>
          <w:b/>
          <w:w w:val="102"/>
          <w:sz w:val="26"/>
        </w:rPr>
        <w:t> </w:t>
      </w:r>
      <w:r>
        <w:rPr>
          <w:rFonts w:ascii="Microsoft Sans Serif"/>
          <w:b/>
          <w:w w:val="105"/>
          <w:sz w:val="26"/>
        </w:rPr>
        <w:t>Group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G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Stamford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Bridge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London</w:t>
      </w:r>
      <w:r>
        <w:rPr>
          <w:rFonts w:ascii="Microsoft Sans Serif"/>
          <w:sz w:val="26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  <w:r>
        <w:rPr/>
        <w:br w:type="column"/>
      </w:r>
      <w:r>
        <w:rPr>
          <w:rFonts w:ascii="Microsoft Sans Serif"/>
          <w:b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32"/>
          <w:szCs w:val="32"/>
        </w:rPr>
      </w:pPr>
    </w:p>
    <w:p>
      <w:pPr>
        <w:spacing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.780596pt;width:239.6pt;height:19.9pt;mso-position-horizontal-relative:page;mso-position-vertical-relative:paragraph;z-index:-35392" coordorigin="553,16" coordsize="4792,398">
            <v:group style="position:absolute;left:567;top:30;width:4763;height:369" coordorigin="567,30" coordsize="4763,369">
              <v:shape style="position:absolute;left:567;top:30;width:4763;height:369" coordorigin="567,30" coordsize="4763,369" path="m5200,30l696,30,645,40,604,67,577,108,567,159,567,270,577,320,604,361,645,389,696,399,5200,399,5251,389,5292,361,5319,320,5329,270,5329,159,5319,108,5292,67,5251,40,5200,30xe" filled="true" fillcolor="#000000" stroked="false">
                <v:path arrowok="t"/>
                <v:fill type="solid"/>
              </v:shape>
            </v:group>
            <v:group style="position:absolute;left:567;top:30;width:4763;height:369" coordorigin="567,30" coordsize="4763,369">
              <v:shape style="position:absolute;left:567;top:30;width:4763;height:369" coordorigin="567,30" coordsize="4763,369" path="m567,270l567,159,577,108,604,67,645,40,696,30,5200,30,5251,40,5292,67,5319,108,5329,159,5329,270,5319,320,5292,361,5251,389,5200,399,696,399,645,389,604,361,577,320,567,270e" filled="false" stroked="true" strokeweight="1.44pt" strokecolor="#000000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53;top:16;width:4791;height:398" type="#_x0000_t202" filled="false" stroked="false">
                <v:textbox inset="0,0,0,0">
                  <w:txbxContent>
                    <w:p>
                      <w:pPr>
                        <w:spacing w:before="25"/>
                        <w:ind w:left="1589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Chelsea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7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.780596pt;width:239.6pt;height:19.9pt;mso-position-horizontal-relative:page;mso-position-vertical-relative:paragraph;z-index:1192" coordorigin="6562,16" coordsize="4792,398">
            <v:group style="position:absolute;left:6576;top:30;width:4763;height:369" coordorigin="6576,30" coordsize="4763,369">
              <v:shape style="position:absolute;left:6576;top:30;width:4763;height:369" coordorigin="6576,30" coordsize="4763,369" path="m11210,30l6705,30,6655,40,6614,67,6586,108,6576,159,6576,270,6586,320,6614,361,6655,389,6705,399,11210,399,11260,389,11301,361,11329,320,11339,270,11339,159,11329,108,11301,67,11260,40,11210,30xe" filled="true" fillcolor="#000000" stroked="false">
                <v:path arrowok="t"/>
                <v:fill type="solid"/>
              </v:shape>
            </v:group>
            <v:group style="position:absolute;left:6576;top:30;width:4763;height:369" coordorigin="6576,30" coordsize="4763,369">
              <v:shape style="position:absolute;left:6576;top:30;width:4763;height:369" coordorigin="6576,30" coordsize="4763,369" path="m6576,270l6576,159,6586,108,6614,67,6655,40,6705,30,11210,30,11260,40,11301,67,11329,108,11339,159,11339,270,11329,320,11301,361,11260,389,11210,399,6705,399,6655,389,6614,361,6586,320,6576,270e" filled="false" stroked="true" strokeweight="1.44pt" strokecolor="#000000">
                <v:path arrowok="t"/>
              </v:shape>
              <v:shape style="position:absolute;left:6562;top:16;width:4791;height:398" type="#_x0000_t202" filled="false" stroked="false">
                <v:textbox inset="0,0,0,0">
                  <w:txbxContent>
                    <w:p>
                      <w:pPr>
                        <w:spacing w:before="31"/>
                        <w:ind w:left="1604" w:right="1604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NK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Maribor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6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  <w:sectPr>
          <w:type w:val="continuous"/>
          <w:pgSz w:w="11910" w:h="16840"/>
          <w:pgMar w:top="460" w:bottom="280" w:left="440" w:right="440"/>
          <w:cols w:num="2" w:equalWidth="0">
            <w:col w:w="4837" w:space="53"/>
            <w:col w:w="6140"/>
          </w:cols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pStyle w:val="BodyText"/>
        <w:tabs>
          <w:tab w:pos="869" w:val="left" w:leader="none"/>
        </w:tabs>
        <w:spacing w:line="190" w:lineRule="exact" w:before="83"/>
        <w:ind w:right="0"/>
        <w:jc w:val="left"/>
      </w:pPr>
      <w:r>
        <w:rPr/>
        <w:pict>
          <v:group style="position:absolute;margin-left:55.279999pt;margin-top:5.195918pt;width:19.1pt;height:55.2pt;mso-position-horizontal-relative:page;mso-position-vertical-relative:paragraph;z-index:-35320" coordorigin="1106,104" coordsize="382,1104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v:shape style="position:absolute;left:1285;top:265;width:201;height:202" type="#_x0000_t75" stroked="false">
              <v:imagedata r:id="rId7" o:title=""/>
            </v:shape>
            <v:shape style="position:absolute;left:1106;top:478;width:168;height:168" type="#_x0000_t75" stroked="false">
              <v:imagedata r:id="rId6" o:title=""/>
            </v:shape>
            <v:shape style="position:absolute;left:1106;top:665;width:168;height:168" type="#_x0000_t75" stroked="false">
              <v:imagedata r:id="rId6" o:title=""/>
            </v:shape>
            <v:group style="position:absolute;left:1293;top:646;width:187;height:188" coordorigin="1293,646" coordsize="187,188">
              <v:shape style="position:absolute;left:1293;top:646;width:187;height:188" coordorigin="1293,646" coordsize="187,188" path="m1293,740l1300,703,1320,673,1349,653,1386,646,1423,653,1453,673,1472,703,1480,740,1472,776,1453,806,1423,826,1386,833,1349,826,1320,806,1300,776,1293,740e" filled="false" stroked="true" strokeweight=".72pt" strokecolor="#000000">
                <v:path arrowok="t"/>
              </v:shape>
              <v:shape style="position:absolute;left:1106;top:852;width:168;height:168" type="#_x0000_t75" stroked="false">
                <v:imagedata r:id="rId6" o:title=""/>
              </v:shape>
            </v:group>
            <v:group style="position:absolute;left:1293;top:833;width:187;height:187" coordorigin="1293,833" coordsize="187,187">
              <v:shape style="position:absolute;left:1293;top:833;width:187;height:187" coordorigin="1293,833" coordsize="187,187" path="m1293,927l1300,890,1320,860,1349,841,1386,833,1423,841,1453,860,1472,890,1480,927,1472,963,1453,993,1423,1013,1386,1020,1349,1013,1320,993,1300,963,1293,927e" filled="false" stroked="true" strokeweight=".72pt" strokecolor="#000000">
                <v:path arrowok="t"/>
              </v:shape>
              <v:shape style="position:absolute;left:1106;top:1040;width:168;height:168" type="#_x0000_t75" stroked="false">
                <v:imagedata r:id="rId6" o:title=""/>
              </v:shape>
            </v:group>
            <w10:wrap type="none"/>
          </v:group>
        </w:pict>
      </w:r>
      <w:r>
        <w:rPr/>
        <w:t>13'</w:t>
        <w:tab/>
        <w:t>18 Loïc</w:t>
      </w:r>
      <w:r>
        <w:rPr>
          <w:spacing w:val="11"/>
        </w:rPr>
        <w:t> </w:t>
      </w:r>
      <w:r>
        <w:rPr/>
        <w:t>Rémy</w:t>
      </w:r>
    </w:p>
    <w:p>
      <w:pPr>
        <w:pStyle w:val="BodyText"/>
        <w:tabs>
          <w:tab w:pos="888" w:val="left" w:leader="none"/>
        </w:tabs>
        <w:spacing w:line="187" w:lineRule="exact"/>
        <w:ind w:right="0"/>
        <w:jc w:val="left"/>
      </w:pPr>
      <w:r>
        <w:rPr/>
        <w:t>23'</w:t>
        <w:tab/>
      </w:r>
      <w:r>
        <w:rPr>
          <w:rFonts w:ascii="Microsoft Sans Serif"/>
          <w:b/>
        </w:rPr>
        <w:t>P </w:t>
      </w:r>
      <w:r>
        <w:rPr/>
        <w:t>11 Didier</w:t>
      </w:r>
      <w:r>
        <w:rPr>
          <w:spacing w:val="22"/>
        </w:rPr>
        <w:t> </w:t>
      </w:r>
      <w:r>
        <w:rPr/>
        <w:t>Drogba</w:t>
      </w:r>
    </w:p>
    <w:p>
      <w:pPr>
        <w:pStyle w:val="BodyText"/>
        <w:tabs>
          <w:tab w:pos="869" w:val="left" w:leader="none"/>
        </w:tabs>
        <w:spacing w:line="187" w:lineRule="exact"/>
        <w:ind w:right="0"/>
        <w:jc w:val="left"/>
      </w:pPr>
      <w:r>
        <w:rPr/>
        <w:t>31'</w:t>
        <w:tab/>
        <w:t>26 John</w:t>
      </w:r>
      <w:r>
        <w:rPr>
          <w:spacing w:val="11"/>
        </w:rPr>
        <w:t> </w:t>
      </w:r>
      <w:r>
        <w:rPr/>
        <w:t>Terry</w:t>
      </w:r>
    </w:p>
    <w:p>
      <w:pPr>
        <w:pStyle w:val="BodyText"/>
        <w:tabs>
          <w:tab w:pos="879" w:val="left" w:leader="none"/>
        </w:tabs>
        <w:spacing w:line="187" w:lineRule="exact"/>
        <w:ind w:right="0"/>
        <w:jc w:val="left"/>
      </w:pPr>
      <w:r>
        <w:rPr/>
        <w:t>54'</w:t>
        <w:tab/>
      </w:r>
      <w:r>
        <w:rPr>
          <w:rFonts w:ascii="Microsoft Sans Serif"/>
          <w:b/>
        </w:rPr>
        <w:t>O </w:t>
      </w:r>
      <w:r>
        <w:rPr/>
        <w:t>28 Mitja</w:t>
      </w:r>
      <w:r>
        <w:rPr>
          <w:spacing w:val="10"/>
        </w:rPr>
        <w:t> </w:t>
      </w:r>
      <w:r>
        <w:rPr/>
        <w:t>Viler</w:t>
      </w:r>
    </w:p>
    <w:p>
      <w:pPr>
        <w:pStyle w:val="BodyText"/>
        <w:tabs>
          <w:tab w:pos="888" w:val="left" w:leader="none"/>
        </w:tabs>
        <w:spacing w:line="187" w:lineRule="exact"/>
        <w:ind w:right="0"/>
        <w:jc w:val="left"/>
      </w:pPr>
      <w:r>
        <w:rPr/>
        <w:t>77'</w:t>
        <w:tab/>
      </w:r>
      <w:r>
        <w:rPr>
          <w:rFonts w:ascii="Microsoft Sans Serif"/>
          <w:b/>
        </w:rPr>
        <w:t>P </w:t>
      </w:r>
      <w:r>
        <w:rPr/>
        <w:t>10 Eden</w:t>
      </w:r>
      <w:r>
        <w:rPr>
          <w:spacing w:val="21"/>
        </w:rPr>
        <w:t> </w:t>
      </w:r>
      <w:r>
        <w:rPr/>
        <w:t>Hazard</w:t>
      </w:r>
    </w:p>
    <w:p>
      <w:pPr>
        <w:pStyle w:val="BodyText"/>
        <w:tabs>
          <w:tab w:pos="869" w:val="left" w:leader="none"/>
        </w:tabs>
        <w:spacing w:line="190" w:lineRule="exact"/>
        <w:ind w:right="0"/>
        <w:jc w:val="left"/>
      </w:pPr>
      <w:r>
        <w:rPr/>
        <w:t>90'</w:t>
        <w:tab/>
        <w:t>10 Eden</w:t>
      </w:r>
      <w:r>
        <w:rPr>
          <w:spacing w:val="13"/>
        </w:rPr>
        <w:t> </w:t>
      </w:r>
      <w:r>
        <w:rPr/>
        <w:t>Hazard</w:t>
      </w:r>
    </w:p>
    <w:p>
      <w:pPr>
        <w:spacing w:line="240" w:lineRule="auto" w:before="3"/>
        <w:rPr>
          <w:rFonts w:ascii="Microsoft Sans Serif" w:hAnsi="Microsoft Sans Serif" w:cs="Microsoft Sans Serif" w:eastAsia="Microsoft Sans Serif" w:hint="default"/>
          <w:sz w:val="26"/>
          <w:szCs w:val="26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6"/>
          <w:szCs w:val="26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141.404999pt;margin-top:13.560955pt;width:153.75pt;height:457.05pt;mso-position-horizontal-relative:page;mso-position-vertical-relative:paragraph;z-index:-35296" coordorigin="2828,271" coordsize="3075,9141"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1.255264pt;width:8.7pt;height:26.6pt;mso-position-horizontal-relative:page;mso-position-vertical-relative:paragraph;z-index:-3527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Chelsea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3.12038pt;width:8.7pt;height:24.7pt;mso-position-horizontal-relative:page;mso-position-vertical-relative:paragraph;z-index:-3524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Maribor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51.255264pt;width:8.7pt;height:26.6pt;mso-position-horizontal-relative:page;mso-position-vertical-relative:paragraph;z-index:-3522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Chelsea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3.12038pt;width:8.7pt;height:24.7pt;mso-position-horizontal-relative:page;mso-position-vertical-relative:paragraph;z-index:-3520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Maribor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51.255264pt;width:8.7pt;height:26.6pt;mso-position-horizontal-relative:page;mso-position-vertical-relative:paragraph;z-index:-3517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Chelsea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3.12038pt;width:8.7pt;height:24.7pt;mso-position-horizontal-relative:page;mso-position-vertical-relative:paragraph;z-index:-3515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Maribor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1.255264pt;width:8.7pt;height:26.6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Chelsea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3.12038pt;width:8.7pt;height:24.7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Maribor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62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  <w:tab/>
                          <w:t>6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</w:t>
                          <w:tab/>
                          <w:t>4</w:t>
                          <w:tab/>
                          <w:t>17</w:t>
                          <w:tab/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1</w:t>
                          <w:tab/>
                          <w:t>10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5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  <w:tab/>
                          <w:t>3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  <w:tab/>
                          <w:t>6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8.33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46'01"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47'10"</w:t>
                          <w:tab/>
                          <w:t>93'11"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61%</w:t>
                          <w:tab/>
                          <w:t>39%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52%</w:t>
                          <w:tab/>
                          <w:t>48%</w:t>
                          <w:tab/>
                          <w:t>57%</w:t>
                          <w:tab/>
                          <w:t>43%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59736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58053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59598   57831  119334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115884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115421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114611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108286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469.67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430.31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129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107.88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290.67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275.34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236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277.33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380.8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115.67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92.11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159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189.33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252.95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24/10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21/15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21/6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45/25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33/10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37.7/20.7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24.3/10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36.6/14.8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7/12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10/5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19/17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21/12.3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13.7/8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22.7/10.9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7/11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1/3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19/16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15.3/11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2.7/2.7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9.3/4.8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Appearance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28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119334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115884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45/25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33/15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19/16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28"/>
          <w:sz w:val="20"/>
        </w:rPr>
      </w: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b/>
          <w:bCs/>
          <w:sz w:val="14"/>
          <w:szCs w:val="14"/>
        </w:rPr>
      </w:pPr>
      <w:r>
        <w:rPr/>
        <w:pict>
          <v:group style="position:absolute;margin-left:28.025pt;margin-top:9.392843pt;width:539.25pt;height:17.1pt;mso-position-horizontal-relative:page;mso-position-vertical-relative:paragraph;z-index:1072;mso-wrap-distance-left:0;mso-wrap-distance-right:0" coordorigin="560,188" coordsize="10785,342">
            <v:shape style="position:absolute;left:2147;top:255;width:241;height:241" type="#_x0000_t75" stroked="false">
              <v:imagedata r:id="rId8" o:title=""/>
            </v:shape>
            <v:shape style="position:absolute;left:1353;top:255;width:241;height:241" type="#_x0000_t75" stroked="false">
              <v:imagedata r:id="rId9" o:title=""/>
            </v:shape>
            <v:shape style="position:absolute;left:680;top:278;width:211;height:211" type="#_x0000_t75" stroked="false">
              <v:imagedata r:id="rId10" o:title=""/>
            </v:shape>
            <v:group style="position:absolute;left:567;top:523;width:10772;height:2" coordorigin="567,523" coordsize="10772,2">
              <v:shape style="position:absolute;left:567;top:523;width:10772;height:2" coordorigin="567,523" coordsize="10772,0" path="m567,523l11339,523e" filled="false" stroked="true" strokeweight=".65pt" strokecolor="#000000">
                <v:path arrowok="t"/>
              </v:shape>
              <v:shape style="position:absolute;left:924;top:284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88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03:39:59CET</w:t>
                      </w:r>
                    </w:p>
                    <w:p>
                      <w:pPr>
                        <w:spacing w:line="167" w:lineRule="exact" w:before="3"/>
                        <w:ind w:left="71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22 Oct</w:t>
                      </w:r>
                      <w:r>
                        <w:rPr>
                          <w:rFonts w:ascii="Microsoft Sans Serif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24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MD3_2014352_Chelsea_Maribor_UCL_TeamStatistics_Tournament</dc:subject>
  <dc:title>MD3_2014352_Chelsea_Maribor_UCL_TeamStatistics_Tournament</dc:title>
  <dcterms:created xsi:type="dcterms:W3CDTF">2015-10-26T03:29:43Z</dcterms:created>
  <dcterms:modified xsi:type="dcterms:W3CDTF">2015-10-26T03:29:43Z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2014-10-22T00:00:00Z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