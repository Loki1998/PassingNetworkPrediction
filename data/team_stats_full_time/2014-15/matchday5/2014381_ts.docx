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GSP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Nicosia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224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07" w:right="160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APOEL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433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Barcelona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4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BodyText"/>
        <w:tabs>
          <w:tab w:pos="6765" w:val="left" w:leader="none"/>
        </w:tabs>
        <w:spacing w:line="190" w:lineRule="exact" w:before="83"/>
        <w:ind w:right="0"/>
        <w:jc w:val="left"/>
      </w:pPr>
      <w:r>
        <w:rPr/>
        <w:pict>
          <v:group style="position:absolute;margin-left:350.079987pt;margin-top:5.195918pt;width:8.4pt;height:36.5pt;mso-position-horizontal-relative:page;mso-position-vertical-relative:paragraph;z-index:-35152" coordorigin="7002,104" coordsize="168,730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v:shape style="position:absolute;left:7002;top:478;width:168;height:168" type="#_x0000_t75" stroked="false">
              <v:imagedata r:id="rId6" o:title=""/>
            </v:shape>
            <v:shape style="position:absolute;left:7002;top:665;width:168;height:168" type="#_x0000_t75" stroked="false">
              <v:imagedata r:id="rId6" o:title=""/>
            </v:shape>
            <w10:wrap type="none"/>
          </v:group>
        </w:pict>
      </w:r>
      <w:r>
        <w:rPr/>
        <w:t>27'</w:t>
        <w:tab/>
        <w:t>9 Luis</w:t>
      </w:r>
      <w:r>
        <w:rPr>
          <w:spacing w:val="11"/>
        </w:rPr>
        <w:t> </w:t>
      </w:r>
      <w:r>
        <w:rPr/>
        <w:t>Suárez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38'</w:t>
        <w:tab/>
        <w:t>10 Lionel</w:t>
      </w:r>
      <w:r>
        <w:rPr>
          <w:spacing w:val="12"/>
        </w:rPr>
        <w:t> </w:t>
      </w:r>
      <w:r>
        <w:rPr/>
        <w:t>Messi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58'</w:t>
        <w:tab/>
        <w:t>10 Lionel</w:t>
      </w:r>
      <w:r>
        <w:rPr>
          <w:spacing w:val="12"/>
        </w:rPr>
        <w:t> </w:t>
      </w:r>
      <w:r>
        <w:rPr/>
        <w:t>Messi</w:t>
      </w:r>
    </w:p>
    <w:p>
      <w:pPr>
        <w:pStyle w:val="BodyText"/>
        <w:tabs>
          <w:tab w:pos="6765" w:val="left" w:leader="none"/>
        </w:tabs>
        <w:spacing w:line="190" w:lineRule="exact"/>
        <w:ind w:right="0"/>
        <w:jc w:val="left"/>
      </w:pPr>
      <w:r>
        <w:rPr/>
        <w:t>87'</w:t>
        <w:tab/>
        <w:t>10 Lionel</w:t>
      </w:r>
      <w:r>
        <w:rPr>
          <w:spacing w:val="12"/>
        </w:rPr>
        <w:t> </w:t>
      </w:r>
      <w:r>
        <w:rPr/>
        <w:t>Messi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128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528164pt;width:8.7pt;height:24.3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5.679974pt;width:8.7pt;height:32.1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3.528164pt;width:8.7pt;height:24.3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5.679974pt;width:8.7pt;height:32.1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3.528164pt;width:8.7pt;height:24.3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5.679974pt;width:8.7pt;height:32.1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528164pt;width:8.7pt;height:24.3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5.679974pt;width:8.7pt;height:32.15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44"/>
                    <w:gridCol w:w="477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32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9</w:t>
                          <w:tab/>
                          <w:t>3</w:t>
                          <w:tab/>
                          <w:t>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1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4</w:t>
                          <w:tab/>
                          <w:t>2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45'59"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47'04"</w:t>
                          <w:tab/>
                          <w:t>93'03"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25%</w:t>
                          <w:tab/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27%</w:t>
                          <w:tab/>
                          <w:t>73%</w:t>
                          <w:tab/>
                          <w:t>26%</w:t>
                          <w:tab/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61653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58639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55764   53620  117417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112259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119664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112724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704.2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60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649.8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439.8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51/16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87/27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25.2/5.6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67.4/25.8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22/15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46/31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17.8/3.8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45/24.8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5.4/1.8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13.8/8.8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APOEL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122085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115373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90/35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72/32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02:48:58CET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320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MD5_2014381_APOEL_Barcelona_UCL_TeamStatistics_Tournament</dc:subject>
  <dc:title>MD5_2014381_APOEL_Barcelona_UCL_TeamStatistics_Tournament</dc:title>
  <dcterms:created xsi:type="dcterms:W3CDTF">2015-10-26T03:41:45Z</dcterms:created>
  <dcterms:modified xsi:type="dcterms:W3CDTF">2015-10-26T03:41:45Z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