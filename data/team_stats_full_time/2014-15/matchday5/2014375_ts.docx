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242"/>
        <w:ind w:left="143" w:right="5508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spacing w:line="264" w:lineRule="auto" w:before="27"/>
        <w:ind w:left="143" w:right="5508" w:firstLine="0"/>
        <w:jc w:val="left"/>
        <w:rPr>
          <w:rFonts w:ascii="Microsoft Sans Serif" w:hAnsi="Microsoft Sans Serif" w:cs="Microsoft Sans Serif" w:eastAsia="Microsoft Sans Serif" w:hint="default"/>
          <w:sz w:val="26"/>
          <w:szCs w:val="26"/>
        </w:rPr>
      </w:pPr>
      <w:r>
        <w:rPr>
          <w:rFonts w:ascii="Microsoft Sans Serif"/>
          <w:b/>
          <w:w w:val="105"/>
          <w:sz w:val="26"/>
        </w:rPr>
        <w:t>Matchday</w:t>
      </w:r>
      <w:r>
        <w:rPr>
          <w:rFonts w:ascii="Microsoft Sans Serif"/>
          <w:b/>
          <w:spacing w:val="-20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5</w:t>
      </w:r>
      <w:r>
        <w:rPr>
          <w:rFonts w:ascii="Microsoft Sans Serif"/>
          <w:b/>
          <w:spacing w:val="-20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20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Wednesday</w:t>
      </w:r>
      <w:r>
        <w:rPr>
          <w:rFonts w:ascii="Microsoft Sans Serif"/>
          <w:b/>
          <w:spacing w:val="-20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26</w:t>
      </w:r>
      <w:r>
        <w:rPr>
          <w:rFonts w:ascii="Microsoft Sans Serif"/>
          <w:b/>
          <w:spacing w:val="-20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November</w:t>
      </w:r>
      <w:r>
        <w:rPr>
          <w:rFonts w:ascii="Microsoft Sans Serif"/>
          <w:b/>
          <w:spacing w:val="-20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2014 Group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C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BayArena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Leverkusen</w:t>
      </w:r>
      <w:r>
        <w:rPr>
          <w:rFonts w:ascii="Microsoft Sans Serif"/>
          <w:sz w:val="26"/>
        </w:rPr>
      </w:r>
    </w:p>
    <w:p>
      <w:pPr>
        <w:spacing w:line="404" w:lineRule="exact" w:before="0"/>
        <w:ind w:left="5015" w:right="5015" w:firstLine="0"/>
        <w:jc w:val="center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/>
        <w:pict>
          <v:group style="position:absolute;margin-left:27.625pt;margin-top:-.525874pt;width:239.6pt;height:19.9pt;mso-position-horizontal-relative:page;mso-position-vertical-relative:paragraph;z-index:-35032" coordorigin="553,-11" coordsize="4792,398">
            <v:group style="position:absolute;left:567;top:4;width:4763;height:369" coordorigin="567,4" coordsize="4763,369">
              <v:shape style="position:absolute;left:567;top:4;width:4763;height:369" coordorigin="567,4" coordsize="4763,369" path="m5200,4l696,4,645,14,604,41,577,82,567,133,567,243,577,294,604,335,645,362,696,372,5200,372,5251,362,5292,335,5319,294,5329,243,5329,133,5319,82,5292,41,5251,14,5200,4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4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926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Bayer 04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49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Leverkusen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-.525874pt;width:239.6pt;height:19.9pt;mso-position-horizontal-relative:page;mso-position-vertical-relative:paragraph;z-index:1192" coordorigin="6562,-11" coordsize="4792,398">
            <v:group style="position:absolute;left:6576;top:4;width:4763;height:369" coordorigin="6576,4" coordsize="4763,369">
              <v:shape style="position:absolute;left:6576;top:4;width:4763;height:369" coordorigin="6576,4" coordsize="4763,369" path="m11210,4l6705,4,6655,14,6614,41,6586,82,6576,133,6576,243,6586,294,6614,335,6655,362,6705,372,11210,372,11260,362,11301,335,11329,294,11339,243,11339,133,11329,82,11301,41,11260,14,11210,4xe" filled="true" fillcolor="#000000" stroked="false">
                <v:path arrowok="t"/>
                <v:fill type="solid"/>
              </v:shape>
              <v:shape style="position:absolute;left:6576;top:4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1334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AS Monaco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36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/>
          <w:b/>
          <w:sz w:val="38"/>
        </w:rPr>
        <w:t>0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1</w:t>
      </w:r>
      <w:r>
        <w:rPr>
          <w:rFonts w:ascii="Microsoft Sans Serif"/>
          <w:sz w:val="38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9"/>
          <w:szCs w:val="9"/>
        </w:rPr>
      </w:pPr>
    </w:p>
    <w:p>
      <w:pPr>
        <w:tabs>
          <w:tab w:pos="6765" w:val="left" w:leader="none"/>
        </w:tabs>
        <w:spacing w:before="83"/>
        <w:ind w:left="6320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350.079987pt;margin-top:5.195918pt;width:8.4pt;height:8.4pt;mso-position-horizontal-relative:page;mso-position-vertical-relative:paragraph;z-index:-34960" type="#_x0000_t75" stroked="false">
            <v:imagedata r:id="rId6" o:title=""/>
            <w10:wrap type="none"/>
          </v:shape>
        </w:pict>
      </w:r>
      <w:r>
        <w:rPr>
          <w:rFonts w:ascii="Microsoft Sans Serif"/>
          <w:sz w:val="17"/>
        </w:rPr>
        <w:t>72'</w:t>
        <w:tab/>
        <w:t>11 Lucas</w:t>
      </w:r>
      <w:r>
        <w:rPr>
          <w:rFonts w:ascii="Microsoft Sans Serif"/>
          <w:spacing w:val="15"/>
          <w:sz w:val="17"/>
        </w:rPr>
        <w:t> </w:t>
      </w:r>
      <w:r>
        <w:rPr>
          <w:rFonts w:ascii="Microsoft Sans Serif"/>
          <w:sz w:val="17"/>
        </w:rPr>
        <w:t>Ocampos</w:t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10"/>
        <w:rPr>
          <w:rFonts w:ascii="Microsoft Sans Serif" w:hAnsi="Microsoft Sans Serif" w:cs="Microsoft Sans Serif" w:eastAsia="Microsoft Sans Serif" w:hint="default"/>
          <w:sz w:val="28"/>
          <w:szCs w:val="28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8"/>
          <w:szCs w:val="28"/>
        </w:rPr>
        <w:sectPr>
          <w:type w:val="continuous"/>
          <w:pgSz w:w="11910" w:h="16840"/>
          <w:pgMar w:top="460" w:bottom="280" w:left="440" w:right="440"/>
        </w:sectPr>
      </w:pPr>
    </w:p>
    <w:p>
      <w:pPr>
        <w:pStyle w:val="Heading1"/>
        <w:spacing w:line="240" w:lineRule="auto"/>
        <w:ind w:right="0"/>
        <w:jc w:val="right"/>
        <w:rPr>
          <w:b w:val="0"/>
          <w:bCs w:val="0"/>
        </w:rPr>
      </w:pPr>
      <w:r>
        <w:rPr/>
        <w:pict>
          <v:group style="position:absolute;margin-left:28.35pt;margin-top:13.560955pt;width:364.25pt;height:457.05pt;mso-position-horizontal-relative:page;mso-position-vertical-relative:paragraph;z-index:-34936" coordorigin="567,271" coordsize="7285,9141">
            <v:group style="position:absolute;left:567;top:9065;width:2268;height:210" coordorigin="567,9065" coordsize="2268,210">
              <v:shape style="position:absolute;left:567;top:9065;width:2268;height:210" coordorigin="567,9065" coordsize="2268,210" path="m567,9275l2835,9275,2835,9065,567,9065,567,9275xe" filled="true" fillcolor="#e1e1e1" stroked="false">
                <v:path arrowok="t"/>
                <v:fill type="solid"/>
              </v:shape>
            </v:group>
            <v:group style="position:absolute;left:2835;top:9065;width:511;height:210" coordorigin="2835,9065" coordsize="511,210">
              <v:shape style="position:absolute;left:2835;top:9065;width:511;height:210" coordorigin="2835,9065" coordsize="511,210" path="m2835,9275l3345,9275,3345,9065,2835,9065,2835,9275xe" filled="true" fillcolor="#e1e1e1" stroked="false">
                <v:path arrowok="t"/>
                <v:fill type="solid"/>
              </v:shape>
            </v:group>
            <v:group style="position:absolute;left:3345;top:9065;width:511;height:210" coordorigin="3345,9065" coordsize="511,210">
              <v:shape style="position:absolute;left:3345;top:9065;width:511;height:210" coordorigin="3345,9065" coordsize="511,210" path="m3345,9275l3855,9275,3855,9065,3345,9065,3345,9275xe" filled="true" fillcolor="#e1e1e1" stroked="false">
                <v:path arrowok="t"/>
                <v:fill type="solid"/>
              </v:shape>
            </v:group>
            <v:group style="position:absolute;left:3855;top:9065;width:511;height:210" coordorigin="3855,9065" coordsize="511,210">
              <v:shape style="position:absolute;left:3855;top:9065;width:511;height:210" coordorigin="3855,9065" coordsize="511,210" path="m3855,9275l4365,9275,4365,9065,3855,9065,3855,9275xe" filled="true" fillcolor="#e1e1e1" stroked="false">
                <v:path arrowok="t"/>
                <v:fill type="solid"/>
              </v:shape>
            </v:group>
            <v:group style="position:absolute;left:4365;top:9065;width:511;height:210" coordorigin="4365,9065" coordsize="511,210">
              <v:shape style="position:absolute;left:4365;top:9065;width:511;height:210" coordorigin="4365,9065" coordsize="511,210" path="m4365,9275l4876,9275,4876,9065,4365,9065,4365,9275xe" filled="true" fillcolor="#e1e1e1" stroked="false">
                <v:path arrowok="t"/>
                <v:fill type="solid"/>
              </v:shape>
            </v:group>
            <v:group style="position:absolute;left:4876;top:9065;width:511;height:210" coordorigin="4876,9065" coordsize="511,210">
              <v:shape style="position:absolute;left:4876;top:9065;width:511;height:210" coordorigin="4876,9065" coordsize="511,210" path="m4876,9275l5386,9275,5386,9065,4876,9065,4876,9275xe" filled="true" fillcolor="#e1e1e1" stroked="false">
                <v:path arrowok="t"/>
                <v:fill type="solid"/>
              </v:shape>
            </v:group>
            <v:group style="position:absolute;left:5386;top:9065;width:511;height:210" coordorigin="5386,9065" coordsize="511,210">
              <v:shape style="position:absolute;left:5386;top:9065;width:511;height:210" coordorigin="5386,9065" coordsize="511,210" path="m5386,9275l5896,9275,5896,9065,5386,9065,5386,9275xe" filled="true" fillcolor="#e1e1e1" stroked="false">
                <v:path arrowok="t"/>
                <v:fill type="solid"/>
              </v:shape>
            </v:group>
            <v:group style="position:absolute;left:5896;top:9065;width:624;height:210" coordorigin="5896,9065" coordsize="624,210">
              <v:shape style="position:absolute;left:5896;top:9065;width:624;height:210" coordorigin="5896,9065" coordsize="624,210" path="m5896,9275l6520,9275,6520,9065,5896,9065,5896,9275xe" filled="true" fillcolor="#e1e1e1" stroked="false">
                <v:path arrowok="t"/>
                <v:fill type="solid"/>
              </v:shape>
            </v:group>
            <v:group style="position:absolute;left:6520;top:9065;width:624;height:210" coordorigin="6520,9065" coordsize="624,210">
              <v:shape style="position:absolute;left:6520;top:9065;width:624;height:210" coordorigin="6520,9065" coordsize="624,210" path="m6520,9275l7143,9275,7143,9065,6520,9065,6520,9275xe" filled="true" fillcolor="#e1e1e1" stroked="false">
                <v:path arrowok="t"/>
                <v:fill type="solid"/>
              </v:shape>
            </v:group>
            <v:group style="position:absolute;left:7143;top:9065;width:709;height:210" coordorigin="7143,9065" coordsize="709,210">
              <v:shape style="position:absolute;left:7143;top:9065;width:709;height:210" coordorigin="7143,9065" coordsize="709,210" path="m7143,9275l7852,9275,7852,9065,7143,9065,7143,9275xe" filled="true" fillcolor="#e1e1e1" stroked="false">
                <v:path arrowok="t"/>
                <v:fill type="solid"/>
              </v:shape>
            </v:group>
            <v:group style="position:absolute;left:3855;top:278;width:511;height:9128" coordorigin="3855,278" coordsize="511,9128">
              <v:shape style="position:absolute;left:3855;top:278;width:511;height:9128" coordorigin="3855,278" coordsize="511,9128" path="m4365,9405l3957,9405,3917,9397,3885,9376,3863,9343,3855,9303,3855,380,3863,340,3885,307,3917,286,3957,278,4365,278e" filled="false" stroked="true" strokeweight=".65pt" strokecolor="#000000">
                <v:path arrowok="t"/>
              </v:shape>
            </v:group>
            <v:group style="position:absolute;left:4365;top:278;width:511;height:9128" coordorigin="4365,278" coordsize="511,9128">
              <v:shape style="position:absolute;left:4365;top:278;width:511;height:9128" coordorigin="4365,278" coordsize="511,9128" path="m4365,9405l4774,9405,4814,9397,4846,9376,4868,9343,4876,9303,4876,380,4868,340,4846,307,4814,286,4774,278,4365,278e" filled="false" stroked="true" strokeweight=".65pt" strokecolor="#000000">
                <v:path arrowok="t"/>
              </v:shape>
            </v:group>
            <v:group style="position:absolute;left:4876;top:278;width:511;height:9128" coordorigin="4876,278" coordsize="511,9128">
              <v:shape style="position:absolute;left:4876;top:278;width:511;height:9128" coordorigin="4876,278" coordsize="511,9128" path="m5386,9405l4978,9405,4938,9397,4905,9376,4883,9343,4876,9303,4876,380,4883,340,4905,307,4938,286,4978,278,5386,278e" filled="false" stroked="true" strokeweight=".65pt" strokecolor="#000000">
                <v:path arrowok="t"/>
              </v:shape>
            </v:group>
            <v:group style="position:absolute;left:5386;top:278;width:511;height:9128" coordorigin="5386,278" coordsize="511,9128">
              <v:shape style="position:absolute;left:5386;top:278;width:511;height:9128" coordorigin="5386,278" coordsize="511,9128" path="m5386,9405l5794,9405,5834,9397,5866,9376,5888,9343,5896,9303,5896,380,5888,340,5866,307,5834,286,5794,278,5386,278e" filled="false" stroked="true" strokeweight=".65pt" strokecolor="#000000">
                <v:path arrowok="t"/>
              </v:shape>
            </v:group>
            <v:group style="position:absolute;left:2835;top:278;width:511;height:9128" coordorigin="2835,278" coordsize="511,9128">
              <v:shape style="position:absolute;left:2835;top:278;width:511;height:9128" coordorigin="2835,278" coordsize="511,9128" path="m3345,9405l2937,9405,2897,9397,2864,9376,2843,9343,2835,9303,2835,380,2843,340,2864,307,2897,286,2937,278,3345,278e" filled="false" stroked="true" strokeweight=".65pt" strokecolor="#000000">
                <v:path arrowok="t"/>
              </v:shape>
            </v:group>
            <v:group style="position:absolute;left:3345;top:278;width:511;height:9128" coordorigin="3345,278" coordsize="511,9128">
              <v:shape style="position:absolute;left:3345;top:278;width:511;height:9128" coordorigin="3345,278" coordsize="511,9128" path="m3345,9405l3753,9405,3793,9397,3826,9376,3847,9343,3855,9303,3855,380,3847,340,3826,307,3793,286,3753,278,3345,278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41.261189pt;width:8.7pt;height:36.6pt;mso-position-horizontal-relative:page;mso-position-vertical-relative:paragraph;z-index:-349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558"/>
                    <w:jc w:val="left"/>
                  </w:pPr>
                  <w:r>
                    <w:rPr>
                      <w:w w:val="102"/>
                    </w:rPr>
                    <w:t>Leverkusen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52.037407pt;width:8.7pt;height:25.8pt;mso-position-horizontal-relative:page;mso-position-vertical-relative:paragraph;z-index:-348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42"/>
                    <w:jc w:val="left"/>
                  </w:pPr>
                  <w:r>
                    <w:rPr>
                      <w:w w:val="102"/>
                    </w:rPr>
                    <w:t>Monaco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125107pt;margin-top:41.261189pt;width:8.7pt;height:36.6pt;mso-position-horizontal-relative:page;mso-position-vertical-relative:paragraph;z-index:-348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558"/>
                    <w:jc w:val="left"/>
                  </w:pPr>
                  <w:r>
                    <w:rPr>
                      <w:w w:val="102"/>
                    </w:rPr>
                    <w:t>Leverkusen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52.037407pt;width:8.7pt;height:25.8pt;mso-position-horizontal-relative:page;mso-position-vertical-relative:paragraph;z-index:-348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42"/>
                    <w:jc w:val="left"/>
                  </w:pPr>
                  <w:r>
                    <w:rPr>
                      <w:w w:val="102"/>
                    </w:rPr>
                    <w:t>Monaco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155090pt;margin-top:41.261189pt;width:8.7pt;height:36.6pt;mso-position-horizontal-relative:page;mso-position-vertical-relative:paragraph;z-index:-348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558"/>
                    <w:jc w:val="left"/>
                  </w:pPr>
                  <w:r>
                    <w:rPr>
                      <w:w w:val="102"/>
                    </w:rPr>
                    <w:t>Leverkusen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6651pt;margin-top:52.037407pt;width:8.7pt;height:25.8pt;mso-position-horizontal-relative:page;mso-position-vertical-relative:paragraph;z-index:-347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42"/>
                    <w:jc w:val="left"/>
                  </w:pPr>
                  <w:r>
                    <w:rPr>
                      <w:w w:val="102"/>
                    </w:rPr>
                    <w:t>Monaco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41.261189pt;width:8.7pt;height:36.6pt;mso-position-horizontal-relative:page;mso-position-vertical-relative:paragraph;z-index:-347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558"/>
                    <w:jc w:val="left"/>
                  </w:pPr>
                  <w:r>
                    <w:rPr>
                      <w:w w:val="102"/>
                    </w:rPr>
                    <w:t>Leverkusen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52.037407pt;width:8.7pt;height:25.8pt;mso-position-horizontal-relative:page;mso-position-vertical-relative:paragraph;z-index:-347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42"/>
                    <w:jc w:val="left"/>
                  </w:pPr>
                  <w:r>
                    <w:rPr>
                      <w:w w:val="102"/>
                    </w:rPr>
                    <w:t>Monaco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9.456997pt;width:8.7pt;height:28.4pt;mso-position-horizontal-relative:page;mso-position-vertical-relative:paragraph;z-index:-347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208"/>
                    <w:jc w:val="left"/>
                  </w:pPr>
                  <w:r>
                    <w:rPr>
                      <w:w w:val="102"/>
                    </w:rPr>
                    <w:t>All Team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t>First</w:t>
      </w:r>
      <w:r>
        <w:rPr>
          <w:spacing w:val="6"/>
        </w:rPr>
        <w:t> </w:t>
      </w:r>
      <w:r>
        <w:rPr/>
        <w:t>Half</w:t>
      </w:r>
      <w:r>
        <w:rPr>
          <w:b w:val="0"/>
        </w:rPr>
      </w:r>
    </w:p>
    <w:p>
      <w:pPr>
        <w:spacing w:before="83"/>
        <w:ind w:left="169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Second</w:t>
      </w:r>
      <w:r>
        <w:rPr>
          <w:rFonts w:ascii="Microsoft Sans Serif"/>
          <w:b/>
          <w:spacing w:val="9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before="83"/>
        <w:ind w:left="321" w:right="-16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Total</w:t>
      </w:r>
      <w:r>
        <w:rPr>
          <w:rFonts w:ascii="Microsoft Sans Serif"/>
          <w:sz w:val="17"/>
        </w:rPr>
      </w:r>
    </w:p>
    <w:p>
      <w:pPr>
        <w:tabs>
          <w:tab w:pos="636" w:val="left" w:leader="none"/>
          <w:tab w:pos="2154" w:val="left" w:leader="none"/>
        </w:tabs>
        <w:spacing w:before="83"/>
        <w:ind w:left="369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Averag</w:t>
      </w:r>
      <w:r>
        <w:rPr>
          <w:rFonts w:ascii="Microsoft Sans Serif"/>
          <w:b/>
          <w:w w:val="101"/>
          <w:sz w:val="17"/>
          <w:u w:val="single" w:color="000000"/>
        </w:rPr>
        <w:t>e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tabs>
          <w:tab w:pos="1319" w:val="left" w:leader="none"/>
          <w:tab w:pos="3435" w:val="left" w:leader="none"/>
        </w:tabs>
        <w:spacing w:before="83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High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sz w:val="20"/>
        </w:rPr>
        <w:pict>
          <v:shape style="width:364.25pt;height:453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93"/>
                    <w:gridCol w:w="458"/>
                    <w:gridCol w:w="562"/>
                    <w:gridCol w:w="477"/>
                    <w:gridCol w:w="544"/>
                    <w:gridCol w:w="435"/>
                    <w:gridCol w:w="648"/>
                    <w:gridCol w:w="629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1</w:t>
                          <w:tab/>
                          <w:t>0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1.48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2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  <w:tab/>
                          <w:t>3</w:t>
                          <w:tab/>
                          <w:t>18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16.2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13.06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1</w:t>
                          <w:tab/>
                          <w:t>4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5.4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4.68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1</w:t>
                          <w:tab/>
                          <w:t>7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7.4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4.6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5.13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1</w:t>
                          <w:tab/>
                          <w:t>7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3.4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2.4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3.26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0.6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1</w:t>
                          <w:tab/>
                          <w:t>0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3.27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</w:t>
                          <w:tab/>
                          <w:t>2</w:t>
                          <w:tab/>
                          <w:t>7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4.74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3</w:t>
                          <w:tab/>
                          <w:t>1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2.49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47'33"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48'01"</w:t>
                          <w:tab/>
                          <w:t>95'34"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55%</w:t>
                          <w:tab/>
                          <w:t>45%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56%</w:t>
                          <w:tab/>
                          <w:t>44%</w:t>
                          <w:tab/>
                          <w:t>55%</w:t>
                          <w:tab/>
                          <w:t>45%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58395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53893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58933   55407  117329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109300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117908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113666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112661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2.02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18.2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14.8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16.4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12.34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274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162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557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299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350.8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323.4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446.04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126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213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99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132.8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97.2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114.86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146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160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306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159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186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177.8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281.32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41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32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48.4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49.86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238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203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441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204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279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261.2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391.93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96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56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152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62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103.2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79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97.64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136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64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129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265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116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157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150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256.87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18.8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37.42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76%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69%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64%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71%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63%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78%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73%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55%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68%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67%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63%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63%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59%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67%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32/7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9/2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26/10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10/3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58/17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19/5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36.6/11.6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31.4/11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36.7/14.9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23/7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17/5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4/1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40/12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9/1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26.2/7.6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15.4/7.4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22.6/11.1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5/4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1/0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3/1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11/7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4/1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8.8/6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5.4/3.8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9.4/4.7</w:t>
                        </w:r>
                      </w:p>
                    </w:tc>
                  </w:tr>
                  <w:tr>
                    <w:trPr>
                      <w:trHeight w:val="102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z w:val="20"/>
        </w:rPr>
      </w:r>
      <w:r>
        <w:rPr>
          <w:rFonts w:ascii="Times New Roman"/>
          <w:spacing w:val="-23"/>
          <w:sz w:val="20"/>
        </w:rPr>
        <w:t> </w:t>
      </w:r>
      <w:r>
        <w:rPr>
          <w:rFonts w:ascii="Microsoft Sans Serif"/>
          <w:spacing w:val="-23"/>
          <w:position w:val="11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Monaco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27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9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14 Atlético</w:t>
                        </w:r>
                        <w:r>
                          <w:rPr>
                            <w:rFonts w:ascii="Microsoft Sans Serif" w:hAnsi="Microsoft Sans Serif"/>
                            <w:spacing w:val="-2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 Real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120812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116728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125967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BATE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Borisov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Galatasaray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 Man.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City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19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19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557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402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39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102</w:t>
                        </w:r>
                        <w:r>
                          <w:rPr>
                            <w:rFonts w:ascii="Microsoft Sans Serif"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441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350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201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29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94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2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Paris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St-Germain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58/17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40/18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40/12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18/12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25/16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position w:val="11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Microsoft Sans Serif" w:hAnsi="Microsoft Sans Serif" w:cs="Microsoft Sans Serif" w:eastAsia="Microsoft Sans Serif" w:hint="default"/>
          <w:b/>
          <w:bCs/>
          <w:sz w:val="10"/>
          <w:szCs w:val="10"/>
        </w:rPr>
      </w:pPr>
      <w:r>
        <w:rPr/>
        <w:pict>
          <v:group style="position:absolute;margin-left:28.025pt;margin-top:6.674484pt;width:539.25pt;height:17.1pt;mso-position-horizontal-relative:page;mso-position-vertical-relative:paragraph;z-index:1072;mso-wrap-distance-left:0;mso-wrap-distance-right:0" coordorigin="560,133" coordsize="10785,342">
            <v:shape style="position:absolute;left:2147;top:201;width:241;height:241" type="#_x0000_t75" stroked="false">
              <v:imagedata r:id="rId7" o:title=""/>
            </v:shape>
            <v:shape style="position:absolute;left:1353;top:201;width:241;height:241" type="#_x0000_t75" stroked="false">
              <v:imagedata r:id="rId8" o:title=""/>
            </v:shape>
            <v:shape style="position:absolute;left:680;top:223;width:211;height:211" type="#_x0000_t75" stroked="false">
              <v:imagedata r:id="rId9" o:title=""/>
            </v:shape>
            <v:group style="position:absolute;left:567;top:469;width:10772;height:2" coordorigin="567,469" coordsize="10772,2">
              <v:shape style="position:absolute;left:567;top:469;width:10772;height:2" coordorigin="567,469" coordsize="10772,0" path="m567,469l11339,469e" filled="false" stroked="true" strokeweight=".65pt" strokecolor="#000000">
                <v:path arrowok="t"/>
              </v:shape>
              <v:shape style="position:absolute;left:924;top:229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133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02:47:39CET</w:t>
                      </w:r>
                    </w:p>
                    <w:p>
                      <w:pPr>
                        <w:spacing w:line="167" w:lineRule="exact" w:before="3"/>
                        <w:ind w:left="37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27 Nov</w:t>
                      </w:r>
                      <w:r>
                        <w:rPr>
                          <w:rFonts w:ascii="Microsoft Sans Serif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5508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9"/>
      <w:ind w:left="20"/>
    </w:pPr>
    <w:rPr>
      <w:rFonts w:ascii="Microsoft Sans Serif" w:hAnsi="Microsoft Sans Serif" w:eastAsia="Microsoft Sans Serif"/>
      <w:sz w:val="13"/>
      <w:szCs w:val="13"/>
    </w:rPr>
  </w:style>
  <w:style w:styleId="Heading1" w:type="paragraph">
    <w:name w:val="Heading 1"/>
    <w:basedOn w:val="Normal"/>
    <w:uiPriority w:val="1"/>
    <w:qFormat/>
    <w:pPr>
      <w:spacing w:before="83"/>
      <w:outlineLvl w:val="1"/>
    </w:pPr>
    <w:rPr>
      <w:rFonts w:ascii="Microsoft Sans Serif" w:hAnsi="Microsoft Sans Serif" w:eastAsia="Microsoft Sans Serif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MD5_2014375_Leverkusen_Monaco_UCL_TeamStatistics_Tournament</dc:subject>
  <dc:title>MD5_2014375_Leverkusen_Monaco_UCL_TeamStatistics_Tournament</dc:title>
  <dcterms:created xsi:type="dcterms:W3CDTF">2015-10-26T03:39:02Z</dcterms:created>
  <dcterms:modified xsi:type="dcterms:W3CDTF">2015-10-26T03:39:02Z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2014-11-27T00:00:00Z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