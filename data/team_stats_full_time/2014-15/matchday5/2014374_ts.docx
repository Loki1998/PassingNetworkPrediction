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5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Wednesday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26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November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St.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Jakob-Park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Basel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4168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35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Basel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1893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29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Real Madrid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CF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6765" w:val="left" w:leader="none"/>
        </w:tabs>
        <w:spacing w:before="83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350.079987pt;margin-top:5.195918pt;width:8.4pt;height:8.4pt;mso-position-horizontal-relative:page;mso-position-vertical-relative:paragraph;z-index:-34096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35'</w:t>
        <w:tab/>
        <w:t>7 Cristiano</w:t>
      </w:r>
      <w:r>
        <w:rPr>
          <w:rFonts w:ascii="Microsoft Sans Serif"/>
          <w:spacing w:val="16"/>
          <w:sz w:val="17"/>
        </w:rPr>
        <w:t> </w:t>
      </w:r>
      <w:r>
        <w:rPr>
          <w:rFonts w:ascii="Microsoft Sans Serif"/>
          <w:sz w:val="17"/>
        </w:rPr>
        <w:t>Ronaldo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13.560955pt;width:153.75pt;height:457.05pt;mso-position-horizontal-relative:page;mso-position-vertical-relative:paragraph;z-index:-34072" coordorigin="2828,271" coordsize="3075,9141"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9.05666pt;width:8.7pt;height:18.8pt;mso-position-horizontal-relative:page;mso-position-vertical-relative:paragraph;z-index:-34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2"/>
                    <w:jc w:val="left"/>
                  </w:pPr>
                  <w:r>
                    <w:rPr>
                      <w:w w:val="102"/>
                    </w:rPr>
                    <w:t>Basel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39.790489pt;width:8.7pt;height:38.050pt;mso-position-horizontal-relative:page;mso-position-vertical-relative:paragraph;z-index:-34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9.05666pt;width:8.7pt;height:18.8pt;mso-position-horizontal-relative:page;mso-position-vertical-relative:paragraph;z-index:-34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2"/>
                    <w:jc w:val="left"/>
                  </w:pPr>
                  <w:r>
                    <w:rPr>
                      <w:w w:val="102"/>
                    </w:rPr>
                    <w:t>Basel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39.790489pt;width:8.7pt;height:38.050pt;mso-position-horizontal-relative:page;mso-position-vertical-relative:paragraph;z-index:-33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9.05666pt;width:8.7pt;height:18.8pt;mso-position-horizontal-relative:page;mso-position-vertical-relative:paragraph;z-index:-33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2"/>
                    <w:jc w:val="left"/>
                  </w:pPr>
                  <w:r>
                    <w:rPr>
                      <w:w w:val="102"/>
                    </w:rPr>
                    <w:t>Basel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39.790489pt;width:8.7pt;height:38.050pt;mso-position-horizontal-relative:page;mso-position-vertical-relative:paragraph;z-index:-33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9.05666pt;width:8.7pt;height:18.8pt;mso-position-horizontal-relative:page;mso-position-vertical-relative:paragraph;z-index:-33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2"/>
                    <w:jc w:val="left"/>
                  </w:pPr>
                  <w:r>
                    <w:rPr>
                      <w:w w:val="102"/>
                    </w:rPr>
                    <w:t>Basel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39.790489pt;width:8.7pt;height:38.050pt;mso-position-horizontal-relative:page;mso-position-vertical-relative:paragraph;z-index:-33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3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62"/>
                    <w:gridCol w:w="477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  <w:tab/>
                          <w:t>5</w:t>
                          <w:tab/>
                          <w:t>17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13.8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</w:t>
                          <w:tab/>
                          <w:t>2</w:t>
                          <w:tab/>
                          <w:t>11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5</w:t>
                          <w:tab/>
                          <w:t>6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6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50'35"</w:t>
                          <w:tab/>
                          <w:t>95'36"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40%</w:t>
                          <w:tab/>
                          <w:t>60%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51%</w:t>
                          <w:tab/>
                          <w:t>49%</w:t>
                          <w:tab/>
                          <w:t>45%</w:t>
                          <w:tab/>
                          <w:t>55%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57409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54600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56273   53201  113682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107801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114972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110735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11.2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10.4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585.8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446.04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164.4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272.2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341.2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256.87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34/21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35/16 30.4/12.4</w:t>
                        </w:r>
                        <w:r>
                          <w:rPr>
                            <w:rFonts w:ascii="Microsoft Sans Serif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50.6/21.6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36.7/14.9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22/16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16/12  19.8/10.4  </w:t>
                        </w:r>
                        <w:r>
                          <w:rPr>
                            <w:rFonts w:ascii="Microsoft Sans Serif"/>
                            <w:spacing w:val="3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31.2/16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22.6/11.1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9/6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636" w:val="left" w:leader="none"/>
                          </w:tabs>
                          <w:spacing w:line="240" w:lineRule="auto" w:before="32"/>
                          <w:ind w:left="23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5/7</w:t>
                          <w:tab/>
                          <w:t>7.8/5.2  </w:t>
                        </w:r>
                        <w:r>
                          <w:rPr>
                            <w:rFonts w:ascii="Microsoft Sans Serif"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12.2/8.8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Real 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121060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116786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37/21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70/31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50/19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02:45:23CET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27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MD5_2014374_Basel_Real Madrid_UCL_TeamStatistics_Tournament</dc:subject>
  <dc:title>MD5_2014374_Basel_Real Madrid_UCL_TeamStatistics_Tournament</dc:title>
  <dcterms:created xsi:type="dcterms:W3CDTF">2015-10-26T03:38:48Z</dcterms:created>
  <dcterms:modified xsi:type="dcterms:W3CDTF">2015-10-26T03:38:48Z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2014-11-27T00:00:00Z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