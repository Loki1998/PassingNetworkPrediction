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145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145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4984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32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Olympiacos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760" w:right="1760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Juventus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 3 - Wednesday 22 October 2014 Group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Stadio</w:t>
      </w:r>
      <w:r>
        <w:rPr>
          <w:spacing w:val="-18"/>
          <w:w w:val="105"/>
        </w:rPr>
        <w:t> </w:t>
      </w:r>
      <w:r>
        <w:rPr>
          <w:w w:val="105"/>
        </w:rPr>
        <w:t>Georgios</w:t>
      </w:r>
      <w:r>
        <w:rPr>
          <w:spacing w:val="-18"/>
          <w:w w:val="105"/>
        </w:rPr>
        <w:t> </w:t>
      </w:r>
      <w:r>
        <w:rPr>
          <w:w w:val="105"/>
        </w:rPr>
        <w:t>Karaiskakis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Piraeus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tabs>
          <w:tab w:pos="869" w:val="left" w:leader="none"/>
        </w:tabs>
        <w:spacing w:before="193"/>
        <w:ind w:left="424" w:right="5145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55.279999pt;margin-top:10.695918pt;width:8.4pt;height:8.4pt;mso-position-horizontal-relative:page;mso-position-vertical-relative:paragraph;z-index:-34912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36'</w:t>
        <w:tab/>
        <w:t>11 Pajtim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Kasami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83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888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0.826664pt;width:8.7pt;height:37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9.062584pt;width:8.7pt;height:28.8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40.826664pt;width:8.7pt;height:37pt;mso-position-horizontal-relative:page;mso-position-vertical-relative:paragraph;z-index:-348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9.062584pt;width:8.7pt;height:28.8pt;mso-position-horizontal-relative:page;mso-position-vertical-relative:paragraph;z-index:-347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40.826664pt;width:8.7pt;height:37pt;mso-position-horizontal-relative:page;mso-position-vertical-relative:paragraph;z-index:-347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49.062584pt;width:8.7pt;height:28.8pt;mso-position-horizontal-relative:page;mso-position-vertical-relative:paragraph;z-index:-347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0.826664pt;width:8.7pt;height:37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9.062584pt;width:8.7pt;height:28.8pt;mso-position-horizontal-relative:page;mso-position-vertical-relative:paragraph;z-index:-346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6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2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13</w:t>
                          <w:tab/>
                          <w:t>9</w:t>
                          <w:tab/>
                          <w:t>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5</w:t>
                          <w:tab/>
                          <w:t>5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6</w:t>
                          <w:tab/>
                          <w:t>4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0</w:t>
                          <w:tab/>
                          <w:t>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5</w:t>
                          <w:tab/>
                          <w:t>2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49'04"</w:t>
                          <w:tab/>
                          <w:t>96'05"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47%</w:t>
                          <w:tab/>
                          <w:t>53%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38%</w:t>
                          <w:tab/>
                          <w:t>62%</w:t>
                          <w:tab/>
                          <w:t>43%</w:t>
                          <w:tab/>
                          <w:t>57%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51941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52093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52459   52909  104401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105001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108931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107346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109095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87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378.67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242.33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272.22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47.39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69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378.03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300.67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249.63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8/12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49.7/13.7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36.2/15.2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13/8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14.7/12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28.7/13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22.2/11.3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6/3.7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13.7/4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Olympiacos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111276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110520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29/27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54/20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34/24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15:34:41CET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23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145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MD3_2014340_Olympiacos_Juventus_UCL_TeamStatistics_Tournament</dc:subject>
  <dc:title>MD3_2014340_Olympiacos_Juventus_UCL_TeamStatistics_Tournament</dc:title>
  <dcterms:created xsi:type="dcterms:W3CDTF">2015-10-26T03:25:28Z</dcterms:created>
  <dcterms:modified xsi:type="dcterms:W3CDTF">2015-10-26T03:25:28Z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