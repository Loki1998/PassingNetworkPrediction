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22</w:t>
      </w:r>
      <w:r>
        <w:rPr>
          <w:spacing w:val="-19"/>
          <w:w w:val="105"/>
        </w:rPr>
        <w:t> </w:t>
      </w:r>
      <w:r>
        <w:rPr>
          <w:w w:val="105"/>
        </w:rPr>
        <w:t>October</w:t>
      </w:r>
      <w:r>
        <w:rPr>
          <w:spacing w:val="-19"/>
          <w:w w:val="105"/>
        </w:rPr>
        <w:t> </w:t>
      </w:r>
      <w:r>
        <w:rPr>
          <w:w w:val="105"/>
        </w:rPr>
        <w:t>2014</w:t>
      </w:r>
      <w:r>
        <w:rPr>
          <w:b w:val="0"/>
        </w:rPr>
      </w:r>
    </w:p>
    <w:p>
      <w:pPr>
        <w:pStyle w:val="BodyText"/>
        <w:spacing w:line="240" w:lineRule="auto" w:before="29"/>
        <w:ind w:right="0"/>
        <w:jc w:val="left"/>
        <w:rPr>
          <w:b w:val="0"/>
          <w:bCs w:val="0"/>
        </w:rPr>
      </w:pP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Vanden</w:t>
      </w:r>
      <w:r>
        <w:rPr>
          <w:spacing w:val="-18"/>
          <w:w w:val="105"/>
        </w:rPr>
        <w:t> </w:t>
      </w:r>
      <w:r>
        <w:rPr>
          <w:w w:val="105"/>
        </w:rPr>
        <w:t>Stock</w:t>
      </w:r>
      <w:r>
        <w:rPr>
          <w:spacing w:val="-18"/>
          <w:w w:val="105"/>
        </w:rPr>
        <w:t> </w:t>
      </w:r>
      <w:r>
        <w:rPr>
          <w:w w:val="105"/>
        </w:rPr>
        <w:t>Stadium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Brussels</w:t>
      </w:r>
      <w:r>
        <w:rPr>
          <w:b w:val="0"/>
        </w:rPr>
      </w:r>
    </w:p>
    <w:p>
      <w:pPr>
        <w:spacing w:before="3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930596pt;width:239.6pt;height:19.9pt;mso-position-horizontal-relative:page;mso-position-vertical-relative:paragraph;z-index:1144" coordorigin="553,19" coordsize="4792,398">
            <v:group style="position:absolute;left:567;top:33;width:4763;height:369" coordorigin="567,33" coordsize="4763,369">
              <v:shape style="position:absolute;left:567;top:33;width:4763;height:369" coordorigin="567,33" coordsize="4763,369" path="m5200,33l696,33,645,43,604,70,577,111,567,162,567,273,577,323,604,364,645,392,696,402,5200,402,5251,392,5292,364,5319,323,5329,273,5329,162,5319,111,5292,70,5251,43,5200,33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2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RSC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Anderlecht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930596pt;width:239.6pt;height:19.9pt;mso-position-horizontal-relative:page;mso-position-vertical-relative:paragraph;z-index:1192" coordorigin="6562,19" coordsize="4792,398">
            <v:group style="position:absolute;left:6576;top:33;width:4763;height:369" coordorigin="6576,33" coordsize="4763,369">
              <v:shape style="position:absolute;left:6576;top:33;width:4763;height:369" coordorigin="6576,33" coordsize="4763,369" path="m11210,33l6705,33,6655,43,6614,70,6586,111,6576,162,6576,273,6586,323,6614,364,6655,392,6705,402,11210,402,11260,392,11301,364,11329,323,11339,273,11339,162,11329,111,11301,70,11260,43,11210,33xe" filled="true" fillcolor="#000000" stroked="false">
                <v:path arrowok="t"/>
                <v:fill type="solid"/>
              </v:shape>
              <v:shape style="position:absolute;left:6576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98" w:right="1598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Arsenal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tabs>
          <w:tab w:pos="869" w:val="left" w:leader="none"/>
        </w:tabs>
        <w:spacing w:before="83"/>
        <w:ind w:left="424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5.195918pt;width:8.4pt;height:8.4pt;mso-position-horizontal-relative:page;mso-position-vertical-relative:paragraph;z-index:-34480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71'</w:t>
        <w:tab/>
        <w:t>7 Andy</w:t>
      </w:r>
      <w:r>
        <w:rPr>
          <w:rFonts w:ascii="Microsoft Sans Serif"/>
          <w:spacing w:val="10"/>
          <w:sz w:val="17"/>
        </w:rPr>
        <w:t> </w:t>
      </w:r>
      <w:r>
        <w:rPr>
          <w:rFonts w:ascii="Microsoft Sans Serif"/>
          <w:sz w:val="17"/>
        </w:rPr>
        <w:t>Najar</w:t>
      </w:r>
    </w:p>
    <w:p>
      <w:pPr>
        <w:tabs>
          <w:tab w:pos="444" w:val="left" w:leader="none"/>
        </w:tabs>
        <w:spacing w:line="190" w:lineRule="exact" w:before="83"/>
        <w:ind w:left="0" w:right="2503" w:firstLine="0"/>
        <w:jc w:val="center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sz w:val="17"/>
        </w:rPr>
        <w:t>89'</w:t>
        <w:tab/>
        <w:t>3 Kieran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Gibbs</w:t>
      </w:r>
    </w:p>
    <w:p>
      <w:pPr>
        <w:tabs>
          <w:tab w:pos="640" w:val="left" w:leader="none"/>
        </w:tabs>
        <w:spacing w:line="190" w:lineRule="exact" w:before="0"/>
        <w:ind w:left="0" w:right="2536" w:firstLine="0"/>
        <w:jc w:val="center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-8.439373pt;width:8.4pt;height:17.8pt;mso-position-horizontal-relative:page;mso-position-vertical-relative:paragraph;z-index:-34504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90+1'</w:t>
        <w:tab/>
        <w:t>9 Lukas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Podolski</w:t>
      </w:r>
    </w:p>
    <w:p>
      <w:pPr>
        <w:spacing w:after="0" w:line="190" w:lineRule="exact"/>
        <w:jc w:val="center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2" w:equalWidth="0">
            <w:col w:w="1860" w:space="3840"/>
            <w:col w:w="5330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4456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9.671543pt;width:8.7pt;height:34pt;mso-position-horizontal-relative:page;mso-position-vertical-relative:paragraph;z-index:-344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8.963692pt;width:8.7pt;height:24.75pt;mso-position-horizontal-relative:page;mso-position-vertical-relative:paragraph;z-index:-344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39.671543pt;width:8.7pt;height:34pt;mso-position-horizontal-relative:page;mso-position-vertical-relative:paragraph;z-index:-3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8.963692pt;width:8.7pt;height:24.75pt;mso-position-horizontal-relative:page;mso-position-vertical-relative:paragraph;z-index:-343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39.671543pt;width:8.7pt;height:34pt;mso-position-horizontal-relative:page;mso-position-vertical-relative:paragraph;z-index:-343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48.963692pt;width:8.7pt;height:24.75pt;mso-position-horizontal-relative:page;mso-position-vertical-relative:paragraph;z-index:-343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9.671543pt;width:8.7pt;height:34pt;mso-position-horizontal-relative:page;mso-position-vertical-relative:paragraph;z-index:-342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8.963692pt;width:8.7pt;height:24.75pt;mso-position-horizontal-relative:page;mso-position-vertical-relative:paragraph;z-index:-342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10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7</w:t>
                          <w:tab/>
                          <w:t>14</w:t>
                          <w:tab/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4</w:t>
                          <w:tab/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3</w:t>
                          <w:tab/>
                          <w:t>5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6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48'04"</w:t>
                          <w:tab/>
                          <w:t>93'11"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44%</w:t>
                          <w:tab/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42%</w:t>
                          <w:tab/>
                          <w:t>58%</w:t>
                          <w:tab/>
                          <w:t>43%</w:t>
                          <w:tab/>
                          <w:t>57%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56382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56096   57804  112478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115665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111655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112375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222.33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13/12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34/11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21/29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63/21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32/17.3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41/19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36.2/15.2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12/17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34/25 14.7/11.7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22.7/15.7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636" w:val="left" w:leader="none"/>
                            <w:tab w:pos="1372" w:val="left" w:leader="none"/>
                          </w:tabs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8/9</w:t>
                          <w:tab/>
                          <w:t>5.7/3.7</w:t>
                          <w:tab/>
                          <w:t>8/6.7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Anderlecht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Arsenal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112478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115665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63/23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15:36:01CET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MD3_2014345_Anderlecht_Arsenal_UCL_TeamStatistics_Tournament</dc:subject>
  <dc:title>MD3_2014345_Anderlecht_Arsenal_UCL_TeamStatistics_Tournament</dc:title>
  <dcterms:created xsi:type="dcterms:W3CDTF">2015-10-26T03:27:10Z</dcterms:created>
  <dcterms:modified xsi:type="dcterms:W3CDTF">2015-10-26T03:27:10Z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