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79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22</w:t>
      </w:r>
      <w:r>
        <w:rPr>
          <w:spacing w:val="-19"/>
          <w:w w:val="105"/>
        </w:rPr>
        <w:t> </w:t>
      </w:r>
      <w:r>
        <w:rPr>
          <w:w w:val="105"/>
        </w:rPr>
        <w:t>October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3"/>
          <w:w w:val="105"/>
        </w:rPr>
        <w:t> 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Stade</w:t>
      </w:r>
      <w:r>
        <w:rPr>
          <w:spacing w:val="-13"/>
          <w:w w:val="105"/>
        </w:rPr>
        <w:t> </w:t>
      </w:r>
      <w:r>
        <w:rPr>
          <w:w w:val="105"/>
        </w:rPr>
        <w:t>Louis</w:t>
      </w:r>
      <w:r>
        <w:rPr>
          <w:spacing w:val="-13"/>
          <w:w w:val="105"/>
        </w:rPr>
        <w:t> </w:t>
      </w:r>
      <w:r>
        <w:rPr>
          <w:w w:val="105"/>
        </w:rPr>
        <w:t>II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Monaco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288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3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 Monaco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23" w:right="1623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Benfica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22"/>
          <w:szCs w:val="22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2"/>
          <w:szCs w:val="22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216" coordorigin="567,271" coordsize="7285,9141">
            <v:group style="position:absolute;left:567;top:8646;width:2268;height:210" coordorigin="567,8646" coordsize="2268,210">
              <v:shape style="position:absolute;left:567;top:8646;width:2268;height:210" coordorigin="567,8646" coordsize="2268,210" path="m567,8855l2835,8855,2835,8646,567,8646,567,8855xe" filled="true" fillcolor="#e1e1e1" stroked="false">
                <v:path arrowok="t"/>
                <v:fill type="solid"/>
              </v:shape>
            </v:group>
            <v:group style="position:absolute;left:2835;top:8646;width:511;height:210" coordorigin="2835,8646" coordsize="511,210">
              <v:shape style="position:absolute;left:2835;top:8646;width:511;height:210" coordorigin="2835,8646" coordsize="511,210" path="m2835,8855l3345,8855,3345,8646,2835,8646,2835,8855xe" filled="true" fillcolor="#e1e1e1" stroked="false">
                <v:path arrowok="t"/>
                <v:fill type="solid"/>
              </v:shape>
            </v:group>
            <v:group style="position:absolute;left:3345;top:8646;width:511;height:210" coordorigin="3345,8646" coordsize="511,210">
              <v:shape style="position:absolute;left:3345;top:8646;width:511;height:210" coordorigin="3345,8646" coordsize="511,210" path="m3345,8855l3855,8855,3855,8646,3345,8646,3345,8855xe" filled="true" fillcolor="#e1e1e1" stroked="false">
                <v:path arrowok="t"/>
                <v:fill type="solid"/>
              </v:shape>
            </v:group>
            <v:group style="position:absolute;left:3855;top:8646;width:511;height:210" coordorigin="3855,8646" coordsize="511,210">
              <v:shape style="position:absolute;left:3855;top:8646;width:511;height:210" coordorigin="3855,8646" coordsize="511,210" path="m3855,8855l4365,8855,4365,8646,3855,8646,3855,8855xe" filled="true" fillcolor="#e1e1e1" stroked="false">
                <v:path arrowok="t"/>
                <v:fill type="solid"/>
              </v:shape>
            </v:group>
            <v:group style="position:absolute;left:4365;top:8646;width:511;height:210" coordorigin="4365,8646" coordsize="511,210">
              <v:shape style="position:absolute;left:4365;top:8646;width:511;height:210" coordorigin="4365,8646" coordsize="511,210" path="m4365,8855l4876,8855,4876,8646,4365,8646,4365,8855xe" filled="true" fillcolor="#e1e1e1" stroked="false">
                <v:path arrowok="t"/>
                <v:fill type="solid"/>
              </v:shape>
            </v:group>
            <v:group style="position:absolute;left:4876;top:8646;width:511;height:210" coordorigin="4876,8646" coordsize="511,210">
              <v:shape style="position:absolute;left:4876;top:8646;width:511;height:210" coordorigin="4876,8646" coordsize="511,210" path="m4876,8855l5386,8855,5386,8646,4876,8646,4876,8855xe" filled="true" fillcolor="#e1e1e1" stroked="false">
                <v:path arrowok="t"/>
                <v:fill type="solid"/>
              </v:shape>
            </v:group>
            <v:group style="position:absolute;left:5386;top:8646;width:511;height:210" coordorigin="5386,8646" coordsize="511,210">
              <v:shape style="position:absolute;left:5386;top:8646;width:511;height:210" coordorigin="5386,8646" coordsize="511,210" path="m5386,8855l5896,8855,5896,8646,5386,8646,5386,8855xe" filled="true" fillcolor="#e1e1e1" stroked="false">
                <v:path arrowok="t"/>
                <v:fill type="solid"/>
              </v:shape>
            </v:group>
            <v:group style="position:absolute;left:5896;top:8646;width:624;height:210" coordorigin="5896,8646" coordsize="624,210">
              <v:shape style="position:absolute;left:5896;top:8646;width:624;height:210" coordorigin="5896,8646" coordsize="624,210" path="m5896,8855l6520,8855,6520,8646,5896,8646,5896,8855xe" filled="true" fillcolor="#e1e1e1" stroked="false">
                <v:path arrowok="t"/>
                <v:fill type="solid"/>
              </v:shape>
            </v:group>
            <v:group style="position:absolute;left:6520;top:8646;width:624;height:210" coordorigin="6520,8646" coordsize="624,210">
              <v:shape style="position:absolute;left:6520;top:8646;width:624;height:210" coordorigin="6520,8646" coordsize="624,210" path="m6520,8855l7143,8855,7143,8646,6520,8646,6520,8855xe" filled="true" fillcolor="#e1e1e1" stroked="false">
                <v:path arrowok="t"/>
                <v:fill type="solid"/>
              </v:shape>
            </v:group>
            <v:group style="position:absolute;left:7143;top:8646;width:709;height:210" coordorigin="7143,8646" coordsize="709,210">
              <v:shape style="position:absolute;left:7143;top:8646;width:709;height:210" coordorigin="7143,8646" coordsize="709,210" path="m7143,8855l7852,8855,7852,8646,7143,8646,7143,885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2.037407pt;width:8.7pt;height:25.8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481369pt;width:8.7pt;height:24.35pt;mso-position-horizontal-relative:page;mso-position-vertical-relative:paragraph;z-index:-341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2.037407pt;width:8.7pt;height:25.8pt;mso-position-horizontal-relative:page;mso-position-vertical-relative:paragraph;z-index:-3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481369pt;width:8.7pt;height:24.35pt;mso-position-horizontal-relative:page;mso-position-vertical-relative:paragraph;z-index:-341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2.037407pt;width:8.7pt;height:25.8pt;mso-position-horizontal-relative:page;mso-position-vertical-relative:paragraph;z-index:-340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481369pt;width:8.7pt;height:24.35pt;mso-position-horizontal-relative:page;mso-position-vertical-relative:paragraph;z-index:-340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2.037407pt;width:8.7pt;height:25.8pt;mso-position-horizontal-relative:page;mso-position-vertical-relative:paragraph;z-index:-340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481369pt;width:8.7pt;height:24.35pt;mso-position-horizontal-relative:page;mso-position-vertical-relative:paragraph;z-index:-340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510"/>
                    <w:gridCol w:w="510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7</w:t>
                          <w:tab/>
                          <w:t>13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4</w:t>
                          <w:tab/>
                          <w:t>8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50'07"</w:t>
                          <w:tab/>
                          <w:t>97'14"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  <w:tab/>
                          <w:t>51%</w:t>
                          <w:tab/>
                          <w:t>49%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57526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57853   55889  115379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113776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110680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532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2471" w:val="left" w:leader="none"/>
                            <w:tab w:pos="2982" w:val="left" w:leader="none"/>
                            <w:tab w:pos="3492" w:val="left" w:leader="none"/>
                            <w:tab w:pos="4076" w:val="left" w:leader="none"/>
                            <w:tab w:pos="4512" w:val="left" w:leader="none"/>
                          </w:tabs>
                          <w:spacing w:line="240" w:lineRule="auto" w:before="4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  the </w:t>
                        </w:r>
                        <w:r>
                          <w:rPr>
                            <w:rFonts w:ascii="Microsoft Sans Serif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attacking 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  <w:tab/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11/3</w:t>
                          <w:tab/>
                          <w:t>8/10</w:t>
                          <w:tab/>
                          <w:t>23/6</w:t>
                          <w:tab/>
                          <w:t>5/5</w:t>
                          <w:tab/>
                          <w:t>34/9    </w:t>
                        </w:r>
                        <w:r>
                          <w:rPr>
                            <w:rFonts w:ascii="Microsoft Sans Serif"/>
                            <w:spacing w:val="19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13/15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95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0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32.7/13.7  18.3/14.7 </w:t>
                        </w:r>
                        <w:r>
                          <w:rPr>
                            <w:rFonts w:ascii="Microsoft Sans Serif"/>
                            <w:spacing w:val="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36.2/15.2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13.3/8.3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5.7/3.7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8.3/3.7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Monaco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Benfica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113776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6" o:title=""/>
            </v:shape>
            <v:shape style="position:absolute;left:1353;top:310;width:241;height:241" type="#_x0000_t75" stroked="false">
              <v:imagedata r:id="rId7" o:title=""/>
            </v:shape>
            <v:shape style="position:absolute;left:680;top:332;width:211;height:211" type="#_x0000_t75" stroked="false">
              <v:imagedata r:id="rId8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15:21:09CET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MD3_2014344_Monaco_Benfica_UCL_TeamStatistics_Tournament</dc:subject>
  <dc:title>MD3_2014344_Monaco_Benfica_UCL_TeamStatistics_Tournament</dc:title>
  <dcterms:created xsi:type="dcterms:W3CDTF">2015-10-26T03:26:43Z</dcterms:created>
  <dcterms:modified xsi:type="dcterms:W3CDTF">2015-10-26T03:26:43Z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