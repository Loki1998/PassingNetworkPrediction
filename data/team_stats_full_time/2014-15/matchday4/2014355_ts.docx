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4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spacing w:val="-20"/>
          <w:w w:val="105"/>
        </w:rPr>
        <w:t> </w:t>
      </w:r>
      <w:r>
        <w:rPr>
          <w:w w:val="105"/>
        </w:rPr>
        <w:t>November</w:t>
      </w:r>
      <w:r>
        <w:rPr>
          <w:spacing w:val="-20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spacing w:before="29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E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City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of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Manchester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Manchester</w:t>
      </w:r>
      <w:r>
        <w:rPr>
          <w:rFonts w:ascii="Microsoft Sans Serif"/>
          <w:sz w:val="26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1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Manchester City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3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CSKA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Moskva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3"/>
        <w:tabs>
          <w:tab w:pos="869" w:val="left" w:leader="none"/>
        </w:tabs>
        <w:spacing w:line="240" w:lineRule="auto"/>
        <w:ind w:right="-18"/>
        <w:jc w:val="left"/>
      </w:pPr>
      <w:r>
        <w:rPr/>
        <w:pict>
          <v:shape style="position:absolute;margin-left:55.279999pt;margin-top:5.195918pt;width:8.4pt;height:8.4pt;mso-position-horizontal-relative:page;mso-position-vertical-relative:paragraph;z-index:-35368" type="#_x0000_t75" stroked="false">
            <v:imagedata r:id="rId6" o:title=""/>
            <w10:wrap type="none"/>
          </v:shape>
        </w:pict>
      </w:r>
      <w:r>
        <w:rPr/>
        <w:t>8'</w:t>
        <w:tab/>
        <w:t>42 Yaya</w:t>
      </w:r>
      <w:r>
        <w:rPr>
          <w:spacing w:val="11"/>
        </w:rPr>
        <w:t> </w:t>
      </w:r>
      <w:r>
        <w:rPr/>
        <w:t>Touré</w:t>
      </w:r>
    </w:p>
    <w:p>
      <w:pPr>
        <w:tabs>
          <w:tab w:pos="965" w:val="left" w:leader="none"/>
        </w:tabs>
        <w:spacing w:line="190" w:lineRule="exact" w:before="83"/>
        <w:ind w:left="615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2'</w:t>
        <w:tab/>
        <w:t>88 Seydou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Doumbia</w:t>
      </w:r>
    </w:p>
    <w:p>
      <w:pPr>
        <w:tabs>
          <w:tab w:pos="965" w:val="left" w:leader="none"/>
        </w:tabs>
        <w:spacing w:line="190" w:lineRule="exact" w:before="0"/>
        <w:ind w:left="5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-8.439373pt;width:8.4pt;height:17.8pt;mso-position-horizontal-relative:page;mso-position-vertical-relative:paragraph;z-index:-35392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34'</w:t>
        <w:tab/>
        <w:t>88 Seydou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Doumbia</w:t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1993" w:space="3807"/>
            <w:col w:w="5230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34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3.481995pt;width:8.7pt;height:30.2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8.661348pt;width:8.7pt;height:45.05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3.481995pt;width:8.7pt;height:30.2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8.661348pt;width:8.7pt;height:45.05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3.481995pt;width:8.7pt;height:30.2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pStyle w:val="Heading2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28.661348pt;width:8.7pt;height:45.0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3.481995pt;width:8.7pt;height:30.2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64"/>
                    <w:jc w:val="left"/>
                  </w:pPr>
                  <w:r>
                    <w:rPr>
                      <w:w w:val="102"/>
                    </w:rPr>
                    <w:t>Man. City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8.661348pt;width:8.7pt;height:45.05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27"/>
                    <w:jc w:val="left"/>
                  </w:pPr>
                  <w:r>
                    <w:rPr>
                      <w:w w:val="102"/>
                    </w:rPr>
                    <w:t>CSKA Moskva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3</w:t>
                          <w:tab/>
                          <w:t>16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48'16"</w:t>
                          <w:tab/>
                          <w:t>93'23"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63%</w:t>
                          <w:tab/>
                          <w:t>37%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60%</w:t>
                          <w:tab/>
                          <w:t>40%</w:t>
                          <w:tab/>
                          <w:t>62%</w:t>
                          <w:tab/>
                          <w:t>38%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54297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53956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54659   56493  108956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110449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109428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112407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161.75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112.16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377.5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278.57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348.5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204.75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71/24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50/14.5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31.5/12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36.3/13.3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23.5/7.5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14/5.8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Man. 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CSKA Moskva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113540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71/24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04:50:18CET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27"/>
      <w:ind w:left="143"/>
      <w:outlineLvl w:val="1"/>
    </w:pPr>
    <w:rPr>
      <w:rFonts w:ascii="Microsoft Sans Serif" w:hAnsi="Microsoft Sans Serif" w:eastAsia="Microsoft Sans Serif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icrosoft Sans Serif" w:hAnsi="Microsoft Sans Serif" w:eastAsia="Microsoft Sans Serif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83"/>
      <w:ind w:left="520"/>
      <w:outlineLvl w:val="3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MD4_2014355_Man. City_CSKA Moskva_UCL_TeamStatistics_Tournament</dc:subject>
  <dc:title>MD4_2014355_Man. City_CSKA Moskva_UCL_TeamStatistics_Tournament</dc:title>
  <dcterms:created xsi:type="dcterms:W3CDTF">2015-10-26T03:32:08Z</dcterms:created>
  <dcterms:modified xsi:type="dcterms:W3CDTF">2015-10-26T03:32:08Z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