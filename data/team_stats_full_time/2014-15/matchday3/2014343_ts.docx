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242"/>
        <w:ind w:left="143" w:right="5790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pStyle w:val="BodyText"/>
        <w:spacing w:line="264" w:lineRule="auto"/>
        <w:ind w:right="5790"/>
        <w:jc w:val="left"/>
        <w:rPr>
          <w:b w:val="0"/>
          <w:bCs w:val="0"/>
        </w:rPr>
      </w:pPr>
      <w:r>
        <w:rPr>
          <w:w w:val="105"/>
        </w:rPr>
        <w:t>Matchday</w:t>
      </w:r>
      <w:r>
        <w:rPr>
          <w:spacing w:val="-19"/>
          <w:w w:val="105"/>
        </w:rPr>
        <w:t> </w:t>
      </w:r>
      <w:r>
        <w:rPr>
          <w:w w:val="105"/>
        </w:rPr>
        <w:t>3</w:t>
      </w:r>
      <w:r>
        <w:rPr>
          <w:spacing w:val="-19"/>
          <w:w w:val="105"/>
        </w:rPr>
        <w:t> </w:t>
      </w:r>
      <w:r>
        <w:rPr>
          <w:w w:val="105"/>
        </w:rPr>
        <w:t>-</w:t>
      </w:r>
      <w:r>
        <w:rPr>
          <w:spacing w:val="-19"/>
          <w:w w:val="105"/>
        </w:rPr>
        <w:t> </w:t>
      </w:r>
      <w:r>
        <w:rPr>
          <w:w w:val="105"/>
        </w:rPr>
        <w:t>Wednesday</w:t>
      </w:r>
      <w:r>
        <w:rPr>
          <w:spacing w:val="-19"/>
          <w:w w:val="105"/>
        </w:rPr>
        <w:t> </w:t>
      </w:r>
      <w:r>
        <w:rPr>
          <w:w w:val="105"/>
        </w:rPr>
        <w:t>22</w:t>
      </w:r>
      <w:r>
        <w:rPr>
          <w:spacing w:val="-19"/>
          <w:w w:val="105"/>
        </w:rPr>
        <w:t> </w:t>
      </w:r>
      <w:r>
        <w:rPr>
          <w:w w:val="105"/>
        </w:rPr>
        <w:t>October</w:t>
      </w:r>
      <w:r>
        <w:rPr>
          <w:spacing w:val="-19"/>
          <w:w w:val="105"/>
        </w:rPr>
        <w:t> </w:t>
      </w:r>
      <w:r>
        <w:rPr>
          <w:w w:val="105"/>
        </w:rPr>
        <w:t>2014 Group</w:t>
      </w:r>
      <w:r>
        <w:rPr>
          <w:spacing w:val="-18"/>
          <w:w w:val="105"/>
        </w:rPr>
        <w:t> </w:t>
      </w:r>
      <w:r>
        <w:rPr>
          <w:w w:val="105"/>
        </w:rPr>
        <w:t>C</w:t>
      </w:r>
      <w:r>
        <w:rPr>
          <w:spacing w:val="-18"/>
          <w:w w:val="105"/>
        </w:rPr>
        <w:t> </w:t>
      </w:r>
      <w:r>
        <w:rPr>
          <w:w w:val="105"/>
        </w:rPr>
        <w:t>-</w:t>
      </w:r>
      <w:r>
        <w:rPr>
          <w:spacing w:val="-18"/>
          <w:w w:val="105"/>
        </w:rPr>
        <w:t> </w:t>
      </w:r>
      <w:r>
        <w:rPr>
          <w:w w:val="105"/>
        </w:rPr>
        <w:t>BayArena</w:t>
      </w:r>
      <w:r>
        <w:rPr>
          <w:spacing w:val="-18"/>
          <w:w w:val="105"/>
        </w:rPr>
        <w:t> </w:t>
      </w:r>
      <w:r>
        <w:rPr>
          <w:w w:val="105"/>
        </w:rPr>
        <w:t>-</w:t>
      </w:r>
      <w:r>
        <w:rPr>
          <w:spacing w:val="-18"/>
          <w:w w:val="105"/>
        </w:rPr>
        <w:t> </w:t>
      </w:r>
      <w:r>
        <w:rPr>
          <w:w w:val="105"/>
        </w:rPr>
        <w:t>Leverkusen</w:t>
      </w:r>
      <w:r>
        <w:rPr>
          <w:b w:val="0"/>
        </w:rPr>
      </w:r>
    </w:p>
    <w:p>
      <w:pPr>
        <w:spacing w:line="404" w:lineRule="exact" w:before="0"/>
        <w:ind w:left="5015" w:right="5015" w:firstLine="0"/>
        <w:jc w:val="center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/>
        <w:pict>
          <v:group style="position:absolute;margin-left:27.625pt;margin-top:-.525874pt;width:239.6pt;height:19.9pt;mso-position-horizontal-relative:page;mso-position-vertical-relative:paragraph;z-index:-35200" coordorigin="553,-11" coordsize="4792,398">
            <v:group style="position:absolute;left:567;top:4;width:4763;height:369" coordorigin="567,4" coordsize="4763,369">
              <v:shape style="position:absolute;left:567;top:4;width:4763;height:369" coordorigin="567,4" coordsize="4763,369" path="m5200,4l696,4,645,14,604,41,577,82,567,133,567,243,577,294,604,335,645,362,696,372,5200,372,5251,362,5292,335,5319,294,5329,243,5329,133,5319,82,5292,41,5251,14,5200,4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4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926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Bayer 04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49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Leverkusen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-.525874pt;width:239.6pt;height:19.9pt;mso-position-horizontal-relative:page;mso-position-vertical-relative:paragraph;z-index:1192" coordorigin="6562,-11" coordsize="4792,398">
            <v:group style="position:absolute;left:6576;top:4;width:4763;height:369" coordorigin="6576,4" coordsize="4763,369">
              <v:shape style="position:absolute;left:6576;top:4;width:4763;height:369" coordorigin="6576,4" coordsize="4763,369" path="m11210,4l6705,4,6655,14,6614,41,6586,82,6576,133,6576,243,6586,294,6614,335,6655,362,6705,372,11210,372,11260,362,11301,335,11329,294,11339,243,11339,133,11329,82,11301,41,11260,14,11210,4xe" filled="true" fillcolor="#000000" stroked="false">
                <v:path arrowok="t"/>
                <v:fill type="solid"/>
              </v:shape>
              <v:shape style="position:absolute;left:6576;top:4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1084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Football Club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44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Zenit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/>
          <w:b/>
          <w:sz w:val="38"/>
        </w:rPr>
        <w:t>2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0</w:t>
      </w:r>
      <w:r>
        <w:rPr>
          <w:rFonts w:ascii="Microsoft Sans Serif"/>
          <w:sz w:val="38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9"/>
          <w:szCs w:val="9"/>
        </w:rPr>
      </w:pPr>
    </w:p>
    <w:p>
      <w:pPr>
        <w:tabs>
          <w:tab w:pos="869" w:val="left" w:leader="none"/>
        </w:tabs>
        <w:spacing w:line="190" w:lineRule="exact" w:before="83"/>
        <w:ind w:left="424" w:right="579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group style="position:absolute;margin-left:55.279999pt;margin-top:5.195918pt;width:8.4pt;height:17.8pt;mso-position-horizontal-relative:page;mso-position-vertical-relative:paragraph;z-index:-35128" coordorigin="1106,104" coordsize="168,356">
            <v:shape style="position:absolute;left:1106;top:104;width:168;height:168" type="#_x0000_t75" stroked="false">
              <v:imagedata r:id="rId6" o:title=""/>
            </v:shape>
            <v:shape style="position:absolute;left:1106;top:291;width:168;height:168" type="#_x0000_t75" stroked="false">
              <v:imagedata r:id="rId6" o:title=""/>
            </v:shape>
            <w10:wrap type="none"/>
          </v:group>
        </w:pict>
      </w:r>
      <w:r>
        <w:rPr>
          <w:rFonts w:ascii="Microsoft Sans Serif"/>
          <w:sz w:val="17"/>
        </w:rPr>
        <w:t>58'</w:t>
        <w:tab/>
        <w:t>26 Giulio</w:t>
      </w:r>
      <w:r>
        <w:rPr>
          <w:rFonts w:ascii="Microsoft Sans Serif"/>
          <w:spacing w:val="12"/>
          <w:sz w:val="17"/>
        </w:rPr>
        <w:t> </w:t>
      </w:r>
      <w:r>
        <w:rPr>
          <w:rFonts w:ascii="Microsoft Sans Serif"/>
          <w:sz w:val="17"/>
        </w:rPr>
        <w:t>Donati</w:t>
      </w:r>
    </w:p>
    <w:p>
      <w:pPr>
        <w:tabs>
          <w:tab w:pos="869" w:val="left" w:leader="none"/>
        </w:tabs>
        <w:spacing w:line="190" w:lineRule="exact" w:before="0"/>
        <w:ind w:left="424" w:right="579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Microsoft Sans Serif"/>
          <w:sz w:val="17"/>
        </w:rPr>
        <w:t>63'</w:t>
        <w:tab/>
        <w:t>14 Kyriakos</w:t>
      </w:r>
      <w:r>
        <w:rPr>
          <w:rFonts w:ascii="Microsoft Sans Serif"/>
          <w:spacing w:val="22"/>
          <w:sz w:val="17"/>
        </w:rPr>
        <w:t> </w:t>
      </w:r>
      <w:r>
        <w:rPr>
          <w:rFonts w:ascii="Microsoft Sans Serif"/>
          <w:sz w:val="17"/>
        </w:rPr>
        <w:t>Papadopoulos</w:t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20"/>
          <w:szCs w:val="20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sz w:val="19"/>
          <w:szCs w:val="19"/>
        </w:rPr>
      </w:pPr>
    </w:p>
    <w:p>
      <w:pPr>
        <w:spacing w:before="0"/>
        <w:ind w:left="0" w:right="0" w:firstLine="0"/>
        <w:jc w:val="righ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group style="position:absolute;margin-left:28.35pt;margin-top:9.410954pt;width:364.25pt;height:457.05pt;mso-position-horizontal-relative:page;mso-position-vertical-relative:paragraph;z-index:-35104" coordorigin="567,188" coordsize="7285,9141">
            <v:group style="position:absolute;left:567;top:8982;width:2268;height:210" coordorigin="567,8982" coordsize="2268,210">
              <v:shape style="position:absolute;left:567;top:8982;width:2268;height:210" coordorigin="567,8982" coordsize="2268,210" path="m567,9192l2835,9192,2835,8982,567,8982,567,9192xe" filled="true" fillcolor="#e1e1e1" stroked="false">
                <v:path arrowok="t"/>
                <v:fill type="solid"/>
              </v:shape>
            </v:group>
            <v:group style="position:absolute;left:2835;top:8982;width:511;height:210" coordorigin="2835,8982" coordsize="511,210">
              <v:shape style="position:absolute;left:2835;top:8982;width:511;height:210" coordorigin="2835,8982" coordsize="511,210" path="m2835,9192l3345,9192,3345,8982,2835,8982,2835,9192xe" filled="true" fillcolor="#e1e1e1" stroked="false">
                <v:path arrowok="t"/>
                <v:fill type="solid"/>
              </v:shape>
            </v:group>
            <v:group style="position:absolute;left:3345;top:8982;width:511;height:210" coordorigin="3345,8982" coordsize="511,210">
              <v:shape style="position:absolute;left:3345;top:8982;width:511;height:210" coordorigin="3345,8982" coordsize="511,210" path="m3345,9192l3855,9192,3855,8982,3345,8982,3345,9192xe" filled="true" fillcolor="#e1e1e1" stroked="false">
                <v:path arrowok="t"/>
                <v:fill type="solid"/>
              </v:shape>
            </v:group>
            <v:group style="position:absolute;left:3855;top:8982;width:511;height:210" coordorigin="3855,8982" coordsize="511,210">
              <v:shape style="position:absolute;left:3855;top:8982;width:511;height:210" coordorigin="3855,8982" coordsize="511,210" path="m3855,9192l4365,9192,4365,8982,3855,8982,3855,9192xe" filled="true" fillcolor="#e1e1e1" stroked="false">
                <v:path arrowok="t"/>
                <v:fill type="solid"/>
              </v:shape>
            </v:group>
            <v:group style="position:absolute;left:4365;top:8982;width:511;height:210" coordorigin="4365,8982" coordsize="511,210">
              <v:shape style="position:absolute;left:4365;top:8982;width:511;height:210" coordorigin="4365,8982" coordsize="511,210" path="m4365,9192l4876,9192,4876,8982,4365,8982,4365,9192xe" filled="true" fillcolor="#e1e1e1" stroked="false">
                <v:path arrowok="t"/>
                <v:fill type="solid"/>
              </v:shape>
            </v:group>
            <v:group style="position:absolute;left:4876;top:8982;width:511;height:210" coordorigin="4876,8982" coordsize="511,210">
              <v:shape style="position:absolute;left:4876;top:8982;width:511;height:210" coordorigin="4876,8982" coordsize="511,210" path="m4876,9192l5386,9192,5386,8982,4876,8982,4876,9192xe" filled="true" fillcolor="#e1e1e1" stroked="false">
                <v:path arrowok="t"/>
                <v:fill type="solid"/>
              </v:shape>
            </v:group>
            <v:group style="position:absolute;left:5386;top:8982;width:511;height:210" coordorigin="5386,8982" coordsize="511,210">
              <v:shape style="position:absolute;left:5386;top:8982;width:511;height:210" coordorigin="5386,8982" coordsize="511,210" path="m5386,9192l5896,9192,5896,8982,5386,8982,5386,9192xe" filled="true" fillcolor="#e1e1e1" stroked="false">
                <v:path arrowok="t"/>
                <v:fill type="solid"/>
              </v:shape>
            </v:group>
            <v:group style="position:absolute;left:5896;top:8982;width:624;height:210" coordorigin="5896,8982" coordsize="624,210">
              <v:shape style="position:absolute;left:5896;top:8982;width:624;height:210" coordorigin="5896,8982" coordsize="624,210" path="m5896,9192l6520,9192,6520,8982,5896,8982,5896,9192xe" filled="true" fillcolor="#e1e1e1" stroked="false">
                <v:path arrowok="t"/>
                <v:fill type="solid"/>
              </v:shape>
            </v:group>
            <v:group style="position:absolute;left:6520;top:8982;width:624;height:210" coordorigin="6520,8982" coordsize="624,210">
              <v:shape style="position:absolute;left:6520;top:8982;width:624;height:210" coordorigin="6520,8982" coordsize="624,210" path="m6520,9192l7143,9192,7143,8982,6520,8982,6520,9192xe" filled="true" fillcolor="#e1e1e1" stroked="false">
                <v:path arrowok="t"/>
                <v:fill type="solid"/>
              </v:shape>
            </v:group>
            <v:group style="position:absolute;left:7143;top:8982;width:709;height:210" coordorigin="7143,8982" coordsize="709,210">
              <v:shape style="position:absolute;left:7143;top:8982;width:709;height:210" coordorigin="7143,8982" coordsize="709,210" path="m7143,9192l7852,9192,7852,8982,7143,8982,7143,9192xe" filled="true" fillcolor="#e1e1e1" stroked="false">
                <v:path arrowok="t"/>
                <v:fill type="solid"/>
              </v:shape>
            </v:group>
            <v:group style="position:absolute;left:3855;top:195;width:511;height:9128" coordorigin="3855,195" coordsize="511,9128">
              <v:shape style="position:absolute;left:3855;top:195;width:511;height:9128" coordorigin="3855,195" coordsize="511,9128" path="m4365,9322l3957,9322,3917,9314,3885,9293,3863,9260,3855,9220,3855,297,3863,257,3885,224,3917,203,3957,195,4365,195e" filled="false" stroked="true" strokeweight=".65pt" strokecolor="#000000">
                <v:path arrowok="t"/>
              </v:shape>
            </v:group>
            <v:group style="position:absolute;left:4365;top:195;width:511;height:9128" coordorigin="4365,195" coordsize="511,9128">
              <v:shape style="position:absolute;left:4365;top:195;width:511;height:9128" coordorigin="4365,195" coordsize="511,9128" path="m4365,9322l4774,9322,4814,9314,4846,9293,4868,9260,4876,9220,4876,297,4868,257,4846,224,4814,203,4774,195,4365,195e" filled="false" stroked="true" strokeweight=".65pt" strokecolor="#000000">
                <v:path arrowok="t"/>
              </v:shape>
            </v:group>
            <v:group style="position:absolute;left:4876;top:195;width:511;height:9128" coordorigin="4876,195" coordsize="511,9128">
              <v:shape style="position:absolute;left:4876;top:195;width:511;height:9128" coordorigin="4876,195" coordsize="511,9128" path="m5386,9322l4978,9322,4938,9314,4905,9293,4883,9260,4876,9220,4876,297,4883,257,4905,224,4938,203,4978,195,5386,195e" filled="false" stroked="true" strokeweight=".65pt" strokecolor="#000000">
                <v:path arrowok="t"/>
              </v:shape>
            </v:group>
            <v:group style="position:absolute;left:5386;top:195;width:511;height:9128" coordorigin="5386,195" coordsize="511,9128">
              <v:shape style="position:absolute;left:5386;top:195;width:511;height:9128" coordorigin="5386,195" coordsize="511,9128" path="m5386,9322l5794,9322,5834,9314,5866,9293,5888,9260,5896,9220,5896,297,5888,257,5866,224,5834,203,5794,195,5386,195e" filled="false" stroked="true" strokeweight=".65pt" strokecolor="#000000">
                <v:path arrowok="t"/>
              </v:shape>
            </v:group>
            <v:group style="position:absolute;left:2835;top:195;width:511;height:9128" coordorigin="2835,195" coordsize="511,9128">
              <v:shape style="position:absolute;left:2835;top:195;width:511;height:9128" coordorigin="2835,195" coordsize="511,9128" path="m3345,9322l2937,9322,2897,9314,2864,9293,2843,9260,2835,9220,2835,297,2843,257,2864,224,2897,203,2937,195,3345,195e" filled="false" stroked="true" strokeweight=".65pt" strokecolor="#000000">
                <v:path arrowok="t"/>
              </v:shape>
            </v:group>
            <v:group style="position:absolute;left:3345;top:195;width:511;height:9128" coordorigin="3345,195" coordsize="511,9128">
              <v:shape style="position:absolute;left:3345;top:195;width:511;height:9128" coordorigin="3345,195" coordsize="511,9128" path="m3345,9322l3753,9322,3793,9314,3826,9293,3847,9260,3855,9220,3855,297,3847,257,3826,224,3793,203,3753,195,3345,195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37.111187pt;width:8.7pt;height:36.6pt;mso-position-horizontal-relative:page;mso-position-vertical-relative:paragraph;z-index:-3508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5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Leverkusen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56.771774pt;width:8.7pt;height:16.9pt;mso-position-horizontal-relative:page;mso-position-vertical-relative:paragraph;z-index:-3505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164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Zenit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b/>
          <w:sz w:val="17"/>
        </w:rPr>
        <w:t>First</w:t>
      </w:r>
      <w:r>
        <w:rPr>
          <w:rFonts w:ascii="Microsoft Sans Serif"/>
          <w:b/>
          <w:spacing w:val="6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spacing w:before="0"/>
        <w:ind w:left="169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208.125107pt;margin-top:37.111187pt;width:8.7pt;height:36.6pt;mso-position-horizontal-relative:page;mso-position-vertical-relative:paragraph;z-index:-3503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5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Leverkusen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56.771774pt;width:8.7pt;height:16.9pt;mso-position-horizontal-relative:page;mso-position-vertical-relative:paragraph;z-index:-3500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164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Zenit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b/>
          <w:sz w:val="17"/>
        </w:rPr>
        <w:t>Second</w:t>
      </w:r>
      <w:r>
        <w:rPr>
          <w:rFonts w:ascii="Microsoft Sans Serif"/>
          <w:b/>
          <w:spacing w:val="9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spacing w:before="0"/>
        <w:ind w:left="321" w:right="-16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259.155090pt;margin-top:37.111187pt;width:8.7pt;height:36.6pt;mso-position-horizontal-relative:page;mso-position-vertical-relative:paragraph;z-index:-3498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5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Leverkusen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b/>
          <w:sz w:val="17"/>
        </w:rPr>
        <w:t>Total</w:t>
      </w:r>
      <w:r>
        <w:rPr>
          <w:rFonts w:ascii="Microsoft Sans Serif"/>
          <w:sz w:val="17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tabs>
          <w:tab w:pos="636" w:val="left" w:leader="none"/>
          <w:tab w:pos="2154" w:val="left" w:leader="none"/>
        </w:tabs>
        <w:spacing w:before="0"/>
        <w:ind w:left="369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284.6651pt;margin-top:56.771774pt;width:8.7pt;height:16.9pt;mso-position-horizontal-relative:page;mso-position-vertical-relative:paragraph;z-index:-3496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164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Zenit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37.111187pt;width:8.7pt;height:36.6pt;mso-position-horizontal-relative:page;mso-position-vertical-relative:paragraph;z-index:-3493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5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Leverkusen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56.771774pt;width:8.7pt;height:16.9pt;mso-position-horizontal-relative:page;mso-position-vertical-relative:paragraph;z-index:-3491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164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Zenit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5.306999pt;width:8.7pt;height:28.4pt;mso-position-horizontal-relative:page;mso-position-vertical-relative:paragraph;z-index:-3488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All Team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  <w:u w:val="single" w:color="000000"/>
        </w:rPr>
        <w:t>Season</w:t>
      </w:r>
      <w:r>
        <w:rPr>
          <w:rFonts w:ascii="Microsoft Sans Serif"/>
          <w:b/>
          <w:spacing w:val="12"/>
          <w:sz w:val="17"/>
          <w:u w:val="single" w:color="000000"/>
        </w:rPr>
        <w:t> </w:t>
      </w:r>
      <w:r>
        <w:rPr>
          <w:rFonts w:ascii="Microsoft Sans Serif"/>
          <w:b/>
          <w:sz w:val="17"/>
          <w:u w:val="single" w:color="000000"/>
        </w:rPr>
        <w:t>Average</w:t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tabs>
          <w:tab w:pos="1319" w:val="left" w:leader="none"/>
          <w:tab w:pos="3435" w:val="left" w:leader="none"/>
        </w:tabs>
        <w:spacing w:before="0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  <w:u w:val="single" w:color="000000"/>
        </w:rPr>
        <w:t>Season</w:t>
      </w:r>
      <w:r>
        <w:rPr>
          <w:rFonts w:ascii="Microsoft Sans Serif"/>
          <w:b/>
          <w:spacing w:val="9"/>
          <w:sz w:val="17"/>
          <w:u w:val="single" w:color="000000"/>
        </w:rPr>
        <w:t> </w:t>
      </w:r>
      <w:r>
        <w:rPr>
          <w:rFonts w:ascii="Microsoft Sans Serif"/>
          <w:b/>
          <w:sz w:val="17"/>
          <w:u w:val="single" w:color="000000"/>
        </w:rPr>
        <w:t>High</w:t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sz w:val="20"/>
        </w:rPr>
        <w:pict>
          <v:shape style="width:364.25pt;height:453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93"/>
                    <w:gridCol w:w="458"/>
                    <w:gridCol w:w="562"/>
                    <w:gridCol w:w="477"/>
                    <w:gridCol w:w="544"/>
                    <w:gridCol w:w="435"/>
                    <w:gridCol w:w="667"/>
                    <w:gridCol w:w="610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0</w:t>
                          <w:tab/>
                          <w:t>2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1.67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1.47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2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2</w:t>
                          <w:tab/>
                          <w:t>13</w:t>
                          <w:tab/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16.33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1</w:t>
                          <w:tab/>
                          <w:t>7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6.33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4.89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4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7.33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5.28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1</w:t>
                          <w:tab/>
                          <w:t>2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2.67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3.44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0.67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1</w:t>
                          <w:tab/>
                          <w:t>2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0.67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3.46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</w:t>
                          <w:tab/>
                          <w:t>1</w:t>
                          <w:tab/>
                          <w:t>6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4.33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4.88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3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4.33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2.55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45'08"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50'28"</w:t>
                          <w:tab/>
                          <w:t>95'36"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55%</w:t>
                          <w:tab/>
                          <w:t>45%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47%</w:t>
                          <w:tab/>
                          <w:t>53%</w:t>
                          <w:tab/>
                          <w:t>51%</w:t>
                          <w:tab/>
                          <w:t>49%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58181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54756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57852   53974  116033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108730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117132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113488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109095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0.33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0.06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19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12.65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14.67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15.33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11.99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214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255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352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316.33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488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428.25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76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65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141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120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121.67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124.33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108.65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112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60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152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172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227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165.33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272.22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29.33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46.67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47.39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170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81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204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272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285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255.33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414.33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378.03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63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106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77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98.33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92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92.66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54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130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137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184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137.33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249.63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19.67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35.75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56%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66%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64%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78%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72%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77%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69%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67%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67%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76%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30/7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9/2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18/1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38/14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27/3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32.3/10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37.7/8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36.2/15.2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18/4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4/3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5/2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22/7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11/4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22.7/6.7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18/5.7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22.2/11.3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7/3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2/1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2/2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3/1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9/5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5/2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8.3/6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7.7/4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9.3/4.8</w:t>
                        </w:r>
                      </w:p>
                    </w:tc>
                  </w:tr>
                  <w:tr>
                    <w:trPr>
                      <w:trHeight w:val="102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z w:val="20"/>
        </w:rPr>
      </w:r>
      <w:r>
        <w:rPr>
          <w:rFonts w:ascii="Times New Roman"/>
          <w:spacing w:val="-23"/>
          <w:sz w:val="20"/>
        </w:rPr>
        <w:t> </w:t>
      </w:r>
      <w:r>
        <w:rPr>
          <w:rFonts w:ascii="Microsoft Sans Serif"/>
          <w:spacing w:val="-23"/>
          <w:position w:val="11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Zenit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27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Sporting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14 Atlético</w:t>
                        </w:r>
                        <w:r>
                          <w:rPr>
                            <w:rFonts w:ascii="Microsoft Sans Serif" w:hAnsi="Microsoft Sans Serif"/>
                            <w:spacing w:val="-2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118441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117900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123654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Dortmund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b/>
                            <w:spacing w:val="-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Basel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19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19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352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577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39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83</w:t>
                        </w:r>
                        <w:r>
                          <w:rPr>
                            <w:rFonts w:ascii="Microsoft Sans Serif"/>
                            <w:spacing w:val="-1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272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522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198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29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70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Schalke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98%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100%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96%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100%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38/14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48/14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30/11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4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22/7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9/8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4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10/9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22/16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position w:val="11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1"/>
        <w:rPr>
          <w:rFonts w:ascii="Microsoft Sans Serif" w:hAnsi="Microsoft Sans Serif" w:cs="Microsoft Sans Serif" w:eastAsia="Microsoft Sans Serif" w:hint="default"/>
          <w:b/>
          <w:bCs/>
          <w:sz w:val="10"/>
          <w:szCs w:val="10"/>
        </w:rPr>
      </w:pPr>
      <w:r>
        <w:rPr/>
        <w:pict>
          <v:group style="position:absolute;margin-left:28.025pt;margin-top:6.674484pt;width:539.25pt;height:17.1pt;mso-position-horizontal-relative:page;mso-position-vertical-relative:paragraph;z-index:1072;mso-wrap-distance-left:0;mso-wrap-distance-right:0" coordorigin="560,133" coordsize="10785,342">
            <v:shape style="position:absolute;left:2147;top:201;width:241;height:241" type="#_x0000_t75" stroked="false">
              <v:imagedata r:id="rId7" o:title=""/>
            </v:shape>
            <v:shape style="position:absolute;left:1353;top:201;width:241;height:241" type="#_x0000_t75" stroked="false">
              <v:imagedata r:id="rId8" o:title=""/>
            </v:shape>
            <v:shape style="position:absolute;left:680;top:223;width:211;height:211" type="#_x0000_t75" stroked="false">
              <v:imagedata r:id="rId9" o:title=""/>
            </v:shape>
            <v:group style="position:absolute;left:567;top:469;width:10772;height:2" coordorigin="567,469" coordsize="10772,2">
              <v:shape style="position:absolute;left:567;top:469;width:10772;height:2" coordorigin="567,469" coordsize="10772,0" path="m567,469l11339,469e" filled="false" stroked="true" strokeweight=".65pt" strokecolor="#000000">
                <v:path arrowok="t"/>
              </v:shape>
              <v:shape style="position:absolute;left:924;top:229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133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15:23:56CET</w:t>
                      </w:r>
                    </w:p>
                    <w:p>
                      <w:pPr>
                        <w:spacing w:line="167" w:lineRule="exact" w:before="3"/>
                        <w:ind w:left="71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23 Oct</w:t>
                      </w:r>
                      <w:r>
                        <w:rPr>
                          <w:rFonts w:ascii="Microsoft Sans Serif"/>
                          <w:spacing w:val="14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5790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27"/>
      <w:ind w:left="143"/>
    </w:pPr>
    <w:rPr>
      <w:rFonts w:ascii="Microsoft Sans Serif" w:hAnsi="Microsoft Sans Serif" w:eastAsia="Microsoft Sans Serif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MD3_2014343_Leverkusen_Zenit_UCL_TeamStatistics_Tournament</dc:subject>
  <dc:title>MD3_2014343_Leverkusen_Zenit_UCL_TeamStatistics_Tournament</dc:title>
  <dcterms:created xsi:type="dcterms:W3CDTF">2015-10-26T03:26:19Z</dcterms:created>
  <dcterms:modified xsi:type="dcterms:W3CDTF">2015-10-26T03:26:19Z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2014-10-23T00:00:00Z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