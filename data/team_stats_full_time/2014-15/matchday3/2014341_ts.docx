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before="242"/>
        <w:ind w:left="143" w:right="0" w:firstLine="0"/>
        <w:jc w:val="left"/>
        <w:rPr>
          <w:rFonts w:ascii="Microsoft Sans Serif" w:hAnsi="Microsoft Sans Serif" w:cs="Microsoft Sans Serif" w:eastAsia="Microsoft Sans Serif" w:hint="default"/>
          <w:sz w:val="30"/>
          <w:szCs w:val="30"/>
        </w:rPr>
      </w:pPr>
      <w:r>
        <w:rPr/>
        <w:pict>
          <v:shape style="position:absolute;margin-left:250.869995pt;margin-top:-69.321877pt;width:92.64pt;height:92.64pt;mso-position-horizontal-relative:page;mso-position-vertical-relative:paragraph;z-index:1096" type="#_x0000_t75" stroked="false">
            <v:imagedata r:id="rId5" o:title=""/>
            <w10:wrap type="none"/>
          </v:shape>
        </w:pict>
      </w:r>
      <w:r>
        <w:rPr>
          <w:rFonts w:ascii="Microsoft Sans Serif"/>
          <w:b/>
          <w:sz w:val="30"/>
        </w:rPr>
        <w:t>Team statistics: Full</w:t>
      </w:r>
      <w:r>
        <w:rPr>
          <w:rFonts w:ascii="Microsoft Sans Serif"/>
          <w:b/>
          <w:spacing w:val="60"/>
          <w:sz w:val="30"/>
        </w:rPr>
        <w:t> </w:t>
      </w:r>
      <w:r>
        <w:rPr>
          <w:rFonts w:ascii="Microsoft Sans Serif"/>
          <w:b/>
          <w:sz w:val="30"/>
        </w:rPr>
        <w:t>Time</w:t>
      </w:r>
      <w:r>
        <w:rPr>
          <w:rFonts w:ascii="Microsoft Sans Serif"/>
          <w:sz w:val="30"/>
        </w:rPr>
      </w: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>
          <w:w w:val="105"/>
        </w:rPr>
        <w:t>Matchday</w:t>
      </w:r>
      <w:r>
        <w:rPr>
          <w:spacing w:val="-19"/>
          <w:w w:val="105"/>
        </w:rPr>
        <w:t> </w:t>
      </w:r>
      <w:r>
        <w:rPr>
          <w:w w:val="105"/>
        </w:rPr>
        <w:t>3</w:t>
      </w:r>
      <w:r>
        <w:rPr>
          <w:spacing w:val="-19"/>
          <w:w w:val="105"/>
        </w:rPr>
        <w:t> </w:t>
      </w:r>
      <w:r>
        <w:rPr>
          <w:w w:val="105"/>
        </w:rPr>
        <w:t>-</w:t>
      </w:r>
      <w:r>
        <w:rPr>
          <w:spacing w:val="-19"/>
          <w:w w:val="105"/>
        </w:rPr>
        <w:t> </w:t>
      </w:r>
      <w:r>
        <w:rPr>
          <w:w w:val="105"/>
        </w:rPr>
        <w:t>Wednesday</w:t>
      </w:r>
      <w:r>
        <w:rPr>
          <w:spacing w:val="-19"/>
          <w:w w:val="105"/>
        </w:rPr>
        <w:t> </w:t>
      </w:r>
      <w:r>
        <w:rPr>
          <w:w w:val="105"/>
        </w:rPr>
        <w:t>22</w:t>
      </w:r>
      <w:r>
        <w:rPr>
          <w:spacing w:val="-19"/>
          <w:w w:val="105"/>
        </w:rPr>
        <w:t> </w:t>
      </w:r>
      <w:r>
        <w:rPr>
          <w:w w:val="105"/>
        </w:rPr>
        <w:t>October</w:t>
      </w:r>
      <w:r>
        <w:rPr>
          <w:spacing w:val="-19"/>
          <w:w w:val="105"/>
        </w:rPr>
        <w:t> </w:t>
      </w:r>
      <w:r>
        <w:rPr>
          <w:w w:val="105"/>
        </w:rPr>
        <w:t>2014</w:t>
      </w:r>
      <w:r>
        <w:rPr>
          <w:b w:val="0"/>
        </w:rPr>
      </w:r>
    </w:p>
    <w:p>
      <w:pPr>
        <w:pStyle w:val="BodyText"/>
        <w:spacing w:line="240" w:lineRule="auto" w:before="29"/>
        <w:ind w:right="0"/>
        <w:jc w:val="left"/>
        <w:rPr>
          <w:b w:val="0"/>
          <w:bCs w:val="0"/>
        </w:rPr>
      </w:pPr>
      <w:r>
        <w:rPr>
          <w:w w:val="105"/>
        </w:rPr>
        <w:t>Group</w:t>
      </w:r>
      <w:r>
        <w:rPr>
          <w:spacing w:val="-17"/>
          <w:w w:val="105"/>
        </w:rPr>
        <w:t> </w:t>
      </w:r>
      <w:r>
        <w:rPr>
          <w:w w:val="105"/>
        </w:rPr>
        <w:t>B</w:t>
      </w:r>
      <w:r>
        <w:rPr>
          <w:spacing w:val="-17"/>
          <w:w w:val="105"/>
        </w:rPr>
        <w:t> </w:t>
      </w:r>
      <w:r>
        <w:rPr>
          <w:w w:val="105"/>
        </w:rPr>
        <w:t>-</w:t>
      </w:r>
      <w:r>
        <w:rPr>
          <w:spacing w:val="-17"/>
          <w:w w:val="105"/>
        </w:rPr>
        <w:t> </w:t>
      </w:r>
      <w:r>
        <w:rPr>
          <w:w w:val="105"/>
        </w:rPr>
        <w:t>Natsionalen</w:t>
      </w:r>
      <w:r>
        <w:rPr>
          <w:spacing w:val="-17"/>
          <w:w w:val="105"/>
        </w:rPr>
        <w:t> </w:t>
      </w:r>
      <w:r>
        <w:rPr>
          <w:w w:val="105"/>
        </w:rPr>
        <w:t>Stadion</w:t>
      </w:r>
      <w:r>
        <w:rPr>
          <w:spacing w:val="-17"/>
          <w:w w:val="105"/>
        </w:rPr>
        <w:t> </w:t>
      </w:r>
      <w:r>
        <w:rPr>
          <w:w w:val="105"/>
        </w:rPr>
        <w:t>Vasil</w:t>
      </w:r>
      <w:r>
        <w:rPr>
          <w:spacing w:val="-17"/>
          <w:w w:val="105"/>
        </w:rPr>
        <w:t> </w:t>
      </w:r>
      <w:r>
        <w:rPr>
          <w:w w:val="105"/>
        </w:rPr>
        <w:t>Levski</w:t>
      </w:r>
      <w:r>
        <w:rPr>
          <w:spacing w:val="-17"/>
          <w:w w:val="105"/>
        </w:rPr>
        <w:t> </w:t>
      </w:r>
      <w:r>
        <w:rPr>
          <w:w w:val="105"/>
        </w:rPr>
        <w:t>-</w:t>
      </w:r>
      <w:r>
        <w:rPr>
          <w:spacing w:val="-17"/>
          <w:w w:val="105"/>
        </w:rPr>
        <w:t> </w:t>
      </w:r>
      <w:r>
        <w:rPr>
          <w:w w:val="105"/>
        </w:rPr>
        <w:t>Sofia</w:t>
      </w:r>
      <w:r>
        <w:rPr>
          <w:b w:val="0"/>
        </w:rPr>
      </w:r>
    </w:p>
    <w:p>
      <w:pPr>
        <w:spacing w:before="3"/>
        <w:ind w:left="5015" w:right="5015" w:firstLine="0"/>
        <w:jc w:val="center"/>
        <w:rPr>
          <w:rFonts w:ascii="Microsoft Sans Serif" w:hAnsi="Microsoft Sans Serif" w:cs="Microsoft Sans Serif" w:eastAsia="Microsoft Sans Serif" w:hint="default"/>
          <w:sz w:val="38"/>
          <w:szCs w:val="38"/>
        </w:rPr>
      </w:pPr>
      <w:r>
        <w:rPr/>
        <w:pict>
          <v:group style="position:absolute;margin-left:27.625pt;margin-top:.930596pt;width:239.6pt;height:19.9pt;mso-position-horizontal-relative:page;mso-position-vertical-relative:paragraph;z-index:1144" coordorigin="553,19" coordsize="4792,398">
            <v:group style="position:absolute;left:567;top:33;width:4763;height:369" coordorigin="567,33" coordsize="4763,369">
              <v:shape style="position:absolute;left:567;top:33;width:4763;height:369" coordorigin="567,33" coordsize="4763,369" path="m5200,33l696,33,645,43,604,70,577,111,567,162,567,273,577,323,604,364,645,392,696,402,5200,402,5251,392,5292,364,5319,323,5329,273,5329,162,5319,111,5292,70,5251,43,5200,33xe" filled="true" fillcolor="#000000" stroked="false">
                <v:path arrowok="t"/>
                <v:fill type="solid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567;top:33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6" w:lineRule="exact" w:before="0"/>
                        <w:ind w:left="875" w:right="0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PFC Ludogorets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51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1945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328.095001pt;margin-top:.930596pt;width:239.6pt;height:19.9pt;mso-position-horizontal-relative:page;mso-position-vertical-relative:paragraph;z-index:1192" coordorigin="6562,19" coordsize="4792,398">
            <v:group style="position:absolute;left:6576;top:33;width:4763;height:369" coordorigin="6576,33" coordsize="4763,369">
              <v:shape style="position:absolute;left:6576;top:33;width:4763;height:369" coordorigin="6576,33" coordsize="4763,369" path="m11210,33l6705,33,6655,43,6614,70,6586,111,6576,162,6576,273,6586,323,6614,364,6655,392,6705,402,11210,402,11260,392,11301,364,11329,323,11339,273,11339,162,11329,111,11301,70,11260,43,11210,33xe" filled="true" fillcolor="#000000" stroked="false">
                <v:path arrowok="t"/>
                <v:fill type="solid"/>
              </v:shape>
              <v:shape style="position:absolute;left:6576;top:33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8" w:lineRule="exact" w:before="2"/>
                        <w:ind w:left="1358" w:right="0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FC Basel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34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1893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>
          <w:rFonts w:ascii="Microsoft Sans Serif"/>
          <w:b/>
          <w:sz w:val="38"/>
        </w:rPr>
        <w:t>1  - </w:t>
      </w:r>
      <w:r>
        <w:rPr>
          <w:rFonts w:ascii="Microsoft Sans Serif"/>
          <w:b/>
          <w:spacing w:val="4"/>
          <w:sz w:val="38"/>
        </w:rPr>
        <w:t> </w:t>
      </w:r>
      <w:r>
        <w:rPr>
          <w:rFonts w:ascii="Microsoft Sans Serif"/>
          <w:b/>
          <w:sz w:val="38"/>
        </w:rPr>
        <w:t>0</w:t>
      </w:r>
      <w:r>
        <w:rPr>
          <w:rFonts w:ascii="Microsoft Sans Serif"/>
          <w:sz w:val="38"/>
        </w:rPr>
      </w:r>
    </w:p>
    <w:p>
      <w:pPr>
        <w:tabs>
          <w:tab w:pos="869" w:val="left" w:leader="none"/>
        </w:tabs>
        <w:spacing w:before="193"/>
        <w:ind w:left="228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pict>
          <v:shape style="position:absolute;margin-left:55.279999pt;margin-top:10.695918pt;width:8.4pt;height:8.4pt;mso-position-horizontal-relative:page;mso-position-vertical-relative:paragraph;z-index:-34936" type="#_x0000_t75" stroked="false">
            <v:imagedata r:id="rId6" o:title=""/>
            <w10:wrap type="none"/>
          </v:shape>
        </w:pict>
      </w:r>
      <w:r>
        <w:rPr>
          <w:rFonts w:ascii="Microsoft Sans Serif"/>
          <w:sz w:val="17"/>
        </w:rPr>
        <w:t>90+2'</w:t>
        <w:tab/>
        <w:t>25 Yordan</w:t>
      </w:r>
      <w:r>
        <w:rPr>
          <w:rFonts w:ascii="Microsoft Sans Serif"/>
          <w:spacing w:val="13"/>
          <w:sz w:val="17"/>
        </w:rPr>
        <w:t> </w:t>
      </w:r>
      <w:r>
        <w:rPr>
          <w:rFonts w:ascii="Microsoft Sans Serif"/>
          <w:sz w:val="17"/>
        </w:rPr>
        <w:t>Minev</w:t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10"/>
        <w:rPr>
          <w:rFonts w:ascii="Microsoft Sans Serif" w:hAnsi="Microsoft Sans Serif" w:cs="Microsoft Sans Serif" w:eastAsia="Microsoft Sans Serif" w:hint="default"/>
          <w:sz w:val="28"/>
          <w:szCs w:val="28"/>
        </w:rPr>
      </w:pPr>
    </w:p>
    <w:p>
      <w:pPr>
        <w:spacing w:after="0" w:line="240" w:lineRule="auto"/>
        <w:rPr>
          <w:rFonts w:ascii="Microsoft Sans Serif" w:hAnsi="Microsoft Sans Serif" w:cs="Microsoft Sans Serif" w:eastAsia="Microsoft Sans Serif" w:hint="default"/>
          <w:sz w:val="28"/>
          <w:szCs w:val="28"/>
        </w:rPr>
        <w:sectPr>
          <w:type w:val="continuous"/>
          <w:pgSz w:w="11910" w:h="16840"/>
          <w:pgMar w:top="460" w:bottom="280" w:left="440" w:right="440"/>
        </w:sectPr>
      </w:pPr>
    </w:p>
    <w:p>
      <w:pPr>
        <w:spacing w:before="83"/>
        <w:ind w:left="0" w:right="0" w:firstLine="0"/>
        <w:jc w:val="righ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pict>
          <v:group style="position:absolute;margin-left:28.35pt;margin-top:13.560955pt;width:364.25pt;height:457.05pt;mso-position-horizontal-relative:page;mso-position-vertical-relative:paragraph;z-index:-34912" coordorigin="567,271" coordsize="7285,9141">
            <v:group style="position:absolute;left:567;top:9065;width:2268;height:210" coordorigin="567,9065" coordsize="2268,210">
              <v:shape style="position:absolute;left:567;top:9065;width:2268;height:210" coordorigin="567,9065" coordsize="2268,210" path="m567,9275l2835,9275,2835,9065,567,9065,567,9275xe" filled="true" fillcolor="#e1e1e1" stroked="false">
                <v:path arrowok="t"/>
                <v:fill type="solid"/>
              </v:shape>
            </v:group>
            <v:group style="position:absolute;left:2835;top:9065;width:511;height:210" coordorigin="2835,9065" coordsize="511,210">
              <v:shape style="position:absolute;left:2835;top:9065;width:511;height:210" coordorigin="2835,9065" coordsize="511,210" path="m2835,9275l3345,9275,3345,9065,2835,9065,2835,9275xe" filled="true" fillcolor="#e1e1e1" stroked="false">
                <v:path arrowok="t"/>
                <v:fill type="solid"/>
              </v:shape>
            </v:group>
            <v:group style="position:absolute;left:3345;top:9065;width:511;height:210" coordorigin="3345,9065" coordsize="511,210">
              <v:shape style="position:absolute;left:3345;top:9065;width:511;height:210" coordorigin="3345,9065" coordsize="511,210" path="m3345,9275l3855,9275,3855,9065,3345,9065,3345,9275xe" filled="true" fillcolor="#e1e1e1" stroked="false">
                <v:path arrowok="t"/>
                <v:fill type="solid"/>
              </v:shape>
            </v:group>
            <v:group style="position:absolute;left:3855;top:9065;width:511;height:210" coordorigin="3855,9065" coordsize="511,210">
              <v:shape style="position:absolute;left:3855;top:9065;width:511;height:210" coordorigin="3855,9065" coordsize="511,210" path="m3855,9275l4365,9275,4365,9065,3855,9065,3855,9275xe" filled="true" fillcolor="#e1e1e1" stroked="false">
                <v:path arrowok="t"/>
                <v:fill type="solid"/>
              </v:shape>
            </v:group>
            <v:group style="position:absolute;left:4365;top:9065;width:511;height:210" coordorigin="4365,9065" coordsize="511,210">
              <v:shape style="position:absolute;left:4365;top:9065;width:511;height:210" coordorigin="4365,9065" coordsize="511,210" path="m4365,9275l4876,9275,4876,9065,4365,9065,4365,9275xe" filled="true" fillcolor="#e1e1e1" stroked="false">
                <v:path arrowok="t"/>
                <v:fill type="solid"/>
              </v:shape>
            </v:group>
            <v:group style="position:absolute;left:4876;top:9065;width:511;height:210" coordorigin="4876,9065" coordsize="511,210">
              <v:shape style="position:absolute;left:4876;top:9065;width:511;height:210" coordorigin="4876,9065" coordsize="511,210" path="m4876,9275l5386,9275,5386,9065,4876,9065,4876,9275xe" filled="true" fillcolor="#e1e1e1" stroked="false">
                <v:path arrowok="t"/>
                <v:fill type="solid"/>
              </v:shape>
            </v:group>
            <v:group style="position:absolute;left:5386;top:9065;width:511;height:210" coordorigin="5386,9065" coordsize="511,210">
              <v:shape style="position:absolute;left:5386;top:9065;width:511;height:210" coordorigin="5386,9065" coordsize="511,210" path="m5386,9275l5896,9275,5896,9065,5386,9065,5386,9275xe" filled="true" fillcolor="#e1e1e1" stroked="false">
                <v:path arrowok="t"/>
                <v:fill type="solid"/>
              </v:shape>
            </v:group>
            <v:group style="position:absolute;left:5896;top:9065;width:624;height:210" coordorigin="5896,9065" coordsize="624,210">
              <v:shape style="position:absolute;left:5896;top:9065;width:624;height:210" coordorigin="5896,9065" coordsize="624,210" path="m5896,9275l6520,9275,6520,9065,5896,9065,5896,9275xe" filled="true" fillcolor="#e1e1e1" stroked="false">
                <v:path arrowok="t"/>
                <v:fill type="solid"/>
              </v:shape>
            </v:group>
            <v:group style="position:absolute;left:6520;top:9065;width:624;height:210" coordorigin="6520,9065" coordsize="624,210">
              <v:shape style="position:absolute;left:6520;top:9065;width:624;height:210" coordorigin="6520,9065" coordsize="624,210" path="m6520,9275l7143,9275,7143,9065,6520,9065,6520,9275xe" filled="true" fillcolor="#e1e1e1" stroked="false">
                <v:path arrowok="t"/>
                <v:fill type="solid"/>
              </v:shape>
            </v:group>
            <v:group style="position:absolute;left:7143;top:9065;width:709;height:210" coordorigin="7143,9065" coordsize="709,210">
              <v:shape style="position:absolute;left:7143;top:9065;width:709;height:210" coordorigin="7143,9065" coordsize="709,210" path="m7143,9275l7852,9275,7852,9065,7143,9065,7143,9275xe" filled="true" fillcolor="#e1e1e1" stroked="false">
                <v:path arrowok="t"/>
                <v:fill type="solid"/>
              </v:shape>
            </v:group>
            <v:group style="position:absolute;left:3855;top:278;width:511;height:9128" coordorigin="3855,278" coordsize="511,9128">
              <v:shape style="position:absolute;left:3855;top:278;width:511;height:9128" coordorigin="3855,278" coordsize="511,9128" path="m4365,9405l3957,9405,3917,9397,3885,9376,3863,9343,3855,9303,3855,380,3863,340,3885,307,3917,286,3957,278,4365,278e" filled="false" stroked="true" strokeweight=".65pt" strokecolor="#000000">
                <v:path arrowok="t"/>
              </v:shape>
            </v:group>
            <v:group style="position:absolute;left:4365;top:278;width:511;height:9128" coordorigin="4365,278" coordsize="511,9128">
              <v:shape style="position:absolute;left:4365;top:278;width:511;height:9128" coordorigin="4365,278" coordsize="511,9128" path="m4365,9405l4774,9405,4814,9397,4846,9376,4868,9343,4876,9303,4876,380,4868,340,4846,307,4814,286,4774,278,4365,278e" filled="false" stroked="true" strokeweight=".65pt" strokecolor="#000000">
                <v:path arrowok="t"/>
              </v:shape>
            </v:group>
            <v:group style="position:absolute;left:4876;top:278;width:511;height:9128" coordorigin="4876,278" coordsize="511,9128">
              <v:shape style="position:absolute;left:4876;top:278;width:511;height:9128" coordorigin="4876,278" coordsize="511,9128" path="m5386,9405l4978,9405,4938,9397,4905,9376,4883,9343,4876,9303,4876,380,4883,340,4905,307,4938,286,4978,278,5386,278e" filled="false" stroked="true" strokeweight=".65pt" strokecolor="#000000">
                <v:path arrowok="t"/>
              </v:shape>
            </v:group>
            <v:group style="position:absolute;left:5386;top:278;width:511;height:9128" coordorigin="5386,278" coordsize="511,9128">
              <v:shape style="position:absolute;left:5386;top:278;width:511;height:9128" coordorigin="5386,278" coordsize="511,9128" path="m5386,9405l5794,9405,5834,9397,5866,9376,5888,9343,5896,9303,5896,380,5888,340,5866,307,5834,286,5794,278,5386,278e" filled="false" stroked="true" strokeweight=".65pt" strokecolor="#000000">
                <v:path arrowok="t"/>
              </v:shape>
            </v:group>
            <v:group style="position:absolute;left:2835;top:278;width:511;height:9128" coordorigin="2835,278" coordsize="511,9128">
              <v:shape style="position:absolute;left:2835;top:278;width:511;height:9128" coordorigin="2835,278" coordsize="511,9128" path="m3345,9405l2937,9405,2897,9397,2864,9376,2843,9343,2835,9303,2835,380,2843,340,2864,307,2897,286,2937,278,3345,278e" filled="false" stroked="true" strokeweight=".65pt" strokecolor="#000000">
                <v:path arrowok="t"/>
              </v:shape>
            </v:group>
            <v:group style="position:absolute;left:3345;top:278;width:511;height:9128" coordorigin="3345,278" coordsize="511,9128">
              <v:shape style="position:absolute;left:3345;top:278;width:511;height:9128" coordorigin="3345,278" coordsize="511,9128" path="m3345,9405l3753,9405,3793,9397,3826,9376,3847,9343,3855,9303,3855,380,3847,340,3826,307,3793,286,3753,278,3345,278e" filled="false" stroked="true" strokeweight=".65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157.105103pt;margin-top:42.370899pt;width:8.7pt;height:35.450pt;mso-position-horizontal-relative:page;mso-position-vertical-relative:paragraph;z-index:-34888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535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Ludogorets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2.615097pt;margin-top:59.05666pt;width:8.7pt;height:18.8pt;mso-position-horizontal-relative:page;mso-position-vertical-relative:paragraph;z-index:-34864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202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Basel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8.125107pt;margin-top:42.370899pt;width:8.7pt;height:35.450pt;mso-position-horizontal-relative:page;mso-position-vertical-relative:paragraph;z-index:-34840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535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Ludogorets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3.635101pt;margin-top:59.05666pt;width:8.7pt;height:18.8pt;mso-position-horizontal-relative:page;mso-position-vertical-relative:paragraph;z-index:-34816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202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Basel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9.155090pt;margin-top:42.370899pt;width:8.7pt;height:35.450pt;mso-position-horizontal-relative:page;mso-position-vertical-relative:paragraph;z-index:-34792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535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Ludogorets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4.6651pt;margin-top:59.05666pt;width:8.7pt;height:18.8pt;mso-position-horizontal-relative:page;mso-position-vertical-relative:paragraph;z-index:-34768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202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Basel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845093pt;margin-top:42.370899pt;width:8.7pt;height:35.450pt;mso-position-horizontal-relative:page;mso-position-vertical-relative:paragraph;z-index:-34744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535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Ludogorets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465088pt;margin-top:59.05666pt;width:8.7pt;height:18.8pt;mso-position-horizontal-relative:page;mso-position-vertical-relative:paragraph;z-index:-34720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202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Basel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455109pt;margin-top:49.456997pt;width:8.7pt;height:28.4pt;mso-position-horizontal-relative:page;mso-position-vertical-relative:paragraph;z-index:-34696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208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All Team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Microsoft Sans Serif"/>
          <w:b/>
          <w:sz w:val="17"/>
        </w:rPr>
        <w:t>First</w:t>
      </w:r>
      <w:r>
        <w:rPr>
          <w:rFonts w:ascii="Microsoft Sans Serif"/>
          <w:b/>
          <w:spacing w:val="6"/>
          <w:sz w:val="17"/>
        </w:rPr>
        <w:t> </w:t>
      </w:r>
      <w:r>
        <w:rPr>
          <w:rFonts w:ascii="Microsoft Sans Serif"/>
          <w:b/>
          <w:sz w:val="17"/>
        </w:rPr>
        <w:t>Half</w:t>
      </w:r>
      <w:r>
        <w:rPr>
          <w:rFonts w:ascii="Microsoft Sans Serif"/>
          <w:sz w:val="17"/>
        </w:rPr>
      </w:r>
    </w:p>
    <w:p>
      <w:pPr>
        <w:spacing w:before="83"/>
        <w:ind w:left="169" w:right="-19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Microsoft Sans Serif"/>
          <w:b/>
          <w:sz w:val="17"/>
        </w:rPr>
        <w:t>Second</w:t>
      </w:r>
      <w:r>
        <w:rPr>
          <w:rFonts w:ascii="Microsoft Sans Serif"/>
          <w:b/>
          <w:spacing w:val="9"/>
          <w:sz w:val="17"/>
        </w:rPr>
        <w:t> </w:t>
      </w:r>
      <w:r>
        <w:rPr>
          <w:rFonts w:ascii="Microsoft Sans Serif"/>
          <w:b/>
          <w:sz w:val="17"/>
        </w:rPr>
        <w:t>Half</w:t>
      </w:r>
      <w:r>
        <w:rPr>
          <w:rFonts w:ascii="Microsoft Sans Serif"/>
          <w:sz w:val="17"/>
        </w:rPr>
      </w:r>
    </w:p>
    <w:p>
      <w:pPr>
        <w:spacing w:before="83"/>
        <w:ind w:left="321" w:right="-16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Microsoft Sans Serif"/>
          <w:b/>
          <w:sz w:val="17"/>
        </w:rPr>
        <w:t>Total</w:t>
      </w:r>
      <w:r>
        <w:rPr>
          <w:rFonts w:ascii="Microsoft Sans Serif"/>
          <w:sz w:val="17"/>
        </w:rPr>
      </w:r>
    </w:p>
    <w:p>
      <w:pPr>
        <w:tabs>
          <w:tab w:pos="636" w:val="left" w:leader="none"/>
          <w:tab w:pos="2154" w:val="left" w:leader="none"/>
        </w:tabs>
        <w:spacing w:before="83"/>
        <w:ind w:left="369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w w:val="101"/>
          <w:sz w:val="17"/>
          <w:u w:val="single" w:color="000000"/>
        </w:rPr>
        <w:t>Season Averag</w:t>
      </w:r>
      <w:r>
        <w:rPr>
          <w:rFonts w:ascii="Microsoft Sans Serif"/>
          <w:b/>
          <w:w w:val="101"/>
          <w:sz w:val="17"/>
          <w:u w:val="single" w:color="000000"/>
        </w:rPr>
        <w:t>e</w:t>
      </w:r>
      <w:r>
        <w:rPr>
          <w:rFonts w:ascii="Microsoft Sans Serif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tabs>
          <w:tab w:pos="1319" w:val="left" w:leader="none"/>
          <w:tab w:pos="3435" w:val="left" w:leader="none"/>
        </w:tabs>
        <w:spacing w:before="83"/>
        <w:ind w:left="187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w w:val="101"/>
          <w:sz w:val="17"/>
          <w:u w:val="single" w:color="000000"/>
        </w:rPr>
        <w:t>Season High</w:t>
      </w:r>
      <w:r>
        <w:rPr>
          <w:rFonts w:ascii="Microsoft Sans Serif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spacing w:after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  <w:sectPr>
          <w:type w:val="continuous"/>
          <w:pgSz w:w="11910" w:h="16840"/>
          <w:pgMar w:top="460" w:bottom="280" w:left="440" w:right="440"/>
          <w:cols w:num="5" w:equalWidth="0">
            <w:col w:w="3249" w:space="40"/>
            <w:col w:w="1105" w:space="40"/>
            <w:col w:w="705" w:space="40"/>
            <w:col w:w="2155" w:space="40"/>
            <w:col w:w="3656"/>
          </w:cols>
        </w:sectPr>
      </w:pP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3"/>
          <w:szCs w:val="3"/>
        </w:rPr>
      </w:pPr>
    </w:p>
    <w:p>
      <w:pPr>
        <w:spacing w:line="240" w:lineRule="auto"/>
        <w:ind w:left="127" w:right="0" w:firstLin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  <w:r>
        <w:rPr>
          <w:rFonts w:ascii="Microsoft Sans Serif"/>
          <w:sz w:val="20"/>
        </w:rPr>
        <w:pict>
          <v:shape style="width:364.25pt;height:453.9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61"/>
                    <w:gridCol w:w="693"/>
                    <w:gridCol w:w="458"/>
                    <w:gridCol w:w="562"/>
                    <w:gridCol w:w="477"/>
                    <w:gridCol w:w="544"/>
                    <w:gridCol w:w="435"/>
                    <w:gridCol w:w="667"/>
                    <w:gridCol w:w="610"/>
                    <w:gridCol w:w="679"/>
                  </w:tblGrid>
                  <w:tr>
                    <w:trPr>
                      <w:trHeight w:val="1304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Attacking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5124" w:type="dxa"/>
                        <w:gridSpan w:val="9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Goal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Scored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0</w:t>
                          <w:tab/>
                          <w:t>1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1.47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</w:t>
                        </w:r>
                        <w:r>
                          <w:rPr>
                            <w:rFonts w:ascii="Microsoft Sans Serif"/>
                            <w:b/>
                            <w:spacing w:val="1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</w:t>
                          <w:tab/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12" w:val="left" w:leader="none"/>
                            <w:tab w:pos="1897" w:val="left" w:leader="none"/>
                          </w:tabs>
                          <w:spacing w:line="240" w:lineRule="auto" w:before="32"/>
                          <w:ind w:left="29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13</w:t>
                          <w:tab/>
                          <w:t>2</w:t>
                          <w:tab/>
                          <w:t>21</w:t>
                          <w:tab/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13.67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13.6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On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12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</w:t>
                          <w:tab/>
                          <w:t>0</w:t>
                          <w:tab/>
                          <w:t>10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5.33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4.33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4.89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Off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5</w:t>
                          <w:tab/>
                          <w:t>2</w:t>
                          <w:tab/>
                          <w:t>7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5.33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5.33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5.28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Blocked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</w:t>
                          <w:tab/>
                          <w:t>0</w:t>
                          <w:tab/>
                          <w:t>4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3.44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Woodwork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0</w:t>
                          <w:tab/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0.33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0.33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0.32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Saves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6</w:t>
                          <w:tab/>
                          <w:t>3</w:t>
                          <w:tab/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4.67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6.33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3.46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Corners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</w:t>
                          <w:tab/>
                          <w:t>0</w:t>
                          <w:tab/>
                          <w:t>8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6.33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4.88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Offsides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0</w:t>
                          <w:tab/>
                          <w:t>4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3.33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2.55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Time and</w:t>
                        </w:r>
                        <w:r>
                          <w:rPr>
                            <w:rFonts w:ascii="Microsoft Sans Serif"/>
                            <w:b/>
                            <w:spacing w:val="-9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distance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 time played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(min)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3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48'10"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321" w:val="left" w:leader="none"/>
                          </w:tabs>
                          <w:spacing w:line="240" w:lineRule="auto" w:before="32"/>
                          <w:ind w:left="30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48'58"</w:t>
                          <w:tab/>
                          <w:t>97'08"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Ball</w:t>
                        </w:r>
                        <w:r>
                          <w:rPr>
                            <w:rFonts w:ascii="Microsoft Sans Serif"/>
                            <w:b/>
                            <w:spacing w:val="18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Possession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13" w:val="left" w:leader="none"/>
                          </w:tabs>
                          <w:spacing w:line="240" w:lineRule="auto" w:before="32"/>
                          <w:ind w:left="30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56%</w:t>
                          <w:tab/>
                          <w:t>44%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83" w:val="left" w:leader="none"/>
                            <w:tab w:pos="1193" w:val="left" w:leader="none"/>
                            <w:tab w:pos="1704" w:val="left" w:leader="none"/>
                          </w:tabs>
                          <w:spacing w:line="240" w:lineRule="auto" w:before="32"/>
                          <w:ind w:left="17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69%</w:t>
                          <w:tab/>
                          <w:t>31%</w:t>
                          <w:tab/>
                          <w:t>62%</w:t>
                          <w:tab/>
                          <w:t>38%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Distance Covered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(mt)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9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57803  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57810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6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60109   54893  117912</w:t>
                        </w:r>
                        <w:r>
                          <w:rPr>
                            <w:rFonts w:ascii="Microsoft Sans Serif"/>
                            <w:b/>
                            <w:spacing w:val="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112703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119271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113372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109095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Discipline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Yellow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Red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0.06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9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committed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15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18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14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12.65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suffered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Passing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18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15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16.33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10.33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11.99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228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157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302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530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238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377.33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400.67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428.25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56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55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111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45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95.33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85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108.65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147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112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209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45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356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157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234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268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272.22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38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63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36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48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47.67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47.39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completed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208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140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281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489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205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327.67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356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378.03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48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51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99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40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79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73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92.66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136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105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199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335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143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211.33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248.67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249.63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24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31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55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37.33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34.33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35.75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 completion</w:t>
                        </w:r>
                        <w:r>
                          <w:rPr>
                            <w:rFonts w:ascii="Microsoft Sans Serif"/>
                            <w:b/>
                            <w:spacing w:val="2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rate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91%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89%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93%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86%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89%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29%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86%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88%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89%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89%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83%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86%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94%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84%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94%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90%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30%</w:t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Delivery / solo</w:t>
                        </w:r>
                        <w:r>
                          <w:rPr>
                            <w:rFonts w:ascii="Microsoft Sans Serif"/>
                            <w:b/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runs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96%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65%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82%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56%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87%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61%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78%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72%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attacking</w:t>
                        </w:r>
                        <w:r>
                          <w:rPr>
                            <w:rFonts w:ascii="Microsoft Sans Serif"/>
                            <w:spacing w:val="2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third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16/17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11/3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33/26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0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6/1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49/43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17/4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31.3/19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27/8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36.2/15.2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key</w:t>
                        </w:r>
                        <w:r>
                          <w:rPr>
                            <w:rFonts w:ascii="Microsoft Sans Serif"/>
                            <w:spacing w:val="20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11/9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8/5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18/23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0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2/1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29/32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10/6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16/14.3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17/7.3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22.2/11.3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penalty</w:t>
                        </w:r>
                        <w:r>
                          <w:rPr>
                            <w:rFonts w:ascii="Microsoft Sans Serif"/>
                            <w:spacing w:val="25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7/0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3/2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6/6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0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2/0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13/6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5/2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8/4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6.3/4.3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9.3/4.8</w:t>
                        </w:r>
                      </w:p>
                    </w:tc>
                  </w:tr>
                  <w:tr>
                    <w:trPr>
                      <w:trHeight w:val="102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z w:val="20"/>
        </w:rPr>
      </w:r>
      <w:r>
        <w:rPr>
          <w:rFonts w:ascii="Times New Roman"/>
          <w:spacing w:val="-23"/>
          <w:sz w:val="20"/>
        </w:rPr>
        <w:t> </w:t>
      </w:r>
      <w:r>
        <w:rPr>
          <w:rFonts w:ascii="Microsoft Sans Serif"/>
          <w:spacing w:val="-23"/>
          <w:position w:val="11"/>
          <w:sz w:val="20"/>
        </w:rPr>
        <w:pict>
          <v:shape style="width:173.65pt;height:445.6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44"/>
                    <w:gridCol w:w="695"/>
                    <w:gridCol w:w="1813"/>
                  </w:tblGrid>
                  <w:tr>
                    <w:trPr>
                      <w:trHeight w:val="1247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textDirection w:val="btLr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71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Ludogorets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4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Basel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Overall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b/>
                            <w:spacing w:val="-1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21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16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27</w:t>
                        </w:r>
                        <w:r>
                          <w:rPr>
                            <w:rFonts w:ascii="Microsoft Sans Serif"/>
                            <w:b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Sporting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10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14 Shakhtar</w:t>
                        </w:r>
                        <w:r>
                          <w:rPr>
                            <w:rFonts w:ascii="Microsoft Sans Serif"/>
                            <w:spacing w:val="-2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Donetsk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14 Atlético</w:t>
                        </w:r>
                        <w:r>
                          <w:rPr>
                            <w:rFonts w:ascii="Microsoft Sans Serif" w:hAnsi="Microsoft Sans Serif"/>
                            <w:spacing w:val="-2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spacing w:val="-1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pacing w:val="-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Porto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Maribor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b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b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Leverkusen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120856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114190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74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123654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Dortmund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b/>
                            <w:spacing w:val="-1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Basel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16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18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28</w:t>
                        </w:r>
                        <w:r>
                          <w:rPr>
                            <w:rFonts w:ascii="Microsoft Sans Serif"/>
                            <w:b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22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15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26 Atlético</w:t>
                        </w:r>
                        <w:r>
                          <w:rPr>
                            <w:rFonts w:ascii="Microsoft Sans Serif" w:hAnsi="Microsoft Sans Serif"/>
                            <w:b/>
                            <w:spacing w:val="-2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530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534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925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111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118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223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356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354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645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63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62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83</w:t>
                        </w:r>
                        <w:r>
                          <w:rPr>
                            <w:rFonts w:ascii="Microsoft Sans Serif"/>
                            <w:spacing w:val="-1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Porto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489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470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864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99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97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198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335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330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620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55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43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70</w:t>
                        </w:r>
                        <w:r>
                          <w:rPr>
                            <w:rFonts w:ascii="Microsoft Sans Serif"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Schalke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91%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98%</w:t>
                        </w:r>
                        <w:r>
                          <w:rPr>
                            <w:rFonts w:ascii="Microsoft Sans Serif"/>
                            <w:b/>
                            <w:spacing w:val="-1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Ajax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100%</w:t>
                        </w:r>
                        <w:r>
                          <w:rPr>
                            <w:rFonts w:ascii="Microsoft Sans Serif"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Ajax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94%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96%</w:t>
                        </w:r>
                        <w:r>
                          <w:rPr>
                            <w:rFonts w:ascii="Microsoft Sans Serif"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87%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100%</w:t>
                        </w:r>
                        <w:r>
                          <w:rPr>
                            <w:rFonts w:ascii="Microsoft Sans Serif"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Ajax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49/43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36/11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1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101/43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29/32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26/10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72/32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13/6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7/7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22/16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pacing w:val="-23"/>
          <w:position w:val="11"/>
          <w:sz w:val="20"/>
        </w:rPr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20"/>
          <w:szCs w:val="20"/>
        </w:rPr>
      </w:pPr>
    </w:p>
    <w:p>
      <w:pPr>
        <w:spacing w:line="240" w:lineRule="auto" w:before="1"/>
        <w:rPr>
          <w:rFonts w:ascii="Microsoft Sans Serif" w:hAnsi="Microsoft Sans Serif" w:cs="Microsoft Sans Serif" w:eastAsia="Microsoft Sans Serif" w:hint="default"/>
          <w:b/>
          <w:bCs/>
          <w:sz w:val="10"/>
          <w:szCs w:val="10"/>
        </w:rPr>
      </w:pPr>
      <w:r>
        <w:rPr/>
        <w:pict>
          <v:group style="position:absolute;margin-left:28.025pt;margin-top:6.674484pt;width:539.25pt;height:17.1pt;mso-position-horizontal-relative:page;mso-position-vertical-relative:paragraph;z-index:1072;mso-wrap-distance-left:0;mso-wrap-distance-right:0" coordorigin="560,133" coordsize="10785,342">
            <v:shape style="position:absolute;left:2147;top:201;width:241;height:241" type="#_x0000_t75" stroked="false">
              <v:imagedata r:id="rId7" o:title=""/>
            </v:shape>
            <v:shape style="position:absolute;left:1353;top:201;width:241;height:241" type="#_x0000_t75" stroked="false">
              <v:imagedata r:id="rId8" o:title=""/>
            </v:shape>
            <v:shape style="position:absolute;left:680;top:223;width:211;height:211" type="#_x0000_t75" stroked="false">
              <v:imagedata r:id="rId9" o:title=""/>
            </v:shape>
            <v:group style="position:absolute;left:567;top:469;width:10772;height:2" coordorigin="567,469" coordsize="10772,2">
              <v:shape style="position:absolute;left:567;top:469;width:10772;height:2" coordorigin="567,469" coordsize="10772,0" path="m567,469l11339,469e" filled="false" stroked="true" strokeweight=".65pt" strokecolor="#000000">
                <v:path arrowok="t"/>
              </v:shape>
              <v:shape style="position:absolute;left:924;top:229;width:2095;height:191" type="#_x0000_t202" filled="false" stroked="false">
                <v:textbox inset="0,0,0,0">
                  <w:txbxContent>
                    <w:p>
                      <w:pPr>
                        <w:tabs>
                          <w:tab w:pos="486" w:val="left" w:leader="none"/>
                        </w:tabs>
                        <w:spacing w:line="190" w:lineRule="exact" w:before="0"/>
                        <w:ind w:left="0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3"/>
                          <w:szCs w:val="13"/>
                        </w:rPr>
                      </w:pPr>
                      <w:r>
                        <w:rPr>
                          <w:rFonts w:ascii="Microsoft Sans Serif"/>
                          <w:sz w:val="13"/>
                        </w:rPr>
                        <w:t>Goal</w:t>
                        <w:tab/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P </w:t>
                      </w:r>
                      <w:r>
                        <w:rPr>
                          <w:rFonts w:ascii="Microsoft Sans Serif"/>
                          <w:sz w:val="13"/>
                        </w:rPr>
                        <w:t>Penalty    </w:t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O  </w:t>
                      </w:r>
                      <w:r>
                        <w:rPr>
                          <w:rFonts w:ascii="Microsoft Sans Serif"/>
                          <w:sz w:val="13"/>
                        </w:rPr>
                        <w:t>Own </w:t>
                      </w:r>
                      <w:r>
                        <w:rPr>
                          <w:rFonts w:ascii="Microsoft Sans Serif"/>
                          <w:spacing w:val="18"/>
                          <w:sz w:val="13"/>
                        </w:rPr>
                        <w:t> </w:t>
                      </w:r>
                      <w:r>
                        <w:rPr>
                          <w:rFonts w:ascii="Microsoft Sans Serif"/>
                          <w:sz w:val="13"/>
                        </w:rPr>
                        <w:t>goal</w:t>
                      </w:r>
                    </w:p>
                  </w:txbxContent>
                </v:textbox>
                <w10:wrap type="none"/>
              </v:shape>
              <v:shape style="position:absolute;left:10421;top:133;width:901;height:326" type="#_x0000_t202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-3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15:18:41CET</w:t>
                      </w:r>
                    </w:p>
                    <w:p>
                      <w:pPr>
                        <w:spacing w:line="167" w:lineRule="exact" w:before="3"/>
                        <w:ind w:left="71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23 Oct</w:t>
                      </w:r>
                      <w:r>
                        <w:rPr>
                          <w:rFonts w:ascii="Microsoft Sans Serif"/>
                          <w:spacing w:val="14"/>
                          <w:sz w:val="15"/>
                        </w:rPr>
                        <w:t> </w:t>
                      </w:r>
                      <w:r>
                        <w:rPr>
                          <w:rFonts w:ascii="Microsoft Sans Serif"/>
                          <w:sz w:val="15"/>
                        </w:rPr>
                        <w:t>2014</w:t>
                      </w:r>
                    </w:p>
                  </w:txbxContent>
                </v:textbox>
                <w10:wrap type="none"/>
              </v:shape>
            </v:group>
            <w10:wrap type="topAndBottom"/>
          </v:group>
        </w:pict>
      </w:r>
    </w:p>
    <w:p>
      <w:pPr>
        <w:spacing w:line="224" w:lineRule="exact" w:before="0"/>
        <w:ind w:left="143" w:right="0" w:firstLine="0"/>
        <w:jc w:val="left"/>
        <w:rPr>
          <w:rFonts w:ascii="Microsoft Sans Serif" w:hAnsi="Microsoft Sans Serif" w:cs="Microsoft Sans Serif" w:eastAsia="Microsoft Sans Serif" w:hint="default"/>
          <w:sz w:val="23"/>
          <w:szCs w:val="23"/>
        </w:rPr>
      </w:pPr>
      <w:r>
        <w:rPr>
          <w:rFonts w:ascii="Microsoft Sans Serif"/>
          <w:b/>
          <w:sz w:val="23"/>
        </w:rPr>
        <w:t>UEFA Media</w:t>
      </w:r>
      <w:r>
        <w:rPr>
          <w:rFonts w:ascii="Microsoft Sans Serif"/>
          <w:b/>
          <w:spacing w:val="-12"/>
          <w:sz w:val="23"/>
        </w:rPr>
        <w:t> </w:t>
      </w:r>
      <w:r>
        <w:rPr>
          <w:rFonts w:ascii="Microsoft Sans Serif"/>
          <w:b/>
          <w:sz w:val="23"/>
        </w:rPr>
        <w:t>Information</w:t>
      </w:r>
      <w:r>
        <w:rPr>
          <w:rFonts w:ascii="Microsoft Sans Serif"/>
          <w:sz w:val="23"/>
        </w:rPr>
      </w:r>
    </w:p>
    <w:sectPr>
      <w:type w:val="continuous"/>
      <w:pgSz w:w="11910" w:h="16840"/>
      <w:pgMar w:top="460" w:bottom="280" w:left="4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Sans Serif">
    <w:altName w:val="Microsoft Sans Serif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27"/>
      <w:ind w:left="143"/>
    </w:pPr>
    <w:rPr>
      <w:rFonts w:ascii="Microsoft Sans Serif" w:hAnsi="Microsoft Sans Serif" w:eastAsia="Microsoft Sans Serif"/>
      <w:b/>
      <w:bCs/>
      <w:sz w:val="26"/>
      <w:szCs w:val="2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MD3_2014341_Ludogorets Razgrad _Basel_UCL_TeamStatistics_Tournament</dc:subject>
  <dc:title>MD3_2014341_Ludogorets Razgrad _Basel_UCL_TeamStatistics_Tournament</dc:title>
  <dcterms:created xsi:type="dcterms:W3CDTF">2015-10-26T03:25:40Z</dcterms:created>
  <dcterms:modified xsi:type="dcterms:W3CDTF">2015-10-26T03:25:40Z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2014-10-23T00:00:00Z</vt:filetime>
  </property>
  <property fmtid="{D5CDD505-2E9C-101B-9397-08002B2CF9AE}" pid="3" name="Creator">
    <vt:lpwstr>Stimulsoft Reports 2014.1.1809 from 31 January 2014</vt:lpwstr>
  </property>
  <property fmtid="{D5CDD505-2E9C-101B-9397-08002B2CF9AE}" pid="4" name="LastSaved">
    <vt:filetime>2015-10-26T00:00:00Z</vt:filetime>
  </property>
</Properties>
</file>