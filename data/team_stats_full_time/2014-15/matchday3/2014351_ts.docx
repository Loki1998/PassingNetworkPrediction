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5534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spacing w:line="264" w:lineRule="auto" w:before="27"/>
        <w:ind w:left="143" w:right="5534" w:firstLine="0"/>
        <w:jc w:val="left"/>
        <w:rPr>
          <w:rFonts w:ascii="Microsoft Sans Serif" w:hAnsi="Microsoft Sans Serif" w:cs="Microsoft Sans Serif" w:eastAsia="Microsoft Sans Serif" w:hint="default"/>
          <w:sz w:val="26"/>
          <w:szCs w:val="26"/>
        </w:rPr>
      </w:pPr>
      <w:r>
        <w:rPr/>
        <w:pict>
          <v:group style="position:absolute;margin-left:27.625pt;margin-top:33.169353pt;width:239.6pt;height:19.9pt;mso-position-horizontal-relative:page;mso-position-vertical-relative:paragraph;z-index:-35416" coordorigin="553,663" coordsize="4792,398">
            <v:group style="position:absolute;left:567;top:678;width:4763;height:369" coordorigin="567,678" coordsize="4763,369">
              <v:shape style="position:absolute;left:567;top:678;width:4763;height:369" coordorigin="567,678" coordsize="4763,369" path="m5200,678l696,678,645,688,604,715,577,756,567,807,567,917,577,968,604,1009,645,1036,696,1046,5200,1046,5251,1036,5292,1009,5319,968,5329,917,5329,807,5319,756,5292,715,5251,688,5200,678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367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 Schalke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34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04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33.169353pt;width:239.6pt;height:19.9pt;mso-position-horizontal-relative:page;mso-position-vertical-relative:paragraph;z-index:1192" coordorigin="6562,663" coordsize="4792,398">
            <v:group style="position:absolute;left:6576;top:678;width:4763;height:369" coordorigin="6576,678" coordsize="4763,369">
              <v:shape style="position:absolute;left:6576;top:678;width:4763;height:369" coordorigin="6576,678" coordsize="4763,369" path="m11210,678l6705,678,6655,688,6614,715,6586,756,6576,807,6576,917,6586,968,6614,1009,6655,1036,6705,1046,11210,1046,11260,1036,11301,1009,11329,968,11339,917,11339,807,11329,756,11301,715,11260,688,11210,678xe" filled="true" fillcolor="#000000" stroked="false">
                <v:path arrowok="t"/>
                <v:fill type="solid"/>
              </v:shape>
              <v:shape style="position:absolute;left:6576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535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Sporting Clube de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63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Portugal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w w:val="105"/>
          <w:sz w:val="26"/>
        </w:rPr>
        <w:t>Matchday 3 - Tuesday 21 October 2014 Group</w:t>
      </w:r>
      <w:r>
        <w:rPr>
          <w:rFonts w:ascii="Microsoft Sans Serif"/>
          <w:b/>
          <w:spacing w:val="-20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G</w:t>
      </w:r>
      <w:r>
        <w:rPr>
          <w:rFonts w:ascii="Microsoft Sans Serif"/>
          <w:b/>
          <w:spacing w:val="-20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20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Arena</w:t>
      </w:r>
      <w:r>
        <w:rPr>
          <w:rFonts w:ascii="Microsoft Sans Serif"/>
          <w:b/>
          <w:spacing w:val="-20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AufSchalke</w:t>
      </w:r>
      <w:r>
        <w:rPr>
          <w:rFonts w:ascii="Microsoft Sans Serif"/>
          <w:b/>
          <w:spacing w:val="-20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20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Gelsenkirchen</w:t>
      </w:r>
      <w:r>
        <w:rPr>
          <w:rFonts w:ascii="Microsoft Sans Serif"/>
          <w:sz w:val="26"/>
        </w:rPr>
      </w:r>
    </w:p>
    <w:p>
      <w:pPr>
        <w:spacing w:line="404" w:lineRule="exact" w:before="0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>
          <w:rFonts w:ascii="Microsoft Sans Serif"/>
          <w:b/>
          <w:sz w:val="38"/>
        </w:rPr>
        <w:t>4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3</w:t>
      </w:r>
      <w:r>
        <w:rPr>
          <w:rFonts w:ascii="Microsoft Sans Serif"/>
          <w:sz w:val="38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9"/>
          <w:szCs w:val="9"/>
        </w:rPr>
        <w:sectPr>
          <w:type w:val="continuous"/>
          <w:pgSz w:w="11910" w:h="16840"/>
          <w:pgMar w:top="460" w:bottom="280" w:left="440" w:right="440"/>
        </w:sectPr>
      </w:pPr>
    </w:p>
    <w:p>
      <w:pPr>
        <w:pStyle w:val="BodyText"/>
        <w:tabs>
          <w:tab w:pos="869" w:val="left" w:leader="none"/>
        </w:tabs>
        <w:spacing w:line="190" w:lineRule="exact" w:before="83"/>
        <w:ind w:left="424" w:right="-18"/>
        <w:jc w:val="left"/>
      </w:pPr>
      <w:r>
        <w:rPr/>
        <w:pict>
          <v:group style="position:absolute;margin-left:55.279999pt;margin-top:5.195918pt;width:19.1pt;height:36.85pt;mso-position-horizontal-relative:page;mso-position-vertical-relative:paragraph;z-index:-35320" coordorigin="1106,104" coordsize="382,737">
            <v:shape style="position:absolute;left:1106;top:104;width:168;height:168" type="#_x0000_t75" stroked="false">
              <v:imagedata r:id="rId6" o:title=""/>
            </v:shape>
            <v:shape style="position:absolute;left:1106;top:291;width:168;height:168" type="#_x0000_t75" stroked="false">
              <v:imagedata r:id="rId6" o:title=""/>
            </v:shape>
            <v:shape style="position:absolute;left:1106;top:478;width:168;height:168" type="#_x0000_t75" stroked="false">
              <v:imagedata r:id="rId6" o:title=""/>
            </v:shape>
            <v:shape style="position:absolute;left:1106;top:665;width:168;height:168" type="#_x0000_t75" stroked="false">
              <v:imagedata r:id="rId6" o:title=""/>
            </v:shape>
            <v:shape style="position:absolute;left:1285;top:639;width:201;height:202" type="#_x0000_t75" stroked="false">
              <v:imagedata r:id="rId7" o:title=""/>
            </v:shape>
            <w10:wrap type="none"/>
          </v:group>
        </w:pict>
      </w:r>
      <w:r>
        <w:rPr/>
        <w:t>34'</w:t>
        <w:tab/>
        <w:t>20 Chinedu</w:t>
      </w:r>
      <w:r>
        <w:rPr>
          <w:spacing w:val="14"/>
        </w:rPr>
        <w:t> </w:t>
      </w:r>
      <w:r>
        <w:rPr/>
        <w:t>Obasi</w:t>
      </w:r>
    </w:p>
    <w:p>
      <w:pPr>
        <w:pStyle w:val="BodyText"/>
        <w:tabs>
          <w:tab w:pos="869" w:val="left" w:leader="none"/>
        </w:tabs>
        <w:spacing w:line="187" w:lineRule="exact"/>
        <w:ind w:left="424" w:right="-18"/>
        <w:jc w:val="left"/>
      </w:pPr>
      <w:r>
        <w:rPr/>
        <w:t>51'</w:t>
        <w:tab/>
        <w:t>25 Klaas-Jan</w:t>
      </w:r>
      <w:r>
        <w:rPr>
          <w:spacing w:val="19"/>
        </w:rPr>
        <w:t> </w:t>
      </w:r>
      <w:r>
        <w:rPr/>
        <w:t>Huntelaar</w:t>
      </w:r>
    </w:p>
    <w:p>
      <w:pPr>
        <w:pStyle w:val="BodyText"/>
        <w:tabs>
          <w:tab w:pos="869" w:val="left" w:leader="none"/>
        </w:tabs>
        <w:spacing w:line="187" w:lineRule="exact"/>
        <w:ind w:left="424" w:right="-18"/>
        <w:jc w:val="left"/>
      </w:pPr>
      <w:r>
        <w:rPr/>
        <w:t>60'</w:t>
        <w:tab/>
        <w:t>4 Benedikt</w:t>
      </w:r>
      <w:r>
        <w:rPr>
          <w:spacing w:val="16"/>
        </w:rPr>
        <w:t> </w:t>
      </w:r>
      <w:r>
        <w:rPr/>
        <w:t>Höwedes</w:t>
      </w:r>
    </w:p>
    <w:p>
      <w:pPr>
        <w:pStyle w:val="BodyText"/>
        <w:tabs>
          <w:tab w:pos="888" w:val="left" w:leader="none"/>
        </w:tabs>
        <w:spacing w:line="190" w:lineRule="exact"/>
        <w:ind w:right="-18"/>
        <w:jc w:val="left"/>
      </w:pPr>
      <w:r>
        <w:rPr/>
        <w:t>90+3'</w:t>
        <w:tab/>
      </w:r>
      <w:r>
        <w:rPr>
          <w:rFonts w:ascii="Microsoft Sans Serif"/>
          <w:b/>
        </w:rPr>
        <w:t>P </w:t>
      </w:r>
      <w:r>
        <w:rPr/>
        <w:t>13 Eric Maxim</w:t>
      </w:r>
      <w:r>
        <w:rPr>
          <w:spacing w:val="33"/>
        </w:rPr>
        <w:t> </w:t>
      </w:r>
      <w:r>
        <w:rPr/>
        <w:t>Choupo-Moting</w:t>
      </w:r>
    </w:p>
    <w:p>
      <w:pPr>
        <w:pStyle w:val="BodyText"/>
        <w:tabs>
          <w:tab w:pos="673" w:val="left" w:leader="none"/>
        </w:tabs>
        <w:spacing w:line="190" w:lineRule="exact" w:before="83"/>
        <w:ind w:right="0"/>
        <w:jc w:val="left"/>
      </w:pPr>
      <w:r>
        <w:rPr/>
        <w:br w:type="column"/>
      </w:r>
      <w:r>
        <w:rPr/>
        <w:t>16'</w:t>
        <w:tab/>
        <w:t>77</w:t>
      </w:r>
      <w:r>
        <w:rPr>
          <w:spacing w:val="6"/>
        </w:rPr>
        <w:t> </w:t>
      </w:r>
      <w:r>
        <w:rPr/>
        <w:t>Nani</w:t>
      </w:r>
    </w:p>
    <w:p>
      <w:pPr>
        <w:pStyle w:val="BodyText"/>
        <w:tabs>
          <w:tab w:pos="692" w:val="left" w:leader="none"/>
        </w:tabs>
        <w:spacing w:line="187" w:lineRule="exact"/>
        <w:ind w:right="0"/>
        <w:jc w:val="left"/>
      </w:pPr>
      <w:r>
        <w:rPr/>
        <w:pict>
          <v:group style="position:absolute;margin-left:350.079987pt;margin-top:-8.439373pt;width:19.1pt;height:27.15pt;mso-position-horizontal-relative:page;mso-position-vertical-relative:paragraph;z-index:-35344" coordorigin="7002,-169" coordsize="382,543">
            <v:shape style="position:absolute;left:7002;top:-169;width:168;height:168" type="#_x0000_t75" stroked="false">
              <v:imagedata r:id="rId6" o:title=""/>
            </v:shape>
            <v:shape style="position:absolute;left:7002;top:18;width:168;height:168" type="#_x0000_t75" stroked="false">
              <v:imagedata r:id="rId6" o:title=""/>
            </v:shape>
            <v:shape style="position:absolute;left:7181;top:-8;width:202;height:202" type="#_x0000_t75" stroked="false">
              <v:imagedata r:id="rId8" o:title=""/>
            </v:shape>
            <v:shape style="position:absolute;left:7002;top:205;width:168;height:168" type="#_x0000_t75" stroked="false">
              <v:imagedata r:id="rId6" o:title=""/>
            </v:shape>
            <w10:wrap type="none"/>
          </v:group>
        </w:pict>
      </w:r>
      <w:r>
        <w:rPr/>
        <w:t>64'</w:t>
        <w:tab/>
      </w:r>
      <w:r>
        <w:rPr>
          <w:rFonts w:ascii="Microsoft Sans Serif"/>
          <w:b/>
        </w:rPr>
        <w:t>P </w:t>
      </w:r>
      <w:r>
        <w:rPr/>
        <w:t>23 Adrien</w:t>
      </w:r>
      <w:r>
        <w:rPr>
          <w:spacing w:val="21"/>
        </w:rPr>
        <w:t> </w:t>
      </w:r>
      <w:r>
        <w:rPr/>
        <w:t>Silva</w:t>
      </w:r>
    </w:p>
    <w:p>
      <w:pPr>
        <w:pStyle w:val="BodyText"/>
        <w:tabs>
          <w:tab w:pos="673" w:val="left" w:leader="none"/>
        </w:tabs>
        <w:spacing w:line="190" w:lineRule="exact"/>
        <w:ind w:right="0"/>
        <w:jc w:val="left"/>
      </w:pPr>
      <w:r>
        <w:rPr/>
        <w:t>78'</w:t>
        <w:tab/>
        <w:t>23 Adrien</w:t>
      </w:r>
      <w:r>
        <w:rPr>
          <w:spacing w:val="12"/>
        </w:rPr>
        <w:t> </w:t>
      </w:r>
      <w:r>
        <w:rPr/>
        <w:t>Silva</w:t>
      </w:r>
    </w:p>
    <w:p>
      <w:pPr>
        <w:spacing w:after="0" w:line="190" w:lineRule="exact"/>
        <w:jc w:val="left"/>
        <w:sectPr>
          <w:type w:val="continuous"/>
          <w:pgSz w:w="11910" w:h="16840"/>
          <w:pgMar w:top="460" w:bottom="280" w:left="440" w:right="440"/>
          <w:cols w:num="2" w:equalWidth="0">
            <w:col w:w="3365" w:space="2727"/>
            <w:col w:w="4938"/>
          </w:cols>
        </w:sect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3"/>
        <w:rPr>
          <w:rFonts w:ascii="Microsoft Sans Serif" w:hAnsi="Microsoft Sans Serif" w:cs="Microsoft Sans Serif" w:eastAsia="Microsoft Sans Serif" w:hint="default"/>
          <w:sz w:val="19"/>
          <w:szCs w:val="19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19"/>
          <w:szCs w:val="19"/>
        </w:rPr>
        <w:sectPr>
          <w:type w:val="continuous"/>
          <w:pgSz w:w="11910" w:h="16840"/>
          <w:pgMar w:top="460" w:bottom="280" w:left="440" w:right="440"/>
        </w:sectPr>
      </w:pPr>
    </w:p>
    <w:p>
      <w:pPr>
        <w:pStyle w:val="Heading1"/>
        <w:spacing w:line="240" w:lineRule="auto"/>
        <w:ind w:right="0"/>
        <w:jc w:val="right"/>
        <w:rPr>
          <w:b w:val="0"/>
          <w:bCs w:val="0"/>
        </w:rPr>
      </w:pPr>
      <w:r>
        <w:rPr/>
        <w:pict>
          <v:group style="position:absolute;margin-left:141.404999pt;margin-top:13.560955pt;width:153.75pt;height:457.05pt;mso-position-horizontal-relative:page;mso-position-vertical-relative:paragraph;z-index:-35296" coordorigin="2828,271" coordsize="3075,9141">
            <v:group style="position:absolute;left:3855;top:278;width:511;height:9128" coordorigin="3855,278" coordsize="511,9128">
              <v:shape style="position:absolute;left:3855;top:278;width:511;height:9128" coordorigin="3855,278" coordsize="511,9128" path="m4365,9405l3957,9405,3917,9397,3885,9376,3863,9343,3855,9303,3855,380,3863,340,3885,307,3917,286,3957,278,4365,278e" filled="false" stroked="true" strokeweight=".65pt" strokecolor="#000000">
                <v:path arrowok="t"/>
              </v:shape>
            </v:group>
            <v:group style="position:absolute;left:4365;top:278;width:511;height:9128" coordorigin="4365,278" coordsize="511,9128">
              <v:shape style="position:absolute;left:4365;top:278;width:511;height:9128" coordorigin="4365,278" coordsize="511,9128" path="m4365,9405l4774,9405,4814,9397,4846,9376,4868,9343,4876,9303,4876,380,4868,340,4846,307,4814,286,4774,278,4365,278e" filled="false" stroked="true" strokeweight=".65pt" strokecolor="#000000">
                <v:path arrowok="t"/>
              </v:shape>
            </v:group>
            <v:group style="position:absolute;left:4876;top:278;width:511;height:9128" coordorigin="4876,278" coordsize="511,9128">
              <v:shape style="position:absolute;left:4876;top:278;width:511;height:9128" coordorigin="4876,278" coordsize="511,9128" path="m5386,9405l4978,9405,4938,9397,4905,9376,4883,9343,4876,9303,4876,380,4883,340,4905,307,4938,286,4978,278,5386,278e" filled="false" stroked="true" strokeweight=".65pt" strokecolor="#000000">
                <v:path arrowok="t"/>
              </v:shape>
            </v:group>
            <v:group style="position:absolute;left:5386;top:278;width:511;height:9128" coordorigin="5386,278" coordsize="511,9128">
              <v:shape style="position:absolute;left:5386;top:278;width:511;height:9128" coordorigin="5386,278" coordsize="511,9128" path="m5386,9405l5794,9405,5834,9397,5866,9376,5888,9343,5896,9303,5896,380,5888,340,5866,307,5834,286,5794,278,5386,278e" filled="false" stroked="true" strokeweight=".65pt" strokecolor="#000000">
                <v:path arrowok="t"/>
              </v:shape>
            </v:group>
            <v:group style="position:absolute;left:2835;top:278;width:511;height:9128" coordorigin="2835,278" coordsize="511,9128">
              <v:shape style="position:absolute;left:2835;top:278;width:511;height:9128" coordorigin="2835,278" coordsize="511,9128" path="m3345,9405l2937,9405,2897,9397,2864,9376,2843,9343,2835,9303,2835,380,2843,340,2864,307,2897,286,2937,278,3345,278e" filled="false" stroked="true" strokeweight=".65pt" strokecolor="#000000">
                <v:path arrowok="t"/>
              </v:shape>
            </v:group>
            <v:group style="position:absolute;left:3345;top:278;width:511;height:9128" coordorigin="3345,278" coordsize="511,9128">
              <v:shape style="position:absolute;left:3345;top:278;width:511;height:9128" coordorigin="3345,278" coordsize="511,9128" path="m3345,9405l3753,9405,3793,9397,3826,9376,3847,9343,3855,9303,3855,380,3847,340,3826,307,3793,286,3753,278,3345,278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51.997299pt;width:8.7pt;height:25.85pt;mso-position-horizontal-relative:page;mso-position-vertical-relative:paragraph;z-index:-3527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4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Schalke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50.880905pt;width:8.7pt;height:26.95pt;mso-position-horizontal-relative:page;mso-position-vertical-relative:paragraph;z-index:-3524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65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Sporting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125107pt;margin-top:51.997299pt;width:8.7pt;height:25.85pt;mso-position-horizontal-relative:page;mso-position-vertical-relative:paragraph;z-index:-3522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4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Schalke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50.880905pt;width:8.7pt;height:26.95pt;mso-position-horizontal-relative:page;mso-position-vertical-relative:paragraph;z-index:-3520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65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Sporting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155090pt;margin-top:51.997299pt;width:8.7pt;height:25.85pt;mso-position-horizontal-relative:page;mso-position-vertical-relative:paragraph;z-index:-3517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4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Schalke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6651pt;margin-top:50.880905pt;width:8.7pt;height:26.95pt;mso-position-horizontal-relative:page;mso-position-vertical-relative:paragraph;z-index:-3515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65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Sporting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51.997299pt;width:8.7pt;height:25.85pt;mso-position-horizontal-relative:page;mso-position-vertical-relative:paragraph;z-index:-3512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43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Schalke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50.880905pt;width:8.7pt;height:26.95pt;mso-position-horizontal-relative:page;mso-position-vertical-relative:paragraph;z-index:-3510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65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Sporting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9.456997pt;width:8.7pt;height:28.4pt;mso-position-horizontal-relative:page;mso-position-vertical-relative:paragraph;z-index:-3508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All Team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t>First</w:t>
      </w:r>
      <w:r>
        <w:rPr>
          <w:spacing w:val="6"/>
        </w:rPr>
        <w:t> </w:t>
      </w:r>
      <w:r>
        <w:rPr/>
        <w:t>Half</w:t>
      </w:r>
      <w:r>
        <w:rPr>
          <w:b w:val="0"/>
        </w:rPr>
      </w:r>
    </w:p>
    <w:p>
      <w:pPr>
        <w:spacing w:before="83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before="83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tabs>
          <w:tab w:pos="636" w:val="left" w:leader="none"/>
          <w:tab w:pos="2154" w:val="left" w:leader="none"/>
        </w:tabs>
        <w:spacing w:before="83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Averag</w:t>
      </w:r>
      <w:r>
        <w:rPr>
          <w:rFonts w:ascii="Microsoft Sans Serif"/>
          <w:b/>
          <w:w w:val="101"/>
          <w:sz w:val="17"/>
          <w:u w:val="single" w:color="000000"/>
        </w:rPr>
        <w:t>e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tabs>
          <w:tab w:pos="1319" w:val="left" w:leader="none"/>
          <w:tab w:pos="3435" w:val="left" w:leader="none"/>
        </w:tabs>
        <w:spacing w:before="83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br w:type="column"/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w w:val="101"/>
          <w:sz w:val="17"/>
          <w:u w:val="single" w:color="000000"/>
        </w:rPr>
        <w:t>Season High</w:t>
      </w:r>
      <w:r>
        <w:rPr>
          <w:rFonts w:ascii="Microsoft Sans Serif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62.5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477"/>
                    <w:gridCol w:w="510"/>
                    <w:gridCol w:w="468"/>
                    <w:gridCol w:w="611"/>
                    <w:gridCol w:w="666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2</w:t>
                          <w:tab/>
                          <w:t>4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1.53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22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  <w:tab/>
                          <w:t>5</w:t>
                          <w:tab/>
                          <w:t>14</w:t>
                          <w:tab/>
                          <w:t>11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16.67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17.67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13.68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</w:t>
                          <w:tab/>
                          <w:t>2</w:t>
                          <w:tab/>
                          <w:t>6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4.89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1</w:t>
                          <w:tab/>
                          <w:t>4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5.23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2</w:t>
                          <w:tab/>
                          <w:t>4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5.67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3.56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1</w:t>
                          <w:tab/>
                          <w:t>1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1</w:t>
                          <w:tab/>
                          <w:t>7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1</w:t>
                          <w:tab/>
                          <w:t>4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47'07"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49'01"</w:t>
                          <w:tab/>
                          <w:t>96'08"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62%</w:t>
                          <w:tab/>
                          <w:t>38%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62%</w:t>
                          <w:tab/>
                          <w:t>38%</w:t>
                          <w:tab/>
                          <w:t>62%</w:t>
                          <w:tab/>
                          <w:t>38%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57407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55674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59163   52817  116571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108491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117272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112508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108286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1.96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0.04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11.86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252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287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539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254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500.33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345.67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430.3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44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68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108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97.67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107.88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178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369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158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344.67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215.67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275.34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62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58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47.09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230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269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499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229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463.67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305.33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380.79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67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84.67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92.11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168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349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146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327.33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195.67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252.95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51.67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29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35.73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98%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73%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19/5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13/5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25/8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10/8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44/13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23/13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45.3/12.3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34.3/17.7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36.6/14.8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10/3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19/3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4/4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26/5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14/7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29/8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20.3/12.3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22.7/10.9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1/2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13/3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7/3</w:t>
                        </w:r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8.7/4</w:t>
                        </w:r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9.7/2.7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9.3/4.8</w:t>
                        </w: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Appearance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28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Schalke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Sporting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Sporting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119976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116845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123654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Dortmund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Sporting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539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464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83</w:t>
                        </w:r>
                        <w:r>
                          <w:rPr>
                            <w:rFonts w:ascii="Microsoft Sans Serif"/>
                            <w:spacing w:val="-1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499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93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97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198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70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Schalke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98%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100%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100%</w:t>
                        </w:r>
                        <w:r>
                          <w:rPr>
                            <w:rFonts w:ascii="Microsoft Sans Serif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58/15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50/26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101/35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42/11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27/19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13/4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28"/>
          <w:sz w:val="20"/>
        </w:rPr>
      </w:r>
    </w:p>
    <w:p>
      <w:pPr>
        <w:spacing w:line="240" w:lineRule="auto" w:before="10"/>
        <w:rPr>
          <w:rFonts w:ascii="Microsoft Sans Serif" w:hAnsi="Microsoft Sans Serif" w:cs="Microsoft Sans Serif" w:eastAsia="Microsoft Sans Serif" w:hint="default"/>
          <w:b/>
          <w:bCs/>
          <w:sz w:val="14"/>
          <w:szCs w:val="14"/>
        </w:rPr>
      </w:pPr>
      <w:r>
        <w:rPr/>
        <w:pict>
          <v:group style="position:absolute;margin-left:28.025pt;margin-top:9.392843pt;width:539.25pt;height:17.1pt;mso-position-horizontal-relative:page;mso-position-vertical-relative:paragraph;z-index:1072;mso-wrap-distance-left:0;mso-wrap-distance-right:0" coordorigin="560,188" coordsize="10785,342">
            <v:shape style="position:absolute;left:2147;top:255;width:241;height:241" type="#_x0000_t75" stroked="false">
              <v:imagedata r:id="rId9" o:title=""/>
            </v:shape>
            <v:shape style="position:absolute;left:1353;top:255;width:241;height:241" type="#_x0000_t75" stroked="false">
              <v:imagedata r:id="rId10" o:title=""/>
            </v:shape>
            <v:shape style="position:absolute;left:680;top:278;width:211;height:211" type="#_x0000_t75" stroked="false">
              <v:imagedata r:id="rId11" o:title=""/>
            </v:shape>
            <v:group style="position:absolute;left:567;top:523;width:10772;height:2" coordorigin="567,523" coordsize="10772,2">
              <v:shape style="position:absolute;left:567;top:523;width:10772;height:2" coordorigin="567,523" coordsize="10772,0" path="m567,523l11339,523e" filled="false" stroked="true" strokeweight=".65pt" strokecolor="#000000">
                <v:path arrowok="t"/>
              </v:shape>
              <v:shape style="position:absolute;left:924;top:284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88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02:44:45CET</w:t>
                      </w:r>
                    </w:p>
                    <w:p>
                      <w:pPr>
                        <w:spacing w:line="167" w:lineRule="exact" w:before="3"/>
                        <w:ind w:left="71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22 Oct</w:t>
                      </w:r>
                      <w:r>
                        <w:rPr>
                          <w:rFonts w:ascii="Microsoft Sans Serif"/>
                          <w:spacing w:val="14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5534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28"/>
    </w:pPr>
    <w:rPr>
      <w:rFonts w:ascii="Microsoft Sans Serif" w:hAnsi="Microsoft Sans Serif" w:eastAsia="Microsoft Sans Serif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83"/>
      <w:outlineLvl w:val="1"/>
    </w:pPr>
    <w:rPr>
      <w:rFonts w:ascii="Microsoft Sans Serif" w:hAnsi="Microsoft Sans Serif" w:eastAsia="Microsoft Sans Serif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MD3_2014351_Schalke_Sporting_UCL_TeamStatistics_Tournament</dc:subject>
  <dc:title>MD3_2014351_Schalke_Sporting_UCL_TeamStatistics_Tournament</dc:title>
  <dcterms:created xsi:type="dcterms:W3CDTF">2015-10-26T03:29:25Z</dcterms:created>
  <dcterms:modified xsi:type="dcterms:W3CDTF">2015-10-26T03:29:25Z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2014-10-22T00:00:00Z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