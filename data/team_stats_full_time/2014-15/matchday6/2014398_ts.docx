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345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345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4408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298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Real Madrid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CF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875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PFC Ludogorets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5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1945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 w:hAnsi="Microsoft Sans Serif"/>
          <w:b/>
          <w:w w:val="105"/>
          <w:sz w:val="26"/>
        </w:rPr>
        <w:t>Matchday 6 - Tuesday 9 December 2014 Group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B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Estadio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Santiago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Bernabéu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-</w:t>
      </w:r>
      <w:r>
        <w:rPr>
          <w:rFonts w:ascii="Microsoft Sans Serif" w:hAnsi="Microsoft Sans Serif"/>
          <w:b/>
          <w:spacing w:val="-18"/>
          <w:w w:val="105"/>
          <w:sz w:val="26"/>
        </w:rPr>
        <w:t> </w:t>
      </w:r>
      <w:r>
        <w:rPr>
          <w:rFonts w:ascii="Microsoft Sans Serif" w:hAnsi="Microsoft Sans Serif"/>
          <w:b/>
          <w:w w:val="105"/>
          <w:sz w:val="26"/>
        </w:rPr>
        <w:t>Madrid</w:t>
      </w:r>
      <w:r>
        <w:rPr>
          <w:rFonts w:ascii="Microsoft Sans Serif" w:hAns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4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pStyle w:val="Heading2"/>
        <w:tabs>
          <w:tab w:pos="888" w:val="left" w:leader="none"/>
        </w:tabs>
        <w:spacing w:line="190" w:lineRule="exact" w:before="193"/>
        <w:ind w:right="5345"/>
        <w:jc w:val="left"/>
      </w:pPr>
      <w:r>
        <w:rPr/>
        <w:pict>
          <v:group style="position:absolute;margin-left:55.279999pt;margin-top:9.385918pt;width:19.1pt;height:37.8pt;mso-position-horizontal-relative:page;mso-position-vertical-relative:paragraph;z-index:-34336" coordorigin="1106,188" coordsize="382,756">
            <v:shape style="position:absolute;left:1106;top:214;width:168;height:168" type="#_x0000_t75" stroked="false">
              <v:imagedata r:id="rId6" o:title=""/>
            </v:shape>
            <v:shape style="position:absolute;left:1285;top:188;width:201;height:201" type="#_x0000_t75" stroked="false">
              <v:imagedata r:id="rId7" o:title=""/>
            </v:shape>
            <v:shape style="position:absolute;left:1106;top:401;width:168;height:168" type="#_x0000_t75" stroked="false">
              <v:imagedata r:id="rId6" o:title=""/>
            </v:shape>
            <v:shape style="position:absolute;left:1106;top:588;width:168;height:168" type="#_x0000_t75" stroked="false">
              <v:imagedata r:id="rId6" o:title=""/>
            </v:shape>
            <v:shape style="position:absolute;left:1106;top:775;width:168;height:168" type="#_x0000_t75" stroked="false">
              <v:imagedata r:id="rId6" o:title=""/>
            </v:shape>
            <w10:wrap type="none"/>
          </v:group>
        </w:pict>
      </w:r>
      <w:r>
        <w:rPr/>
        <w:t>20'</w:t>
        <w:tab/>
      </w:r>
      <w:r>
        <w:rPr>
          <w:rFonts w:ascii="Microsoft Sans Serif"/>
          <w:b/>
        </w:rPr>
        <w:t>P </w:t>
      </w:r>
      <w:r>
        <w:rPr/>
        <w:t>7 Cristiano</w:t>
      </w:r>
      <w:r>
        <w:rPr>
          <w:spacing w:val="24"/>
        </w:rPr>
        <w:t> </w:t>
      </w:r>
      <w:r>
        <w:rPr/>
        <w:t>Ronaldo</w:t>
      </w:r>
    </w:p>
    <w:p>
      <w:pPr>
        <w:tabs>
          <w:tab w:pos="869" w:val="left" w:leader="none"/>
        </w:tabs>
        <w:spacing w:line="187" w:lineRule="exact" w:before="0"/>
        <w:ind w:left="424" w:right="5345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38'</w:t>
        <w:tab/>
        <w:t>11 Gareth</w:t>
      </w:r>
      <w:r>
        <w:rPr>
          <w:rFonts w:ascii="Microsoft Sans Serif"/>
          <w:spacing w:val="12"/>
          <w:sz w:val="17"/>
        </w:rPr>
        <w:t> </w:t>
      </w:r>
      <w:r>
        <w:rPr>
          <w:rFonts w:ascii="Microsoft Sans Serif"/>
          <w:sz w:val="17"/>
        </w:rPr>
        <w:t>Bale</w:t>
      </w:r>
    </w:p>
    <w:p>
      <w:pPr>
        <w:tabs>
          <w:tab w:pos="869" w:val="left" w:leader="none"/>
        </w:tabs>
        <w:spacing w:line="187" w:lineRule="exact" w:before="0"/>
        <w:ind w:left="424" w:right="5345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80'</w:t>
        <w:tab/>
        <w:t>17 Álvaro</w:t>
      </w:r>
      <w:r>
        <w:rPr>
          <w:rFonts w:ascii="Microsoft Sans Serif" w:hAnsi="Microsoft Sans Serif"/>
          <w:spacing w:val="14"/>
          <w:sz w:val="17"/>
        </w:rPr>
        <w:t> </w:t>
      </w:r>
      <w:r>
        <w:rPr>
          <w:rFonts w:ascii="Microsoft Sans Serif" w:hAnsi="Microsoft Sans Serif"/>
          <w:sz w:val="17"/>
        </w:rPr>
        <w:t>Arbeloa</w:t>
      </w:r>
    </w:p>
    <w:p>
      <w:pPr>
        <w:tabs>
          <w:tab w:pos="869" w:val="left" w:leader="none"/>
        </w:tabs>
        <w:spacing w:line="190" w:lineRule="exact" w:before="0"/>
        <w:ind w:left="424" w:right="5345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88'</w:t>
        <w:tab/>
        <w:t>26 Álvaro</w:t>
      </w:r>
      <w:r>
        <w:rPr>
          <w:rFonts w:ascii="Microsoft Sans Serif" w:hAnsi="Microsoft Sans Serif"/>
          <w:spacing w:val="14"/>
          <w:sz w:val="17"/>
        </w:rPr>
        <w:t> </w:t>
      </w:r>
      <w:r>
        <w:rPr>
          <w:rFonts w:ascii="Microsoft Sans Serif" w:hAnsi="Microsoft Sans Serif"/>
          <w:sz w:val="17"/>
        </w:rPr>
        <w:t>Medrán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19"/>
          <w:szCs w:val="1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13.560955pt;width:153.75pt;height:457.05pt;mso-position-horizontal-relative:page;mso-position-vertical-relative:paragraph;z-index:-34312" coordorigin="2828,271" coordsize="3075,9141"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9.790489pt;width:8.7pt;height:38.050pt;mso-position-horizontal-relative:page;mso-position-vertical-relative:paragraph;z-index:-3428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2.370899pt;width:8.7pt;height:35.450pt;mso-position-horizontal-relative:page;mso-position-vertical-relative:paragraph;z-index:-342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35"/>
                    <w:jc w:val="left"/>
                  </w:pPr>
                  <w:r>
                    <w:rPr>
                      <w:w w:val="102"/>
                    </w:rPr>
                    <w:t>Ludogorets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39.790489pt;width:8.7pt;height:38.050pt;mso-position-horizontal-relative:page;mso-position-vertical-relative:paragraph;z-index:-3424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2.370899pt;width:8.7pt;height:35.450pt;mso-position-horizontal-relative:page;mso-position-vertical-relative:paragraph;z-index:-3421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35"/>
                    <w:jc w:val="left"/>
                  </w:pPr>
                  <w:r>
                    <w:rPr>
                      <w:w w:val="102"/>
                    </w:rPr>
                    <w:t>Ludogorets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39.790489pt;width:8.7pt;height:38.050pt;mso-position-horizontal-relative:page;mso-position-vertical-relative:paragraph;z-index:-3419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42.370899pt;width:8.7pt;height:35.450pt;mso-position-horizontal-relative:page;mso-position-vertical-relative:paragraph;z-index:-3416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35"/>
                    <w:jc w:val="left"/>
                  </w:pPr>
                  <w:r>
                    <w:rPr>
                      <w:w w:val="102"/>
                    </w:rPr>
                    <w:t>Ludogorets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9.790489pt;width:8.7pt;height:38.050pt;mso-position-horizontal-relative:page;mso-position-vertical-relative:paragraph;z-index:-3414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76"/>
                    <w:jc w:val="left"/>
                  </w:pPr>
                  <w:r>
                    <w:rPr>
                      <w:w w:val="102"/>
                    </w:rPr>
                    <w:t>Real Madrid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2.370899pt;width:8.7pt;height:35.450pt;mso-position-horizontal-relative:page;mso-position-vertical-relative:paragraph;z-index:-3412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535"/>
                    <w:jc w:val="left"/>
                  </w:pPr>
                  <w:r>
                    <w:rPr>
                      <w:w w:val="102"/>
                    </w:rPr>
                    <w:t>Ludogorets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409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4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2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19</w:t>
                          <w:tab/>
                          <w:t>5</w:t>
                          <w:tab/>
                          <w:t>33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</w:t>
                          <w:tab/>
                          <w:t>1</w:t>
                          <w:tab/>
                          <w:t>12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2</w:t>
                          <w:tab/>
                          <w:t>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</w:t>
                          <w:tab/>
                          <w:t>2</w:t>
                          <w:tab/>
                          <w:t>14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0.83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4</w:t>
                          <w:tab/>
                          <w:t>4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3.17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  <w:tab/>
                          <w:t>2</w:t>
                          <w:tab/>
                          <w:t>17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8.17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45'10"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48'21"</w:t>
                          <w:tab/>
                          <w:t>93'31"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58%</w:t>
                          <w:tab/>
                          <w:t>42%</w:t>
                          <w:tab/>
                          <w:t>57%</w:t>
                          <w:tab/>
                          <w:t>43%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54681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53353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53812   50378  108492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103731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110361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115381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113927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8.33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8.83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596.67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420.83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165.33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113.17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115.99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258.17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54.33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542.5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368.5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146.33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98.03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351.33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235.17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44.83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33/13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8/10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61/26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19/17 52.3/22.3</w:t>
                        </w:r>
                        <w:r>
                          <w:rPr>
                            <w:rFonts w:ascii="Microsoft Sans Serif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30.2/16.7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55/28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3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8/9    35.2/18  16.2/12.8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22.4/11.2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15/13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28/17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260" w:val="left" w:leader="none"/>
                          </w:tabs>
                          <w:spacing w:line="240" w:lineRule="auto" w:before="32"/>
                          <w:ind w:left="23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2/4    </w:t>
                        </w:r>
                        <w:r>
                          <w:rPr>
                            <w:rFonts w:ascii="Microsoft Sans Serif"/>
                            <w:spacing w:val="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14.8/10.2</w:t>
                          <w:tab/>
                          <w:t>7.5/3.8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Real 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Ludogorets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116786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70/31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49/43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55/28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29/32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28/17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8" o:title=""/>
            </v:shape>
            <v:shape style="position:absolute;left:1353;top:310;width:241;height:241" type="#_x0000_t75" stroked="false">
              <v:imagedata r:id="rId9" o:title=""/>
            </v:shape>
            <v:shape style="position:absolute;left:680;top:332;width:211;height:211" type="#_x0000_t75" stroked="false">
              <v:imagedata r:id="rId10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03:22:47CET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10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345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424"/>
      <w:outlineLvl w:val="2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MD6_2014398_Real Madrid_Ludogorets Razgrad _UCL_TeamStatistics_Tournament</dc:subject>
  <dc:title>MD6_2014398_Real Madrid_Ludogorets Razgrad _UCL_TeamStatistics_Tournament</dc:title>
  <dcterms:created xsi:type="dcterms:W3CDTF">2015-10-26T03:47:24Z</dcterms:created>
  <dcterms:modified xsi:type="dcterms:W3CDTF">2015-10-26T03:47:24Z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2014-12-10T00:00:00Z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