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Matchday</w:t>
      </w:r>
      <w:r>
        <w:rPr>
          <w:spacing w:val="-18"/>
          <w:w w:val="105"/>
        </w:rPr>
        <w:t> </w:t>
      </w:r>
      <w:r>
        <w:rPr>
          <w:w w:val="105"/>
        </w:rPr>
        <w:t>6</w:t>
      </w:r>
      <w:r>
        <w:rPr>
          <w:spacing w:val="-18"/>
          <w:w w:val="105"/>
        </w:rPr>
        <w:t> </w:t>
      </w:r>
      <w:r>
        <w:rPr>
          <w:w w:val="105"/>
        </w:rPr>
        <w:t>-</w:t>
      </w:r>
      <w:r>
        <w:rPr>
          <w:spacing w:val="-18"/>
          <w:w w:val="105"/>
        </w:rPr>
        <w:t> </w:t>
      </w:r>
      <w:r>
        <w:rPr>
          <w:w w:val="105"/>
        </w:rPr>
        <w:t>Tuesday</w:t>
      </w:r>
      <w:r>
        <w:rPr>
          <w:spacing w:val="-18"/>
          <w:w w:val="105"/>
        </w:rPr>
        <w:t> </w:t>
      </w:r>
      <w:r>
        <w:rPr>
          <w:w w:val="105"/>
        </w:rPr>
        <w:t>9</w:t>
      </w:r>
      <w:r>
        <w:rPr>
          <w:spacing w:val="-18"/>
          <w:w w:val="105"/>
        </w:rPr>
        <w:t> </w:t>
      </w:r>
      <w:r>
        <w:rPr>
          <w:w w:val="105"/>
        </w:rPr>
        <w:t>December</w:t>
      </w:r>
      <w:r>
        <w:rPr>
          <w:spacing w:val="-18"/>
          <w:w w:val="105"/>
        </w:rPr>
        <w:t> </w:t>
      </w:r>
      <w:r>
        <w:rPr>
          <w:w w:val="105"/>
        </w:rPr>
        <w:t>2014</w:t>
      </w:r>
      <w:r>
        <w:rPr>
          <w:b w:val="0"/>
        </w:rPr>
      </w:r>
    </w:p>
    <w:p>
      <w:pPr>
        <w:spacing w:before="29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>
          <w:rFonts w:ascii="Microsoft Sans Serif"/>
          <w:b/>
          <w:w w:val="105"/>
          <w:sz w:val="26"/>
        </w:rPr>
        <w:t>Group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A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Stadio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Georgios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Karaiskakis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Piraeus</w:t>
      </w:r>
      <w:r>
        <w:rPr>
          <w:rFonts w:ascii="Microsoft Sans Serif"/>
          <w:sz w:val="26"/>
        </w:rPr>
      </w:r>
    </w:p>
    <w:p>
      <w:pPr>
        <w:spacing w:before="3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27.625pt;margin-top:.930596pt;width:239.6pt;height:19.9pt;mso-position-horizontal-relative:page;mso-position-vertical-relative:paragraph;z-index:1144" coordorigin="553,19" coordsize="4792,398">
            <v:group style="position:absolute;left:567;top:33;width:4763;height:369" coordorigin="567,33" coordsize="4763,369">
              <v:shape style="position:absolute;left:567;top:33;width:4763;height:369" coordorigin="567,33" coordsize="4763,369" path="m5200,33l696,33,645,43,604,70,577,111,567,162,567,273,577,323,604,364,645,392,696,402,5200,402,5251,392,5292,364,5319,323,5329,273,5329,162,5319,111,5292,70,5251,43,5200,33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33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322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Olympiacos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36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.930596pt;width:239.6pt;height:19.9pt;mso-position-horizontal-relative:page;mso-position-vertical-relative:paragraph;z-index:1192" coordorigin="6562,19" coordsize="4792,398">
            <v:group style="position:absolute;left:6576;top:33;width:4763;height:369" coordorigin="6576,33" coordsize="4763,369">
              <v:shape style="position:absolute;left:6576;top:33;width:4763;height:369" coordorigin="6576,33" coordsize="4763,369" path="m11210,33l6705,33,6655,43,6614,70,6586,111,6576,162,6576,273,6586,323,6614,364,6655,392,6705,402,11210,402,11260,392,11301,364,11329,323,11339,273,11339,162,11329,111,11301,70,11260,43,11210,33xe" filled="true" fillcolor="#000000" stroked="false">
                <v:path arrowok="t"/>
                <v:fill type="solid"/>
              </v:shape>
              <v:shape style="position:absolute;left:6576;top:33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674" w:right="1674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 w:hAnsi="Microsoft Sans Serif"/>
                          <w:b/>
                          <w:color w:val="FFFFFF"/>
                          <w:sz w:val="30"/>
                        </w:rPr>
                        <w:t>Malmö</w:t>
                      </w:r>
                      <w:r>
                        <w:rPr>
                          <w:rFonts w:ascii="Microsoft Sans Serif" w:hAnsi="Microsoft Sans Serif"/>
                          <w:b/>
                          <w:color w:val="FFFFFF"/>
                          <w:spacing w:val="24"/>
                          <w:sz w:val="30"/>
                        </w:rPr>
                        <w:t> </w:t>
                      </w:r>
                      <w:r>
                        <w:rPr>
                          <w:rFonts w:ascii="Microsoft Sans Serif" w:hAnsi="Microsoft Sans Serif"/>
                          <w:b/>
                          <w:color w:val="FFFFFF"/>
                          <w:sz w:val="30"/>
                        </w:rPr>
                        <w:t>FF</w:t>
                      </w:r>
                      <w:r>
                        <w:rPr>
                          <w:rFonts w:ascii="Microsoft Sans Serif" w:hAns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4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2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9"/>
          <w:szCs w:val="9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BodyText"/>
        <w:tabs>
          <w:tab w:pos="869" w:val="left" w:leader="none"/>
        </w:tabs>
        <w:spacing w:line="190" w:lineRule="exact" w:before="83"/>
        <w:ind w:right="-19"/>
        <w:jc w:val="left"/>
      </w:pPr>
      <w:r>
        <w:rPr/>
        <w:pict>
          <v:group style="position:absolute;margin-left:55.279999pt;margin-top:5.195918pt;width:8.4pt;height:36.5pt;mso-position-horizontal-relative:page;mso-position-vertical-relative:paragraph;z-index:-34768" coordorigin="1106,104" coordsize="168,730">
            <v:shape style="position:absolute;left:1106;top:104;width:168;height:168" type="#_x0000_t75" stroked="false">
              <v:imagedata r:id="rId6" o:title=""/>
            </v:shape>
            <v:shape style="position:absolute;left:1106;top:291;width:168;height:168" type="#_x0000_t75" stroked="false">
              <v:imagedata r:id="rId6" o:title=""/>
            </v:shape>
            <v:shape style="position:absolute;left:1106;top:478;width:168;height:168" type="#_x0000_t75" stroked="false">
              <v:imagedata r:id="rId6" o:title=""/>
            </v:shape>
            <v:shape style="position:absolute;left:1106;top:665;width:168;height:168" type="#_x0000_t75" stroked="false">
              <v:imagedata r:id="rId6" o:title=""/>
            </v:shape>
            <w10:wrap type="none"/>
          </v:group>
        </w:pict>
      </w:r>
      <w:r>
        <w:rPr/>
        <w:t>22'</w:t>
        <w:tab/>
        <w:t>19 David</w:t>
      </w:r>
      <w:r>
        <w:rPr>
          <w:spacing w:val="12"/>
        </w:rPr>
        <w:t> </w:t>
      </w:r>
      <w:r>
        <w:rPr/>
        <w:t>Fuster</w:t>
      </w:r>
    </w:p>
    <w:p>
      <w:pPr>
        <w:pStyle w:val="BodyText"/>
        <w:tabs>
          <w:tab w:pos="869" w:val="left" w:leader="none"/>
        </w:tabs>
        <w:spacing w:line="187" w:lineRule="exact"/>
        <w:ind w:right="-19"/>
        <w:jc w:val="left"/>
      </w:pPr>
      <w:r>
        <w:rPr/>
        <w:t>63'</w:t>
        <w:tab/>
        <w:t>10 Alejandro</w:t>
      </w:r>
      <w:r>
        <w:rPr>
          <w:spacing w:val="20"/>
        </w:rPr>
        <w:t> </w:t>
      </w:r>
      <w:r>
        <w:rPr/>
        <w:t>Domínguez</w:t>
      </w:r>
    </w:p>
    <w:p>
      <w:pPr>
        <w:pStyle w:val="BodyText"/>
        <w:tabs>
          <w:tab w:pos="869" w:val="left" w:leader="none"/>
        </w:tabs>
        <w:spacing w:line="187" w:lineRule="exact"/>
        <w:ind w:right="-19"/>
        <w:jc w:val="left"/>
      </w:pPr>
      <w:r>
        <w:rPr/>
        <w:t>87'</w:t>
        <w:tab/>
        <w:t>7 Kostas</w:t>
      </w:r>
      <w:r>
        <w:rPr>
          <w:spacing w:val="15"/>
        </w:rPr>
        <w:t> </w:t>
      </w:r>
      <w:r>
        <w:rPr/>
        <w:t>Mitroglou</w:t>
      </w:r>
    </w:p>
    <w:p>
      <w:pPr>
        <w:pStyle w:val="BodyText"/>
        <w:tabs>
          <w:tab w:pos="869" w:val="left" w:leader="none"/>
        </w:tabs>
        <w:spacing w:line="190" w:lineRule="exact"/>
        <w:ind w:right="-19"/>
        <w:jc w:val="left"/>
      </w:pPr>
      <w:r>
        <w:rPr/>
        <w:t>90'</w:t>
        <w:tab/>
        <w:t>6 Ibrahim</w:t>
      </w:r>
      <w:r>
        <w:rPr>
          <w:spacing w:val="13"/>
        </w:rPr>
        <w:t> </w:t>
      </w:r>
      <w:r>
        <w:rPr/>
        <w:t>Afellay</w:t>
      </w:r>
    </w:p>
    <w:p>
      <w:pPr>
        <w:pStyle w:val="BodyText"/>
        <w:tabs>
          <w:tab w:pos="869" w:val="left" w:leader="none"/>
        </w:tabs>
        <w:spacing w:line="190" w:lineRule="exact" w:before="83"/>
        <w:ind w:right="0"/>
        <w:jc w:val="left"/>
      </w:pPr>
      <w:r>
        <w:rPr/>
        <w:br w:type="column"/>
      </w:r>
      <w:r>
        <w:rPr/>
        <w:t>59'</w:t>
        <w:tab/>
        <w:t>14 Simon</w:t>
      </w:r>
      <w:r>
        <w:rPr>
          <w:spacing w:val="13"/>
        </w:rPr>
        <w:t> </w:t>
      </w:r>
      <w:r>
        <w:rPr/>
        <w:t>Kroon</w:t>
      </w:r>
    </w:p>
    <w:p>
      <w:pPr>
        <w:pStyle w:val="BodyText"/>
        <w:tabs>
          <w:tab w:pos="869" w:val="left" w:leader="none"/>
        </w:tabs>
        <w:spacing w:line="190" w:lineRule="exact"/>
        <w:ind w:right="0"/>
        <w:jc w:val="left"/>
      </w:pPr>
      <w:r>
        <w:rPr/>
        <w:pict>
          <v:group style="position:absolute;margin-left:350.079987pt;margin-top:-8.439373pt;width:8.4pt;height:17.8pt;mso-position-horizontal-relative:page;mso-position-vertical-relative:paragraph;z-index:-34792" coordorigin="7002,-169" coordsize="168,356">
            <v:shape style="position:absolute;left:7002;top:-169;width:168;height:168" type="#_x0000_t75" stroked="false">
              <v:imagedata r:id="rId6" o:title=""/>
            </v:shape>
            <v:shape style="position:absolute;left:7002;top:18;width:168;height:168" type="#_x0000_t75" stroked="false">
              <v:imagedata r:id="rId6" o:title=""/>
            </v:shape>
            <w10:wrap type="none"/>
          </v:group>
        </w:pict>
      </w:r>
      <w:r>
        <w:rPr/>
        <w:t>81'</w:t>
        <w:tab/>
        <w:t>9 Markus</w:t>
      </w:r>
      <w:r>
        <w:rPr>
          <w:spacing w:val="17"/>
        </w:rPr>
        <w:t> </w:t>
      </w:r>
      <w:r>
        <w:rPr/>
        <w:t>Rosenberg</w:t>
      </w:r>
    </w:p>
    <w:p>
      <w:pPr>
        <w:spacing w:after="0" w:line="190" w:lineRule="exact"/>
        <w:jc w:val="left"/>
        <w:sectPr>
          <w:type w:val="continuous"/>
          <w:pgSz w:w="11910" w:h="16840"/>
          <w:pgMar w:top="460" w:bottom="280" w:left="440" w:right="440"/>
          <w:cols w:num="2" w:equalWidth="0">
            <w:col w:w="2751" w:space="3145"/>
            <w:col w:w="5134"/>
          </w:cols>
        </w:sect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3"/>
        <w:rPr>
          <w:rFonts w:ascii="Microsoft Sans Serif" w:hAnsi="Microsoft Sans Serif" w:cs="Microsoft Sans Serif" w:eastAsia="Microsoft Sans Serif" w:hint="default"/>
          <w:sz w:val="19"/>
          <w:szCs w:val="19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19"/>
          <w:szCs w:val="19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Heading2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28.35pt;margin-top:13.560955pt;width:364.25pt;height:457.05pt;mso-position-horizontal-relative:page;mso-position-vertical-relative:paragraph;z-index:-34744" coordorigin="567,271" coordsize="7285,9141">
            <v:group style="position:absolute;left:567;top:8646;width:2268;height:210" coordorigin="567,8646" coordsize="2268,210">
              <v:shape style="position:absolute;left:567;top:8646;width:2268;height:210" coordorigin="567,8646" coordsize="2268,210" path="m567,8855l2835,8855,2835,8646,567,8646,567,8855xe" filled="true" fillcolor="#e1e1e1" stroked="false">
                <v:path arrowok="t"/>
                <v:fill type="solid"/>
              </v:shape>
            </v:group>
            <v:group style="position:absolute;left:2835;top:8646;width:511;height:210" coordorigin="2835,8646" coordsize="511,210">
              <v:shape style="position:absolute;left:2835;top:8646;width:511;height:210" coordorigin="2835,8646" coordsize="511,210" path="m2835,8855l3345,8855,3345,8646,2835,8646,2835,8855xe" filled="true" fillcolor="#e1e1e1" stroked="false">
                <v:path arrowok="t"/>
                <v:fill type="solid"/>
              </v:shape>
            </v:group>
            <v:group style="position:absolute;left:3345;top:8646;width:511;height:210" coordorigin="3345,8646" coordsize="511,210">
              <v:shape style="position:absolute;left:3345;top:8646;width:511;height:210" coordorigin="3345,8646" coordsize="511,210" path="m3345,8855l3855,8855,3855,8646,3345,8646,3345,8855xe" filled="true" fillcolor="#e1e1e1" stroked="false">
                <v:path arrowok="t"/>
                <v:fill type="solid"/>
              </v:shape>
            </v:group>
            <v:group style="position:absolute;left:3855;top:8646;width:511;height:210" coordorigin="3855,8646" coordsize="511,210">
              <v:shape style="position:absolute;left:3855;top:8646;width:511;height:210" coordorigin="3855,8646" coordsize="511,210" path="m3855,8855l4365,8855,4365,8646,3855,8646,3855,8855xe" filled="true" fillcolor="#e1e1e1" stroked="false">
                <v:path arrowok="t"/>
                <v:fill type="solid"/>
              </v:shape>
            </v:group>
            <v:group style="position:absolute;left:4365;top:8646;width:511;height:210" coordorigin="4365,8646" coordsize="511,210">
              <v:shape style="position:absolute;left:4365;top:8646;width:511;height:210" coordorigin="4365,8646" coordsize="511,210" path="m4365,8855l4876,8855,4876,8646,4365,8646,4365,8855xe" filled="true" fillcolor="#e1e1e1" stroked="false">
                <v:path arrowok="t"/>
                <v:fill type="solid"/>
              </v:shape>
            </v:group>
            <v:group style="position:absolute;left:4876;top:8646;width:511;height:210" coordorigin="4876,8646" coordsize="511,210">
              <v:shape style="position:absolute;left:4876;top:8646;width:511;height:210" coordorigin="4876,8646" coordsize="511,210" path="m4876,8855l5386,8855,5386,8646,4876,8646,4876,8855xe" filled="true" fillcolor="#e1e1e1" stroked="false">
                <v:path arrowok="t"/>
                <v:fill type="solid"/>
              </v:shape>
            </v:group>
            <v:group style="position:absolute;left:5386;top:8646;width:511;height:210" coordorigin="5386,8646" coordsize="511,210">
              <v:shape style="position:absolute;left:5386;top:8646;width:511;height:210" coordorigin="5386,8646" coordsize="511,210" path="m5386,8855l5896,8855,5896,8646,5386,8646,5386,8855xe" filled="true" fillcolor="#e1e1e1" stroked="false">
                <v:path arrowok="t"/>
                <v:fill type="solid"/>
              </v:shape>
            </v:group>
            <v:group style="position:absolute;left:5896;top:8646;width:624;height:210" coordorigin="5896,8646" coordsize="624,210">
              <v:shape style="position:absolute;left:5896;top:8646;width:624;height:210" coordorigin="5896,8646" coordsize="624,210" path="m5896,8855l6520,8855,6520,8646,5896,8646,5896,8855xe" filled="true" fillcolor="#e1e1e1" stroked="false">
                <v:path arrowok="t"/>
                <v:fill type="solid"/>
              </v:shape>
            </v:group>
            <v:group style="position:absolute;left:6520;top:8646;width:624;height:210" coordorigin="6520,8646" coordsize="624,210">
              <v:shape style="position:absolute;left:6520;top:8646;width:624;height:210" coordorigin="6520,8646" coordsize="624,210" path="m6520,8855l7143,8855,7143,8646,6520,8646,6520,8855xe" filled="true" fillcolor="#e1e1e1" stroked="false">
                <v:path arrowok="t"/>
                <v:fill type="solid"/>
              </v:shape>
            </v:group>
            <v:group style="position:absolute;left:7143;top:8646;width:709;height:210" coordorigin="7143,8646" coordsize="709,210">
              <v:shape style="position:absolute;left:7143;top:8646;width:709;height:210" coordorigin="7143,8646" coordsize="709,210" path="m7143,8855l7852,8855,7852,8646,7143,8646,7143,8855xe" filled="true" fillcolor="#e1e1e1" stroked="false">
                <v:path arrowok="t"/>
                <v:fill type="solid"/>
              </v:shape>
            </v:group>
            <v:group style="position:absolute;left:3855;top:278;width:511;height:9128" coordorigin="3855,278" coordsize="511,9128">
              <v:shape style="position:absolute;left:3855;top:278;width:511;height:9128" coordorigin="3855,278" coordsize="511,9128" path="m4365,9405l3957,9405,3917,9397,3885,9376,3863,9343,3855,9303,3855,380,3863,340,3885,307,3917,286,3957,278,4365,278e" filled="false" stroked="true" strokeweight=".65pt" strokecolor="#000000">
                <v:path arrowok="t"/>
              </v:shape>
            </v:group>
            <v:group style="position:absolute;left:4365;top:278;width:511;height:9128" coordorigin="4365,278" coordsize="511,9128">
              <v:shape style="position:absolute;left:4365;top:278;width:511;height:9128" coordorigin="4365,278" coordsize="511,9128" path="m4365,9405l4774,9405,4814,9397,4846,9376,4868,9343,4876,9303,4876,380,4868,340,4846,307,4814,286,4774,278,4365,278e" filled="false" stroked="true" strokeweight=".65pt" strokecolor="#000000">
                <v:path arrowok="t"/>
              </v:shape>
            </v:group>
            <v:group style="position:absolute;left:4876;top:278;width:511;height:9128" coordorigin="4876,278" coordsize="511,9128">
              <v:shape style="position:absolute;left:4876;top:278;width:511;height:9128" coordorigin="4876,278" coordsize="511,9128" path="m5386,9405l4978,9405,4938,9397,4905,9376,4883,9343,4876,9303,4876,380,4883,340,4905,307,4938,286,4978,278,5386,278e" filled="false" stroked="true" strokeweight=".65pt" strokecolor="#000000">
                <v:path arrowok="t"/>
              </v:shape>
            </v:group>
            <v:group style="position:absolute;left:5386;top:278;width:511;height:9128" coordorigin="5386,278" coordsize="511,9128">
              <v:shape style="position:absolute;left:5386;top:278;width:511;height:9128" coordorigin="5386,278" coordsize="511,9128" path="m5386,9405l5794,9405,5834,9397,5866,9376,5888,9343,5896,9303,5896,380,5888,340,5866,307,5834,286,5794,278,5386,278e" filled="false" stroked="true" strokeweight=".65pt" strokecolor="#000000">
                <v:path arrowok="t"/>
              </v:shape>
            </v:group>
            <v:group style="position:absolute;left:2835;top:278;width:511;height:9128" coordorigin="2835,278" coordsize="511,9128">
              <v:shape style="position:absolute;left:2835;top:278;width:511;height:9128" coordorigin="2835,278" coordsize="511,9128" path="m3345,9405l2937,9405,2897,9397,2864,9376,2843,9343,2835,9303,2835,380,2843,340,2864,307,2897,286,2937,278,3345,278e" filled="false" stroked="true" strokeweight=".65pt" strokecolor="#000000">
                <v:path arrowok="t"/>
              </v:shape>
            </v:group>
            <v:group style="position:absolute;left:3345;top:278;width:511;height:9128" coordorigin="3345,278" coordsize="511,9128">
              <v:shape style="position:absolute;left:3345;top:278;width:511;height:9128" coordorigin="3345,278" coordsize="511,9128" path="m3345,9405l3753,9405,3793,9397,3826,9376,3847,9343,3855,9303,3855,380,3847,340,3826,307,3793,286,3753,278,3345,278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40.826664pt;width:8.7pt;height:37pt;mso-position-horizontal-relative:page;mso-position-vertical-relative:paragraph;z-index:-3472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6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Olympiacos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55.720844pt;width:8.7pt;height:22.1pt;mso-position-horizontal-relative:page;mso-position-vertical-relative:paragraph;z-index:-3469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6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 w:hAnsi="Microsoft Sans Serif"/>
                      <w:w w:val="102"/>
                      <w:sz w:val="13"/>
                    </w:rPr>
                    <w:t>Malmö</w:t>
                  </w:r>
                  <w:r>
                    <w:rPr>
                      <w:rFonts w:ascii="Microsoft Sans Serif" w:hAns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25107pt;margin-top:40.826664pt;width:8.7pt;height:37pt;mso-position-horizontal-relative:page;mso-position-vertical-relative:paragraph;z-index:-3467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6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Olympiacos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55.720844pt;width:8.7pt;height:22.1pt;mso-position-horizontal-relative:page;mso-position-vertical-relative:paragraph;z-index:-3464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6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 w:hAnsi="Microsoft Sans Serif"/>
                      <w:w w:val="102"/>
                      <w:sz w:val="13"/>
                    </w:rPr>
                    <w:t>Malmö</w:t>
                  </w:r>
                  <w:r>
                    <w:rPr>
                      <w:rFonts w:ascii="Microsoft Sans Serif" w:hAns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55090pt;margin-top:40.826664pt;width:8.7pt;height:37pt;mso-position-horizontal-relative:page;mso-position-vertical-relative:paragraph;z-index:-3462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6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Olympiacos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6651pt;margin-top:55.720844pt;width:8.7pt;height:22.1pt;mso-position-horizontal-relative:page;mso-position-vertical-relative:paragraph;z-index:-3460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6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 w:hAnsi="Microsoft Sans Serif"/>
                      <w:w w:val="102"/>
                      <w:sz w:val="13"/>
                    </w:rPr>
                    <w:t>Malmö</w:t>
                  </w:r>
                  <w:r>
                    <w:rPr>
                      <w:rFonts w:ascii="Microsoft Sans Serif" w:hAns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40.826664pt;width:8.7pt;height:37pt;mso-position-horizontal-relative:page;mso-position-vertical-relative:paragraph;z-index:-3457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6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Olympiacos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55.720844pt;width:8.7pt;height:22.1pt;mso-position-horizontal-relative:page;mso-position-vertical-relative:paragraph;z-index:-3455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6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 w:hAnsi="Microsoft Sans Serif"/>
                      <w:w w:val="102"/>
                      <w:sz w:val="13"/>
                    </w:rPr>
                    <w:t>Malmö</w:t>
                  </w:r>
                  <w:r>
                    <w:rPr>
                      <w:rFonts w:ascii="Microsoft Sans Serif" w:hAns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9.456997pt;width:8.7pt;height:28.4pt;mso-position-horizontal-relative:page;mso-position-vertical-relative:paragraph;z-index:-3452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before="83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tabs>
          <w:tab w:pos="636" w:val="left" w:leader="none"/>
          <w:tab w:pos="2154" w:val="left" w:leader="none"/>
        </w:tabs>
        <w:spacing w:before="83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Averag</w:t>
      </w:r>
      <w:r>
        <w:rPr>
          <w:rFonts w:ascii="Microsoft Sans Serif"/>
          <w:b/>
          <w:w w:val="101"/>
          <w:sz w:val="17"/>
          <w:u w:val="single" w:color="000000"/>
        </w:rPr>
        <w:t>e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tabs>
          <w:tab w:pos="1319" w:val="left" w:leader="none"/>
          <w:tab w:pos="3435" w:val="left" w:leader="none"/>
        </w:tabs>
        <w:spacing w:before="83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High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position w:val="1"/>
          <w:sz w:val="20"/>
        </w:rPr>
        <w:pict>
          <v:shape style="width:364.25pt;height:448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510"/>
                    <w:gridCol w:w="510"/>
                    <w:gridCol w:w="435"/>
                    <w:gridCol w:w="648"/>
                    <w:gridCol w:w="629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2</w:t>
                          <w:tab/>
                          <w:t>4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22" w:val="left" w:leader="none"/>
                          </w:tabs>
                          <w:spacing w:line="240" w:lineRule="auto" w:before="32"/>
                          <w:ind w:left="29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17</w:t>
                          <w:tab/>
                          <w:t>8</w:t>
                          <w:tab/>
                          <w:t>24</w:t>
                          <w:tab/>
                          <w:t>10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</w:t>
                          <w:tab/>
                          <w:t>2</w:t>
                          <w:tab/>
                          <w:t>12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4.72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</w:t>
                          <w:tab/>
                          <w:t>4</w:t>
                          <w:tab/>
                          <w:t>9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4.33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5.17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2</w:t>
                          <w:tab/>
                          <w:t>3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3.34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5</w:t>
                          <w:tab/>
                          <w:t>0</w:t>
                          <w:tab/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</w:t>
                          <w:tab/>
                          <w:t>0</w:t>
                          <w:tab/>
                          <w:t>7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1</w:t>
                          <w:tab/>
                          <w:t>4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46'03"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50'26"</w:t>
                          <w:tab/>
                          <w:t>96'29"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52%</w:t>
                          <w:tab/>
                          <w:t>48%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53%</w:t>
                          <w:tab/>
                          <w:t>47%</w:t>
                          <w:tab/>
                          <w:t>52%</w:t>
                          <w:tab/>
                          <w:t>48%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52376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51207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54400   53371  106776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104578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108714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112173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113927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0.11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12.92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180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366.67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311.33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447.39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57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101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69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88.67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69.17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115.99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101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110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201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199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232.33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189.83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281.73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64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45.67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52.33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49.66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295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322.67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262.5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391.92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56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76.33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54.17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98.03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100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177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176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211.33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169.67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256.78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37.11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78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68%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</w:tr>
                  <w:tr>
                    <w:trPr>
                      <w:trHeight w:val="265" w:hRule="exact"/>
                    </w:trPr>
                    <w:tc>
                      <w:tcPr>
                        <w:tcW w:w="5329" w:type="dxa"/>
                        <w:gridSpan w:val="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2471" w:val="left" w:leader="none"/>
                            <w:tab w:pos="2982" w:val="left" w:leader="none"/>
                            <w:tab w:pos="3492" w:val="left" w:leader="none"/>
                            <w:tab w:pos="4002" w:val="left" w:leader="none"/>
                            <w:tab w:pos="5022" w:val="left" w:leader="none"/>
                          </w:tabs>
                          <w:spacing w:line="240" w:lineRule="auto" w:before="4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  the </w:t>
                        </w:r>
                        <w:r>
                          <w:rPr>
                            <w:rFonts w:ascii="Microsoft Sans Serif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attacking 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  <w:tab/>
                        </w:r>
                        <w:r>
                          <w:rPr>
                            <w:rFonts w:ascii="Microsoft Sans Serif"/>
                            <w:position w:val="1"/>
                            <w:sz w:val="13"/>
                          </w:rPr>
                          <w:t>16/9</w:t>
                          <w:tab/>
                          <w:t>13/3</w:t>
                          <w:tab/>
                          <w:t>17/6</w:t>
                          <w:tab/>
                          <w:t>17/3         </w:t>
                        </w:r>
                        <w:r>
                          <w:rPr>
                            <w:rFonts w:ascii="Microsoft Sans Serif"/>
                            <w:spacing w:val="1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position w:val="1"/>
                            <w:sz w:val="13"/>
                          </w:rPr>
                          <w:t>33/15</w:t>
                          <w:tab/>
                          <w:t>30/6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956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464" w:val="left" w:leader="none"/>
                          </w:tabs>
                          <w:spacing w:line="240" w:lineRule="auto" w:before="53"/>
                          <w:ind w:left="20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23.8/14.5    </w:t>
                        </w:r>
                        <w:r>
                          <w:rPr>
                            <w:rFonts w:ascii="Microsoft Sans Serif"/>
                            <w:spacing w:val="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31.5/10.5</w:t>
                          <w:tab/>
                          <w:t>36.7/15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175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6" w:lineRule="exact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9/5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9/0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20/8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15/2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14.5/8.8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16.8/5.7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22.4/11.2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12/1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6/1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15/4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13/1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6.5/3.2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9.5/1.7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9.4/4.7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position w:val="1"/>
          <w:sz w:val="20"/>
        </w:rPr>
      </w:r>
      <w:r>
        <w:rPr>
          <w:rFonts w:ascii="Times New Roman"/>
          <w:spacing w:val="-23"/>
          <w:position w:val="1"/>
          <w:sz w:val="20"/>
        </w:rPr>
        <w:t> </w:t>
      </w:r>
      <w:r>
        <w:rPr>
          <w:rFonts w:ascii="Microsoft Sans Serif"/>
          <w:spacing w:val="-23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Olympiacos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2"/>
                            <w:sz w:val="13"/>
                          </w:rPr>
                          <w:t>Malmö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33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Galatasaray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2 Atlético</w:t>
                        </w:r>
                        <w:r>
                          <w:rPr>
                            <w:rFonts w:ascii="Microsoft Sans Serif" w:hAnsi="Microsoft Sans Serif"/>
                            <w:spacing w:val="-2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111276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117048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125967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BATE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Borisov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83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80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490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97%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33/27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50/21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20/20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27/12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15/4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28/17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pict>
          <v:group style="position:absolute;margin-left:28.025pt;margin-top:12.124484pt;width:539.25pt;height:17.1pt;mso-position-horizontal-relative:page;mso-position-vertical-relative:paragraph;z-index:1072;mso-wrap-distance-left:0;mso-wrap-distance-right:0" coordorigin="560,242" coordsize="10785,342">
            <v:shape style="position:absolute;left:2147;top:310;width:241;height:241" type="#_x0000_t75" stroked="false">
              <v:imagedata r:id="rId7" o:title=""/>
            </v:shape>
            <v:shape style="position:absolute;left:1353;top:310;width:241;height:241" type="#_x0000_t75" stroked="false">
              <v:imagedata r:id="rId8" o:title=""/>
            </v:shape>
            <v:shape style="position:absolute;left:680;top:332;width:211;height:211" type="#_x0000_t75" stroked="false">
              <v:imagedata r:id="rId9" o:title=""/>
            </v:shape>
            <v:group style="position:absolute;left:567;top:578;width:10772;height:2" coordorigin="567,578" coordsize="10772,2">
              <v:shape style="position:absolute;left:567;top:578;width:10772;height:2" coordorigin="567,578" coordsize="10772,0" path="m567,578l11339,578e" filled="false" stroked="true" strokeweight=".65pt" strokecolor="#000000">
                <v:path arrowok="t"/>
              </v:shape>
              <v:shape style="position:absolute;left:924;top:338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242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03:21:43CET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10 Dec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24"/>
    </w:pPr>
    <w:rPr>
      <w:rFonts w:ascii="Microsoft Sans Serif" w:hAnsi="Microsoft Sans Serif" w:eastAsia="Microsoft Sans Serif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27"/>
      <w:ind w:left="143"/>
      <w:outlineLvl w:val="1"/>
    </w:pPr>
    <w:rPr>
      <w:rFonts w:ascii="Microsoft Sans Serif" w:hAnsi="Microsoft Sans Serif" w:eastAsia="Microsoft Sans Serif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spacing w:before="83"/>
      <w:outlineLvl w:val="2"/>
    </w:pPr>
    <w:rPr>
      <w:rFonts w:ascii="Microsoft Sans Serif" w:hAnsi="Microsoft Sans Serif" w:eastAsia="Microsoft Sans Serif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MD6_2014395_Olympiacos_Malmö_UCL_TeamStatistics_Tournament</dc:subject>
  <dc:title>MD6_2014395_Olympiacos_Malmö_UCL_TeamStatistics_Tournament</dc:title>
  <dcterms:created xsi:type="dcterms:W3CDTF">2015-10-26T03:46:29Z</dcterms:created>
  <dcterms:modified xsi:type="dcterms:W3CDTF">2015-10-26T03:46:29Z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2014-12-10T00:00:00Z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