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345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345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008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298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Real Madrid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7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CF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500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Liverpool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9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 w:hAnsi="Microsoft Sans Serif"/>
          <w:b/>
          <w:w w:val="105"/>
          <w:sz w:val="26"/>
        </w:rPr>
        <w:t>Matchday 4 - Tuesday 4 November 2014 Group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B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Estadio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Santiago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Bernabéu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Madrid</w:t>
      </w:r>
      <w:r>
        <w:rPr>
          <w:rFonts w:ascii="Microsoft Sans Serif" w:hAns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1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tabs>
          <w:tab w:pos="869" w:val="left" w:leader="none"/>
        </w:tabs>
        <w:spacing w:before="193"/>
        <w:ind w:left="424" w:right="5345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55.279999pt;margin-top:10.695918pt;width:8.4pt;height:8.4pt;mso-position-horizontal-relative:page;mso-position-vertical-relative:paragraph;z-index:-34936" type="#_x0000_t75" stroked="false">
            <v:imagedata r:id="rId6" o:title=""/>
            <w10:wrap type="none"/>
          </v:shape>
        </w:pict>
      </w:r>
      <w:r>
        <w:rPr>
          <w:rFonts w:ascii="Microsoft Sans Serif"/>
          <w:sz w:val="17"/>
        </w:rPr>
        <w:t>27'</w:t>
        <w:tab/>
        <w:t>9 Karim</w:t>
      </w:r>
      <w:r>
        <w:rPr>
          <w:rFonts w:ascii="Microsoft Sans Serif"/>
          <w:spacing w:val="14"/>
          <w:sz w:val="17"/>
        </w:rPr>
        <w:t> </w:t>
      </w:r>
      <w:r>
        <w:rPr>
          <w:rFonts w:ascii="Microsoft Sans Serif"/>
          <w:sz w:val="17"/>
        </w:rPr>
        <w:t>Benzema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sz w:val="28"/>
          <w:szCs w:val="28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8"/>
          <w:szCs w:val="28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4912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39.790489pt;width:8.7pt;height:38.050pt;mso-position-horizontal-relative:page;mso-position-vertical-relative:paragraph;z-index:-34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76"/>
                    <w:jc w:val="left"/>
                  </w:pPr>
                  <w:r>
                    <w:rPr>
                      <w:w w:val="102"/>
                    </w:rPr>
                    <w:t>Real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8.614689pt;width:8.7pt;height:29.25pt;mso-position-horizontal-relative:page;mso-position-vertical-relative:paragraph;z-index:-34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11"/>
                    <w:jc w:val="left"/>
                  </w:pPr>
                  <w:r>
                    <w:rPr>
                      <w:w w:val="102"/>
                    </w:rPr>
                    <w:t>Liverpool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39.790489pt;width:8.7pt;height:38.050pt;mso-position-horizontal-relative:page;mso-position-vertical-relative:paragraph;z-index:-34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76"/>
                    <w:jc w:val="left"/>
                  </w:pPr>
                  <w:r>
                    <w:rPr>
                      <w:w w:val="102"/>
                    </w:rPr>
                    <w:t>Real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8.614689pt;width:8.7pt;height:29.25pt;mso-position-horizontal-relative:page;mso-position-vertical-relative:paragraph;z-index:-34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10"/>
                    <w:jc w:val="left"/>
                  </w:pPr>
                  <w:r>
                    <w:rPr>
                      <w:w w:val="102"/>
                    </w:rPr>
                    <w:t>Liverpool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39.790489pt;width:8.7pt;height:38.050pt;mso-position-horizontal-relative:page;mso-position-vertical-relative:paragraph;z-index:-34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76"/>
                    <w:jc w:val="left"/>
                  </w:pPr>
                  <w:r>
                    <w:rPr>
                      <w:w w:val="102"/>
                    </w:rPr>
                    <w:t>Real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48.614689pt;width:8.7pt;height:29.25pt;mso-position-horizontal-relative:page;mso-position-vertical-relative:paragraph;z-index:-34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10"/>
                    <w:jc w:val="left"/>
                  </w:pPr>
                  <w:r>
                    <w:rPr>
                      <w:w w:val="102"/>
                    </w:rPr>
                    <w:t>Liverpool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39.790489pt;width:8.7pt;height:38.050pt;mso-position-horizontal-relative:page;mso-position-vertical-relative:paragraph;z-index:-34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76"/>
                    <w:jc w:val="left"/>
                  </w:pPr>
                  <w:r>
                    <w:rPr>
                      <w:w w:val="102"/>
                    </w:rPr>
                    <w:t>Real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8.614689pt;width:8.7pt;height:29.25pt;mso-position-horizontal-relative:page;mso-position-vertical-relative:paragraph;z-index:-34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11"/>
                    <w:jc w:val="left"/>
                  </w:pPr>
                  <w:r>
                    <w:rPr>
                      <w:w w:val="102"/>
                    </w:rPr>
                    <w:t>Liverpool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6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2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14</w:t>
                          <w:tab/>
                          <w:t>4</w:t>
                          <w:tab/>
                          <w:t>27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9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2</w:t>
                          <w:tab/>
                          <w:t>6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</w:t>
                          <w:tab/>
                          <w:t>1</w:t>
                          <w:tab/>
                          <w:t>12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3</w:t>
                          <w:tab/>
                          <w:t>1</w:t>
                          <w:tab/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7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4</w:t>
                          <w:tab/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45'10"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48'07"</w:t>
                          <w:tab/>
                          <w:t>93'17"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56%</w:t>
                          <w:tab/>
                          <w:t>44%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58%</w:t>
                          <w:tab/>
                          <w:t>42%</w:t>
                          <w:tab/>
                          <w:t>57%</w:t>
                          <w:tab/>
                          <w:t>43%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55449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58783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51134   55517  106583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114300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111469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116130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111979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12.07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469.5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435.74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134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171.25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118.5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110.58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274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383.25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276.72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48.44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562.25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421.75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384.2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153.5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94.09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260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361.5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282.75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253.59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36.52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44/21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15/3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70/31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31/9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54.5/23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38.3/16.3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36.9/15.1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36/12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50/19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35/17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22.5/12.8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22.5/11.1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14/9.3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10.5/4.5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9.5/4.8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Real 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116786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120850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Roma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70/31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52/29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50/19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28/25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16:43:33CET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05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345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MD4_2014366_Real Madrid_Liverpool_UCL_TeamStatistics_Tournament</dc:subject>
  <dc:title>MD4_2014366_Real Madrid_Liverpool_UCL_TeamStatistics_Tournament</dc:title>
  <dcterms:created xsi:type="dcterms:W3CDTF">2015-10-26T03:35:52Z</dcterms:created>
  <dcterms:modified xsi:type="dcterms:W3CDTF">2015-10-26T03:35:52Z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2014-11-05T00:00:00Z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