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2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78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Club Atlético de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5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Madrid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2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Olympiacos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5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Wednesday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26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November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 Group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A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Estadio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Vicente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Calderón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Madrid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Heading2"/>
        <w:tabs>
          <w:tab w:pos="869" w:val="left" w:leader="none"/>
        </w:tabs>
        <w:spacing w:line="190" w:lineRule="exact" w:before="193"/>
        <w:ind w:left="520" w:right="5508"/>
        <w:jc w:val="left"/>
      </w:pPr>
      <w:r>
        <w:rPr/>
        <w:pict>
          <v:group style="position:absolute;margin-left:55.279999pt;margin-top:10.695918pt;width:8.4pt;height:36.5pt;mso-position-horizontal-relative:page;mso-position-vertical-relative:paragraph;z-index:-35152" coordorigin="1106,214" coordsize="168,730">
            <v:shape style="position:absolute;left:1106;top:214;width:168;height:168" type="#_x0000_t75" stroked="false">
              <v:imagedata r:id="rId6" o:title=""/>
            </v:shape>
            <v:shape style="position:absolute;left:1106;top:401;width:168;height:168" type="#_x0000_t75" stroked="false">
              <v:imagedata r:id="rId6" o:title=""/>
            </v:shape>
            <v:shape style="position:absolute;left:1106;top:588;width:168;height:168" type="#_x0000_t75" stroked="false">
              <v:imagedata r:id="rId6" o:title=""/>
            </v:shape>
            <v:shape style="position:absolute;left:1106;top:775;width:168;height:168" type="#_x0000_t75" stroked="false">
              <v:imagedata r:id="rId6" o:title=""/>
            </v:shape>
            <w10:wrap type="none"/>
          </v:group>
        </w:pict>
      </w:r>
      <w:r>
        <w:rPr/>
        <w:t>9'</w:t>
        <w:tab/>
        <w:t>8 Raúl</w:t>
      </w:r>
      <w:r>
        <w:rPr>
          <w:spacing w:val="11"/>
        </w:rPr>
        <w:t> </w:t>
      </w:r>
      <w:r>
        <w:rPr/>
        <w:t>García</w:t>
      </w:r>
    </w:p>
    <w:p>
      <w:pPr>
        <w:tabs>
          <w:tab w:pos="869" w:val="left" w:leader="none"/>
        </w:tabs>
        <w:spacing w:line="187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38'</w:t>
        <w:tab/>
        <w:t>9 Mario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Mandžukić</w:t>
      </w:r>
    </w:p>
    <w:p>
      <w:pPr>
        <w:tabs>
          <w:tab w:pos="869" w:val="left" w:leader="none"/>
        </w:tabs>
        <w:spacing w:line="187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62'</w:t>
        <w:tab/>
        <w:t>9 Mario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Mandžukić</w:t>
      </w:r>
    </w:p>
    <w:p>
      <w:pPr>
        <w:tabs>
          <w:tab w:pos="869" w:val="left" w:leader="none"/>
        </w:tabs>
        <w:spacing w:line="190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65'</w:t>
        <w:tab/>
        <w:t>9 Mario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Mandžukić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12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1.574623pt;width:8.7pt;height:46.25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0.826664pt;width:8.7pt;height:37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66"/>
                    <w:jc w:val="left"/>
                  </w:pPr>
                  <w:r>
                    <w:rPr>
                      <w:w w:val="102"/>
                    </w:rPr>
                    <w:t>Olympiacos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1.574623pt;width:8.7pt;height:46.2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0.826664pt;width:8.7pt;height:37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66"/>
                    <w:jc w:val="left"/>
                  </w:pPr>
                  <w:r>
                    <w:rPr>
                      <w:w w:val="102"/>
                    </w:rPr>
                    <w:t>Olympiacos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1.574623pt;width:8.7pt;height:46.25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0.826664pt;width:8.7pt;height:37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66"/>
                    <w:jc w:val="left"/>
                  </w:pPr>
                  <w:r>
                    <w:rPr>
                      <w:w w:val="102"/>
                    </w:rPr>
                    <w:t>Olympiacos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1.574623pt;width:8.7pt;height:46.25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0.826664pt;width:8.7pt;height:37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66"/>
                    <w:jc w:val="left"/>
                  </w:pPr>
                  <w:r>
                    <w:rPr>
                      <w:w w:val="102"/>
                    </w:rPr>
                    <w:t>Olympiacos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  <w:tab/>
                          <w:t>17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47'01"</w:t>
                          <w:tab/>
                          <w:t>93'16"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57459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55010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56057   53499  113516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108509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109101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14.6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16.6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328.2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218.2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19.4/10.8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13.4/9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16.8/4.2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4.8/3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Atlético 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Olympiacos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118625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02:29:52CET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MD5_2014371_Atletico_Olympiacos_UCL_TeamStatistics_Tournament</dc:subject>
  <dc:title>MD5_2014371_Atletico_Olympiacos_UCL_TeamStatistics_Tournament</dc:title>
  <dcterms:created xsi:type="dcterms:W3CDTF">2015-10-26T03:38:04Z</dcterms:created>
  <dcterms:modified xsi:type="dcterms:W3CDTF">2015-10-26T03:38:04Z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