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Tuesday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25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November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H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Borisov-Arena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8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Borisov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5296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172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 BATE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Borisov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752" w:right="1752" w:firstLine="0"/>
                        <w:jc w:val="center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1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Porto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0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3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pStyle w:val="Heading2"/>
        <w:tabs>
          <w:tab w:pos="6765" w:val="left" w:leader="none"/>
        </w:tabs>
        <w:spacing w:line="190" w:lineRule="exact" w:before="83"/>
        <w:ind w:right="0"/>
        <w:jc w:val="left"/>
      </w:pPr>
      <w:r>
        <w:rPr/>
        <w:pict>
          <v:group style="position:absolute;margin-left:350.079987pt;margin-top:5.195918pt;width:8.4pt;height:27.15pt;mso-position-horizontal-relative:page;mso-position-vertical-relative:paragraph;z-index:-35224" coordorigin="7002,104" coordsize="168,543">
            <v:shape style="position:absolute;left:7002;top:104;width:168;height:168" type="#_x0000_t75" stroked="false">
              <v:imagedata r:id="rId6" o:title=""/>
            </v:shape>
            <v:shape style="position:absolute;left:7002;top:291;width:168;height:168" type="#_x0000_t75" stroked="false">
              <v:imagedata r:id="rId6" o:title=""/>
            </v:shape>
            <v:shape style="position:absolute;left:7002;top:478;width:168;height:168" type="#_x0000_t75" stroked="false">
              <v:imagedata r:id="rId6" o:title=""/>
            </v:shape>
            <w10:wrap type="none"/>
          </v:group>
        </w:pict>
      </w:r>
      <w:r>
        <w:rPr/>
        <w:t>56'</w:t>
        <w:tab/>
        <w:t>16 Hector</w:t>
      </w:r>
      <w:r>
        <w:rPr>
          <w:spacing w:val="14"/>
        </w:rPr>
        <w:t> </w:t>
      </w:r>
      <w:r>
        <w:rPr/>
        <w:t>Herrera</w:t>
      </w:r>
    </w:p>
    <w:p>
      <w:pPr>
        <w:tabs>
          <w:tab w:pos="6765" w:val="left" w:leader="none"/>
        </w:tabs>
        <w:spacing w:line="187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65'</w:t>
        <w:tab/>
        <w:t>9 Jackson</w:t>
      </w:r>
      <w:r>
        <w:rPr>
          <w:rFonts w:ascii="Microsoft Sans Serif" w:hAnsi="Microsoft Sans Serif"/>
          <w:spacing w:val="15"/>
          <w:sz w:val="17"/>
        </w:rPr>
        <w:t> </w:t>
      </w:r>
      <w:r>
        <w:rPr>
          <w:rFonts w:ascii="Microsoft Sans Serif" w:hAnsi="Microsoft Sans Serif"/>
          <w:sz w:val="17"/>
        </w:rPr>
        <w:t>Martínez</w:t>
      </w:r>
    </w:p>
    <w:p>
      <w:pPr>
        <w:tabs>
          <w:tab w:pos="6765" w:val="left" w:leader="none"/>
        </w:tabs>
        <w:spacing w:line="190" w:lineRule="exact" w:before="0"/>
        <w:ind w:left="6320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89'</w:t>
        <w:tab/>
        <w:t>11 Cristian</w:t>
      </w:r>
      <w:r>
        <w:rPr>
          <w:rFonts w:ascii="Microsoft Sans Serif"/>
          <w:spacing w:val="13"/>
          <w:sz w:val="17"/>
        </w:rPr>
        <w:t> </w:t>
      </w:r>
      <w:r>
        <w:rPr>
          <w:rFonts w:ascii="Microsoft Sans Serif"/>
          <w:sz w:val="17"/>
        </w:rPr>
        <w:t>Tello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200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30.111992pt;width:8.7pt;height:43.6pt;mso-position-horizontal-relative:page;mso-position-vertical-relative:paragraph;z-index:-35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5.688805pt;width:8.7pt;height:18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30.111992pt;width:8.7pt;height:43.6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5.688805pt;width:8.7pt;height:18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30.111992pt;width:8.7pt;height:43.6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55.688805pt;width:8.7pt;height:18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30.111992pt;width:8.7pt;height:43.6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313"/>
                    <w:jc w:val="left"/>
                  </w:pPr>
                  <w:r>
                    <w:rPr>
                      <w:w w:val="102"/>
                    </w:rPr>
                    <w:t>BATE Borisov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5.688805pt;width:8.7pt;height:18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186"/>
                    <w:jc w:val="left"/>
                  </w:pPr>
                  <w:r>
                    <w:rPr>
                      <w:w w:val="102"/>
                    </w:rPr>
                    <w:t>Porto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40" w:lineRule="auto"/>
                    <w:ind w:right="-208"/>
                    <w:jc w:val="left"/>
                  </w:pPr>
                  <w:r>
                    <w:rPr>
                      <w:w w:val="102"/>
                    </w:rPr>
                    <w:t>All Team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510"/>
                    <w:gridCol w:w="477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3</w:t>
                          <w:tab/>
                          <w:t>0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7</w:t>
                          <w:tab/>
                          <w:t>8</w:t>
                          <w:tab/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11.4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4</w:t>
                          <w:tab/>
                          <w:t>0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  <w:tab/>
                          <w:t>5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2</w:t>
                          <w:tab/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49'03"</w:t>
                          <w:tab/>
                          <w:t>94'19"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32%</w:t>
                          <w:tab/>
                          <w:t>68%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33%</w:t>
                          <w:tab/>
                          <w:t>67%</w:t>
                          <w:tab/>
                          <w:t>33%</w:t>
                          <w:tab/>
                          <w:t>67%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61078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57485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64889   61883  125967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119368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98533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116905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112617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0.09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14.6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341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528.6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107.4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159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340.6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282.76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80.6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71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263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214.8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394.38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56.6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93.2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97.94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135.2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310.8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258.97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68%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19/9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16/6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41/14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20.2/8.2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39/18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37/15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14/5.4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25/12.8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22.8/11.2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6.6/3.2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8.6/5.8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BATE 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9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14 Atlético</w:t>
                        </w:r>
                        <w:r>
                          <w:rPr>
                            <w:rFonts w:ascii="Microsoft Sans Serif" w:hAnsi="Microsoft Sans Serif"/>
                            <w:spacing w:val="-2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12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Porto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119368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23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Paris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St-Germain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30/14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52/28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23/8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35/19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11/12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7" o:title=""/>
            </v:shape>
            <v:shape style="position:absolute;left:1353;top:201;width:241;height:241" type="#_x0000_t75" stroked="false">
              <v:imagedata r:id="rId8" o:title=""/>
            </v:shape>
            <v:shape style="position:absolute;left:680;top:223;width:211;height:211" type="#_x0000_t75" stroked="false">
              <v:imagedata r:id="rId9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02:50:26CET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26 Nov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891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9"/>
      <w:ind w:left="20"/>
    </w:pPr>
    <w:rPr>
      <w:rFonts w:ascii="Microsoft Sans Serif" w:hAnsi="Microsoft Sans Serif" w:eastAsia="Microsoft Sans Serif"/>
      <w:sz w:val="13"/>
      <w:szCs w:val="1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6320"/>
      <w:outlineLvl w:val="2"/>
    </w:pPr>
    <w:rPr>
      <w:rFonts w:ascii="Microsoft Sans Serif" w:hAnsi="Microsoft Sans Serif" w:eastAsia="Microsoft Sans Serif"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MD5_2014385_BATE_Porto_UCL_TeamStatistics_Tournament</dc:subject>
  <dc:title>MD5_2014385_BATE_Porto_UCL_TeamStatistics_Tournament</dc:title>
  <dcterms:created xsi:type="dcterms:W3CDTF">2015-10-26T03:42:59Z</dcterms:created>
  <dcterms:modified xsi:type="dcterms:W3CDTF">2015-10-26T03:42:59Z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